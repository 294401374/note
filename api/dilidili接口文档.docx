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right="210"/>
      </w:pPr>
    </w:p>
    <w:p>
      <w:pPr>
        <w:ind w:left="210" w:right="210"/>
      </w:pPr>
    </w:p>
    <w:p>
      <w:pPr>
        <w:ind w:left="210" w:right="210"/>
        <w:jc w:val="center"/>
        <w:rPr>
          <w:kern w:val="0"/>
          <w:sz w:val="84"/>
          <w:szCs w:val="84"/>
        </w:rPr>
      </w:pPr>
      <w:r>
        <w:rPr>
          <w:rFonts w:hint="eastAsia"/>
          <w:kern w:val="0"/>
          <w:sz w:val="84"/>
          <w:szCs w:val="84"/>
          <w:lang w:val="en-US" w:eastAsia="zh-CN"/>
        </w:rPr>
        <w:t xml:space="preserve">dilidili </w:t>
      </w:r>
      <w:r>
        <w:rPr>
          <w:rFonts w:hint="eastAsia"/>
          <w:kern w:val="0"/>
          <w:sz w:val="84"/>
          <w:szCs w:val="84"/>
        </w:rPr>
        <w:t>API文档</w:t>
      </w: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pStyle w:val="56"/>
        <w:ind w:left="5460" w:leftChars="2600" w:right="210"/>
        <w:jc w:val="left"/>
      </w:pPr>
      <w:r>
        <w:rPr>
          <w:rFonts w:hint="eastAsia"/>
        </w:rPr>
        <w:t>版本：V1.0</w:t>
      </w:r>
    </w:p>
    <w:p>
      <w:pPr>
        <w:pStyle w:val="56"/>
        <w:ind w:left="5880" w:leftChars="2800" w:right="210" w:firstLine="0"/>
        <w:jc w:val="left"/>
      </w:pPr>
      <w:r>
        <w:rPr>
          <w:rFonts w:hint="eastAsia"/>
        </w:rPr>
        <w:t>泰德网聚 版权所有</w:t>
      </w:r>
    </w:p>
    <w:p>
      <w:pPr>
        <w:pStyle w:val="56"/>
        <w:ind w:left="5460" w:leftChars="2600" w:right="210"/>
        <w:jc w:val="left"/>
        <w:rPr>
          <w:kern w:val="0"/>
        </w:rPr>
      </w:pPr>
      <w:r>
        <w:rPr>
          <w:kern w:val="0"/>
        </w:rPr>
        <w:t>Tidemedia all rights reserved.</w:t>
      </w:r>
    </w:p>
    <w:p>
      <w:pPr>
        <w:pStyle w:val="56"/>
        <w:ind w:left="5460" w:leftChars="2600" w:right="210"/>
        <w:jc w:val="left"/>
      </w:pPr>
      <w:r>
        <w:fldChar w:fldCharType="begin"/>
      </w:r>
      <w:r>
        <w:instrText xml:space="preserve"> HYPERLINK "http://www.tidemedia.com" </w:instrText>
      </w:r>
      <w:r>
        <w:fldChar w:fldCharType="separate"/>
      </w:r>
      <w:r>
        <w:rPr>
          <w:rFonts w:hint="eastAsia"/>
        </w:rPr>
        <w:t>http://www.tidemedia.com</w:t>
      </w:r>
      <w:r>
        <w:rPr>
          <w:rFonts w:hint="eastAsia"/>
        </w:rPr>
        <w:fldChar w:fldCharType="end"/>
      </w:r>
    </w:p>
    <w:p>
      <w:pPr>
        <w:pStyle w:val="56"/>
        <w:ind w:left="5460" w:leftChars="2600" w:right="210"/>
        <w:jc w:val="left"/>
      </w:pPr>
    </w:p>
    <w:p>
      <w:pPr>
        <w:pStyle w:val="56"/>
        <w:ind w:left="5460" w:leftChars="2600" w:right="210"/>
        <w:jc w:val="left"/>
      </w:pPr>
    </w:p>
    <w:p>
      <w:pPr>
        <w:pStyle w:val="56"/>
        <w:ind w:left="5460" w:leftChars="2600" w:right="210"/>
        <w:jc w:val="left"/>
      </w:pPr>
    </w:p>
    <w:p>
      <w:pPr>
        <w:pStyle w:val="56"/>
        <w:ind w:left="5460" w:leftChars="2600" w:right="210"/>
        <w:jc w:val="left"/>
      </w:pPr>
    </w:p>
    <w:p>
      <w:pPr>
        <w:ind w:left="210" w:right="210"/>
      </w:pPr>
    </w:p>
    <w:tbl>
      <w:tblPr>
        <w:tblStyle w:val="35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593"/>
        <w:gridCol w:w="1383"/>
        <w:gridCol w:w="1276"/>
        <w:gridCol w:w="1276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修订日期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操作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详细说明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编辑者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校订</w:t>
            </w: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文档初创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刘新月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刘新月</w:t>
            </w: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56"/>
        <w:ind w:left="0" w:leftChars="0" w:right="210" w:firstLine="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0" w:leftChars="0" w:right="210" w:firstLine="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0" w:leftChars="0" w:right="210" w:firstLine="0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注：1、本文档中所有参数、返回值、接口都是小写字母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2、所有接口地址</w:t>
      </w:r>
      <w:r>
        <w:rPr>
          <w:color w:val="FF0000"/>
          <w:kern w:val="0"/>
        </w:rPr>
        <w:t>http://</w:t>
      </w:r>
      <w:r>
        <w:rPr>
          <w:rFonts w:hint="eastAsia"/>
          <w:color w:val="FF0000"/>
          <w:kern w:val="0"/>
        </w:rPr>
        <w:t>xx</w:t>
      </w:r>
      <w:r>
        <w:rPr>
          <w:color w:val="FF0000"/>
          <w:kern w:val="0"/>
        </w:rPr>
        <w:t>/api/</w:t>
      </w:r>
      <w:r>
        <w:rPr>
          <w:rFonts w:hint="eastAsia"/>
          <w:color w:val="FF0000"/>
          <w:kern w:val="0"/>
        </w:rPr>
        <w:t>开头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3、</w:t>
      </w:r>
      <w:r>
        <w:rPr>
          <w:rFonts w:hint="eastAsia"/>
          <w:color w:val="FF0000"/>
          <w:kern w:val="0"/>
          <w:lang w:eastAsia="zh-CN"/>
        </w:rPr>
        <w:t>注意接口</w:t>
      </w:r>
      <w:r>
        <w:rPr>
          <w:rFonts w:hint="eastAsia"/>
          <w:color w:val="FF0000"/>
          <w:kern w:val="0"/>
        </w:rPr>
        <w:t>请求</w:t>
      </w:r>
      <w:r>
        <w:rPr>
          <w:rFonts w:hint="eastAsia"/>
          <w:color w:val="FF0000"/>
          <w:kern w:val="0"/>
          <w:lang w:eastAsia="zh-CN"/>
        </w:rPr>
        <w:t>方式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4、所有接口名字都采用下划线方式，eg:app_register.php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5、所有参数名(2个单词间)均用下划线连接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6、参数名、文件名都用易懂单词描述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7、所有返回值均</w:t>
      </w:r>
      <w:r>
        <w:rPr>
          <w:rFonts w:hint="eastAsia"/>
          <w:color w:val="FF0000"/>
          <w:kern w:val="0"/>
          <w:lang w:eastAsia="zh-CN"/>
        </w:rPr>
        <w:t>为</w:t>
      </w:r>
      <w:r>
        <w:rPr>
          <w:rFonts w:hint="eastAsia"/>
          <w:color w:val="FF0000"/>
          <w:kern w:val="0"/>
        </w:rPr>
        <w:t>json格式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6、</w:t>
      </w:r>
      <w:r>
        <w:rPr>
          <w:rFonts w:hint="eastAsia"/>
          <w:color w:val="FF0000"/>
          <w:kern w:val="0"/>
          <w:lang w:eastAsia="zh-CN"/>
        </w:rPr>
        <w:t>修改文档时</w:t>
      </w:r>
      <w:r>
        <w:rPr>
          <w:rFonts w:hint="eastAsia"/>
          <w:color w:val="FF0000"/>
          <w:kern w:val="0"/>
        </w:rPr>
        <w:t>注意更改页眉文字</w:t>
      </w: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sdt>
      <w:sdtPr>
        <w:rPr>
          <w:rFonts w:ascii="Times New Roman" w:hAnsi="Times New Roman"/>
          <w:bCs w:val="0"/>
          <w:color w:val="auto"/>
          <w:kern w:val="2"/>
          <w:sz w:val="21"/>
          <w:szCs w:val="24"/>
          <w:lang w:val="zh-CN" w:eastAsia="zh-CN"/>
        </w:rPr>
        <w:id w:val="-395435067"/>
      </w:sdtPr>
      <w:sdtEndPr>
        <w:rPr>
          <w:rFonts w:ascii="Times New Roman" w:hAnsi="Times New Roman"/>
          <w:b/>
          <w:bCs w:val="0"/>
          <w:color w:val="auto"/>
          <w:kern w:val="2"/>
          <w:sz w:val="21"/>
          <w:szCs w:val="24"/>
          <w:lang w:val="zh-CN" w:eastAsia="zh-CN"/>
        </w:rPr>
      </w:sdtEndPr>
      <w:sdtContent>
        <w:p>
          <w:pPr>
            <w:pStyle w:val="52"/>
            <w:ind w:right="210"/>
          </w:pPr>
          <w:r>
            <w:rPr>
              <w:lang w:val="zh-CN" w:eastAsia="zh-CN"/>
            </w:rPr>
            <w:t>目录</w:t>
          </w:r>
        </w:p>
        <w:p>
          <w:pPr>
            <w:pStyle w:val="27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_Toc22868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历史搜索记录</w:t>
          </w:r>
          <w:r>
            <w:tab/>
          </w:r>
          <w:r>
            <w:fldChar w:fldCharType="begin"/>
          </w:r>
          <w:r>
            <w:instrText xml:space="preserve"> PAGEREF _Toc22868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_Toc28078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rPr>
              <w:rFonts w:hint="eastAsia"/>
              <w:lang w:eastAsia="zh-CN"/>
            </w:rPr>
            <w:t>历史搜索记录删除</w:t>
          </w:r>
          <w:r>
            <w:tab/>
          </w:r>
          <w:r>
            <w:fldChar w:fldCharType="begin"/>
          </w:r>
          <w:r>
            <w:instrText xml:space="preserve"> PAGEREF _Toc28078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_Toc24976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rPr>
              <w:rFonts w:hint="eastAsia"/>
              <w:lang w:eastAsia="zh-CN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_Toc24976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_Toc15112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1.4 </w:t>
          </w:r>
          <w:r>
            <w:rPr>
              <w:rFonts w:hint="eastAsia"/>
              <w:lang w:eastAsia="zh-CN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_Toc15112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_Toc30585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1.5 </w:t>
          </w:r>
          <w:r>
            <w:rPr>
              <w:rFonts w:hint="eastAsia"/>
              <w:lang w:eastAsia="zh-CN"/>
            </w:rPr>
            <w:t>评论列表</w:t>
          </w:r>
          <w:r>
            <w:tab/>
          </w:r>
          <w:r>
            <w:fldChar w:fldCharType="begin"/>
          </w:r>
          <w:r>
            <w:instrText xml:space="preserve"> PAGEREF _Toc30585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_Toc28422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1.6 </w:t>
          </w:r>
          <w:r>
            <w:rPr>
              <w:rFonts w:hint="eastAsia"/>
              <w:lang w:eastAsia="zh-CN"/>
            </w:rPr>
            <w:t>评论删除</w:t>
          </w:r>
          <w:r>
            <w:tab/>
          </w:r>
          <w:r>
            <w:fldChar w:fldCharType="begin"/>
          </w:r>
          <w:r>
            <w:instrText xml:space="preserve"> PAGEREF _Toc28422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_Toc11122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1.7 </w:t>
          </w:r>
          <w:r>
            <w:rPr>
              <w:rFonts w:hint="eastAsia"/>
              <w:lang w:eastAsia="zh-CN"/>
            </w:rPr>
            <w:t>评论点赞</w:t>
          </w:r>
          <w:r>
            <w:tab/>
          </w:r>
          <w:r>
            <w:fldChar w:fldCharType="begin"/>
          </w:r>
          <w:r>
            <w:instrText xml:space="preserve"> PAGEREF _Toc11122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_Toc20450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1.8 </w:t>
          </w:r>
          <w:r>
            <w:rPr>
              <w:rFonts w:hint="eastAsia"/>
              <w:lang w:eastAsia="zh-CN"/>
            </w:rPr>
            <w:t>投稿</w:t>
          </w:r>
          <w:r>
            <w:tab/>
          </w:r>
          <w:r>
            <w:fldChar w:fldCharType="begin"/>
          </w:r>
          <w:r>
            <w:instrText xml:space="preserve"> PAGEREF _Toc20450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_Toc19621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1.9 </w:t>
          </w:r>
          <w:r>
            <w:rPr>
              <w:rFonts w:hint="eastAsia"/>
              <w:lang w:eastAsia="zh-CN"/>
            </w:rPr>
            <w:t>稿件列表</w:t>
          </w:r>
          <w:r>
            <w:tab/>
          </w:r>
          <w:r>
            <w:fldChar w:fldCharType="begin"/>
          </w:r>
          <w:r>
            <w:instrText xml:space="preserve"> PAGEREF _Toc19621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_Toc29329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1.10 </w:t>
          </w:r>
          <w:r>
            <w:rPr>
              <w:rFonts w:hint="eastAsia"/>
              <w:lang w:eastAsia="zh-CN"/>
            </w:rPr>
            <w:t>稿件详情</w:t>
          </w:r>
          <w:r>
            <w:tab/>
          </w:r>
          <w:r>
            <w:fldChar w:fldCharType="begin"/>
          </w:r>
          <w:r>
            <w:instrText xml:space="preserve"> PAGEREF _Toc29329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_Toc23776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1.11 </w:t>
          </w:r>
          <w:r>
            <w:rPr>
              <w:rFonts w:hint="eastAsia"/>
              <w:lang w:eastAsia="zh-CN"/>
            </w:rPr>
            <w:t>稿件编辑</w:t>
          </w:r>
          <w:r>
            <w:tab/>
          </w:r>
          <w:r>
            <w:fldChar w:fldCharType="begin"/>
          </w:r>
          <w:r>
            <w:instrText xml:space="preserve"> PAGEREF _Toc23776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_Toc14252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1.12 </w:t>
          </w:r>
          <w:r>
            <w:rPr>
              <w:rFonts w:hint="eastAsia"/>
              <w:lang w:eastAsia="zh-CN"/>
            </w:rPr>
            <w:t>稿件删除</w:t>
          </w:r>
          <w:r>
            <w:tab/>
          </w:r>
          <w:r>
            <w:fldChar w:fldCharType="begin"/>
          </w:r>
          <w:r>
            <w:instrText xml:space="preserve"> PAGEREF _Toc14252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_Toc4176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1.13 </w:t>
          </w:r>
          <w:r>
            <w:rPr>
              <w:rFonts w:hint="eastAsia"/>
              <w:lang w:eastAsia="zh-CN"/>
            </w:rPr>
            <w:t>稿件评论列表</w:t>
          </w:r>
          <w:r>
            <w:tab/>
          </w:r>
          <w:r>
            <w:fldChar w:fldCharType="begin"/>
          </w:r>
          <w:r>
            <w:instrText xml:space="preserve"> PAGEREF _Toc4176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_Toc26809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1.14 </w:t>
          </w:r>
          <w:r>
            <w:rPr>
              <w:rFonts w:hint="eastAsia"/>
              <w:lang w:eastAsia="zh-CN"/>
            </w:rPr>
            <w:t>通知数量</w:t>
          </w:r>
          <w:r>
            <w:tab/>
          </w:r>
          <w:r>
            <w:fldChar w:fldCharType="begin"/>
          </w:r>
          <w:r>
            <w:instrText xml:space="preserve"> PAGEREF _Toc26809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_Toc8236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1.15 </w:t>
          </w:r>
          <w:r>
            <w:rPr>
              <w:rFonts w:hint="eastAsia"/>
              <w:lang w:eastAsia="zh-CN"/>
            </w:rPr>
            <w:t>已阅</w:t>
          </w:r>
          <w:r>
            <w:tab/>
          </w:r>
          <w:r>
            <w:fldChar w:fldCharType="begin"/>
          </w:r>
          <w:r>
            <w:instrText xml:space="preserve"> PAGEREF _Toc8236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_Toc16572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1.16 </w:t>
          </w:r>
          <w:r>
            <w:rPr>
              <w:rFonts w:hint="eastAsia"/>
              <w:lang w:eastAsia="zh-CN"/>
            </w:rPr>
            <w:t>我的回复</w:t>
          </w:r>
          <w:r>
            <w:tab/>
          </w:r>
          <w:r>
            <w:fldChar w:fldCharType="begin"/>
          </w:r>
          <w:r>
            <w:instrText xml:space="preserve"> PAGEREF _Toc16572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_Toc12166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1.17 </w:t>
          </w:r>
          <w:r>
            <w:rPr>
              <w:rFonts w:hint="eastAsia"/>
              <w:lang w:eastAsia="zh-CN"/>
            </w:rPr>
            <w:t>新建收藏夹</w:t>
          </w:r>
          <w:r>
            <w:tab/>
          </w:r>
          <w:r>
            <w:fldChar w:fldCharType="begin"/>
          </w:r>
          <w:r>
            <w:instrText xml:space="preserve"> PAGEREF _Toc12166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_Toc16939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1.18 </w:t>
          </w:r>
          <w:r>
            <w:rPr>
              <w:rFonts w:hint="eastAsia"/>
              <w:lang w:eastAsia="zh-CN"/>
            </w:rPr>
            <w:t>编辑收藏夹</w:t>
          </w:r>
          <w:r>
            <w:tab/>
          </w:r>
          <w:r>
            <w:fldChar w:fldCharType="begin"/>
          </w:r>
          <w:r>
            <w:instrText xml:space="preserve"> PAGEREF _Toc16939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_Toc15328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1.19 </w:t>
          </w:r>
          <w:r>
            <w:rPr>
              <w:rFonts w:hint="eastAsia"/>
              <w:lang w:eastAsia="zh-CN"/>
            </w:rPr>
            <w:t>删除收藏夹</w:t>
          </w:r>
          <w:r>
            <w:tab/>
          </w:r>
          <w:r>
            <w:fldChar w:fldCharType="begin"/>
          </w:r>
          <w:r>
            <w:instrText xml:space="preserve"> PAGEREF _Toc15328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_Toc3526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1.20 </w:t>
          </w:r>
          <w:r>
            <w:rPr>
              <w:rFonts w:hint="eastAsia"/>
              <w:lang w:eastAsia="zh-CN"/>
            </w:rPr>
            <w:t>收藏夹列表</w:t>
          </w:r>
          <w:r>
            <w:tab/>
          </w:r>
          <w:r>
            <w:fldChar w:fldCharType="begin"/>
          </w:r>
          <w:r>
            <w:instrText xml:space="preserve"> PAGEREF _Toc3526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_Toc7994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1.21 </w:t>
          </w:r>
          <w:r>
            <w:rPr>
              <w:rFonts w:hint="eastAsia"/>
              <w:lang w:eastAsia="zh-CN"/>
            </w:rPr>
            <w:t>收藏</w:t>
          </w:r>
          <w:r>
            <w:tab/>
          </w:r>
          <w:r>
            <w:fldChar w:fldCharType="begin"/>
          </w:r>
          <w:r>
            <w:instrText xml:space="preserve"> PAGEREF _Toc7994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_Toc18651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1.22 </w:t>
          </w:r>
          <w:r>
            <w:rPr>
              <w:rFonts w:hint="eastAsia"/>
              <w:lang w:eastAsia="zh-CN"/>
            </w:rPr>
            <w:t>删除收藏</w:t>
          </w:r>
          <w:r>
            <w:tab/>
          </w:r>
          <w:r>
            <w:fldChar w:fldCharType="begin"/>
          </w:r>
          <w:r>
            <w:instrText xml:space="preserve"> PAGEREF _Toc18651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_Toc6062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1.23 </w:t>
          </w:r>
          <w:r>
            <w:rPr>
              <w:rFonts w:hint="eastAsia"/>
              <w:lang w:eastAsia="zh-CN"/>
            </w:rPr>
            <w:t>收藏列表</w:t>
          </w:r>
          <w:r>
            <w:tab/>
          </w:r>
          <w:r>
            <w:fldChar w:fldCharType="begin"/>
          </w:r>
          <w:r>
            <w:instrText xml:space="preserve"> PAGEREF _Toc6062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_Toc22271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1.24 </w:t>
          </w:r>
          <w:r>
            <w:rPr>
              <w:rFonts w:hint="eastAsia"/>
              <w:lang w:eastAsia="zh-CN"/>
            </w:rPr>
            <w:t>搜索收藏</w:t>
          </w:r>
          <w:r>
            <w:tab/>
          </w:r>
          <w:r>
            <w:fldChar w:fldCharType="begin"/>
          </w:r>
          <w:r>
            <w:instrText xml:space="preserve"> PAGEREF _Toc22271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ind w:left="210" w:right="21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ind w:left="210" w:right="210"/>
            <w:rPr>
              <w:b/>
              <w:bCs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rFonts w:ascii="Times New Roman" w:hAnsi="Times New Roman"/>
              <w:b/>
              <w:bCs w:val="0"/>
              <w:color w:val="auto"/>
              <w:kern w:val="2"/>
              <w:sz w:val="21"/>
              <w:szCs w:val="24"/>
              <w:lang w:val="zh-CN" w:eastAsia="zh-CN"/>
            </w:rPr>
          </w:pPr>
        </w:p>
        <w:p>
          <w:pPr>
            <w:ind w:right="210"/>
          </w:pPr>
          <w:bookmarkStart w:id="0" w:name="OLE_LINK3"/>
        </w:p>
      </w:sdtContent>
    </w:sdt>
    <w:p>
      <w:pPr>
        <w:pStyle w:val="3"/>
      </w:pPr>
      <w:bookmarkStart w:id="1" w:name="_Toc22868"/>
      <w:r>
        <w:rPr>
          <w:rFonts w:hint="eastAsia"/>
          <w:lang w:eastAsia="zh-CN"/>
        </w:rPr>
        <w:t>历史搜索记录</w:t>
      </w:r>
      <w:bookmarkEnd w:id="1"/>
    </w:p>
    <w:p>
      <w:pPr>
        <w:ind w:left="210" w:right="210"/>
      </w:pPr>
      <w:r>
        <w:rPr>
          <w:rFonts w:hint="eastAsia"/>
        </w:rPr>
        <w:t>接口地址：</w:t>
      </w:r>
      <w:bookmarkStart w:id="2" w:name="OLE_LINK7"/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search_history</w:t>
      </w:r>
      <w:r>
        <w:rPr>
          <w:rStyle w:val="33"/>
        </w:rPr>
        <w:t>.php</w:t>
      </w:r>
      <w:r>
        <w:rPr>
          <w:rStyle w:val="33"/>
        </w:rPr>
        <w:fldChar w:fldCharType="end"/>
      </w:r>
      <w:bookmarkEnd w:id="2"/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历史搜索记录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132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历史搜索记录</w:t>
            </w:r>
            <w:r>
              <w:rPr>
                <w:rFonts w:hint="eastAsia"/>
                <w:lang w:val="en-US" w:eastAsia="zh-CN"/>
              </w:rPr>
              <w:t>5条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"暴走大事件"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"我们来了"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"吐槽大会"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124,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"天天卡牌"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153,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"动漫"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0"/>
    </w:tbl>
    <w:p>
      <w:pPr>
        <w:pStyle w:val="3"/>
      </w:pPr>
      <w:bookmarkStart w:id="3" w:name="_Toc28078"/>
      <w:r>
        <w:rPr>
          <w:rFonts w:hint="eastAsia"/>
          <w:lang w:eastAsia="zh-CN"/>
        </w:rPr>
        <w:t>历史搜索记录删除</w:t>
      </w:r>
      <w:bookmarkEnd w:id="3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history_del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历史搜索记录删除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"status":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 "成功"</w:t>
            </w:r>
          </w:p>
          <w:p>
            <w:pPr>
              <w:pStyle w:val="65"/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commentRangeStart w:id="0"/>
      <w:bookmarkStart w:id="4" w:name="_Toc24976"/>
      <w:r>
        <w:rPr>
          <w:rFonts w:hint="eastAsia"/>
          <w:lang w:eastAsia="zh-CN"/>
        </w:rPr>
        <w:t>搜索</w:t>
      </w:r>
      <w:commentRangeEnd w:id="0"/>
      <w:bookmarkEnd w:id="4"/>
      <w:r>
        <w:commentReference w:id="0"/>
      </w:r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search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搜索结果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2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52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start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2015-05-01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end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2015-05-31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area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搞笑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photo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href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href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</w:pPr>
            <w:r>
              <w:rPr>
                <w:rFonts w:hint="eastAsia"/>
              </w:rPr>
              <w:t>"message":"成功",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"result":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:123123,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"name": "幻想嘉年华",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"photo": "http://aa.jpg",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"summary": "简介",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"href":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"http://bb.jpg",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"http://cc.jpg",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"http://dd.jpg"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"total": 50,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123123,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"视频标题",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"photo": "http://a.jpg",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"duration": "45:12",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"href": "http://b.jpg",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2411,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"2016-09-01",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"userid": 1234,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"username": "用户名"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...........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5" w:name="_Toc15112"/>
      <w:r>
        <w:rPr>
          <w:rFonts w:hint="eastAsia"/>
          <w:lang w:eastAsia="zh-CN"/>
        </w:rPr>
        <w:t>评论</w:t>
      </w:r>
      <w:bookmarkEnd w:id="5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comment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添加评论，一级评论则不需要传</w:t>
      </w:r>
      <w:r>
        <w:rPr>
          <w:rFonts w:hint="eastAsia"/>
          <w:lang w:val="en-US" w:eastAsia="zh-CN"/>
        </w:rPr>
        <w:t>parent与quote参数，二级评论的parent为一级评论的编号，quote为0，三级评论parent为一级评论的编号，quote为被回复评论的编号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globalid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parent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2344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父评论编号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quote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回复评论编号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6" w:name="_Toc30585"/>
      <w:r>
        <w:rPr>
          <w:rFonts w:hint="eastAsia"/>
          <w:lang w:eastAsia="zh-CN"/>
        </w:rPr>
        <w:t>评论列表</w:t>
      </w:r>
      <w:bookmarkEnd w:id="6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comment_list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查询评论列表，不传</w:t>
      </w:r>
      <w:r>
        <w:rPr>
          <w:rFonts w:hint="eastAsia"/>
          <w:lang w:val="en-US" w:eastAsia="zh-CN"/>
        </w:rPr>
        <w:t>userid则查询所有已审核的评论，否则也会查询该用户未审核评论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globalid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234234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42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42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42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zan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re_userid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被回复者编号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re_username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被回复者用户名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zan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"zan":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"reply":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"re_userid":33222,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"re_username":"",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"avatar": "http://xxx/xxx/xx.jpg",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"date": "2015-12-12 12:23:23",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"zan": 33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7" w:name="_Toc28422"/>
      <w:r>
        <w:rPr>
          <w:rFonts w:hint="eastAsia"/>
          <w:lang w:eastAsia="zh-CN"/>
        </w:rPr>
        <w:t>评论删除</w:t>
      </w:r>
      <w:bookmarkEnd w:id="7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comment_del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评论删除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8" w:name="_Toc11122"/>
      <w:r>
        <w:rPr>
          <w:rFonts w:hint="eastAsia"/>
          <w:lang w:eastAsia="zh-CN"/>
        </w:rPr>
        <w:t>评论点赞</w:t>
      </w:r>
      <w:bookmarkEnd w:id="8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zan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评论点赞，再次调用则取消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9" w:name="_Toc20450"/>
      <w:r>
        <w:rPr>
          <w:rFonts w:hint="eastAsia"/>
          <w:lang w:eastAsia="zh-CN"/>
        </w:rPr>
        <w:t>投稿</w:t>
      </w:r>
      <w:bookmarkEnd w:id="9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投稿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645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5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投稿类型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href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http://xxx.x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视频出处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subarea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分区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title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tag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标签 多个则逗号分隔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summary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0" w:name="_Toc19621"/>
      <w:bookmarkStart w:id="11" w:name="OLE_LINK5"/>
      <w:r>
        <w:rPr>
          <w:rFonts w:hint="eastAsia"/>
          <w:lang w:eastAsia="zh-CN"/>
        </w:rPr>
        <w:t>稿件列表</w:t>
      </w:r>
      <w:bookmarkEnd w:id="10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稿件列表，</w:t>
      </w:r>
      <w:r>
        <w:rPr>
          <w:rFonts w:hint="eastAsia"/>
          <w:lang w:val="en-US" w:eastAsia="zh-CN"/>
        </w:rPr>
        <w:t>type为1，查询已通过稿件，为2，查询待审核和未通过，keyword有值则查询标题，都没值，则查询全部。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稿件状态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keyword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动漫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搜索关键词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649"/>
        <w:gridCol w:w="4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49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审核通过数量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审核未通过数量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投稿标题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bookmarkStart w:id="12" w:name="OLE_LINK1"/>
            <w:r>
              <w:rPr>
                <w:rFonts w:hint="eastAsia"/>
                <w:lang w:val="en-US" w:eastAsia="zh-CN"/>
              </w:rPr>
              <w:t>subarea</w:t>
            </w:r>
            <w:bookmarkEnd w:id="12"/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是否发布</w:t>
            </w:r>
            <w:r>
              <w:rPr>
                <w:rFonts w:hint="eastAsia"/>
                <w:lang w:val="en-US" w:eastAsia="zh-CN"/>
              </w:rPr>
              <w:t xml:space="preserve"> 0待审核 1已审核2审核未通过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"pass":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"fail":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"title": "标题",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bookmarkStart w:id="13" w:name="OLE_LINK2"/>
            <w:r>
              <w:rPr>
                <w:rFonts w:hint="eastAsia"/>
                <w:lang w:val="en-US" w:eastAsia="zh-CN"/>
              </w:rPr>
              <w:t xml:space="preserve">            "</w:t>
            </w:r>
            <w:bookmarkEnd w:id="13"/>
            <w:r>
              <w:rPr>
                <w:rFonts w:hint="eastAsia"/>
                <w:lang w:val="en-US" w:eastAsia="zh-CN"/>
              </w:rPr>
              <w:t>type</w:t>
            </w:r>
            <w:bookmarkStart w:id="14" w:name="OLE_LINK4"/>
            <w:r>
              <w:rPr>
                <w:rFonts w:hint="eastAsia"/>
                <w:lang w:val="en-US" w:eastAsia="zh-CN"/>
              </w:rPr>
              <w:t>"</w:t>
            </w:r>
            <w:bookmarkEnd w:id="14"/>
            <w:r>
              <w:rPr>
                <w:rFonts w:hint="eastAsia"/>
                <w:lang w:val="en-US" w:eastAsia="zh-CN"/>
              </w:rPr>
              <w:t>: "转载",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"subarea":"娱乐",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"state": 1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11"/>
    </w:tbl>
    <w:p>
      <w:pPr>
        <w:pStyle w:val="3"/>
      </w:pPr>
      <w:bookmarkStart w:id="15" w:name="_Toc29329"/>
      <w:bookmarkStart w:id="16" w:name="OLE_LINK6"/>
      <w:r>
        <w:rPr>
          <w:rFonts w:hint="eastAsia"/>
          <w:lang w:eastAsia="zh-CN"/>
        </w:rPr>
        <w:t>稿件详情</w:t>
      </w:r>
      <w:bookmarkEnd w:id="15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_info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稿件详情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649"/>
        <w:gridCol w:w="4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49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href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subarea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投稿标题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投稿标签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投稿简介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"type": "转载",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"href": "http://xxx.xx",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"subarea":"娱乐",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"title": "标题",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"tag": "123,aaa,哈哈",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"summary": ""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7" w:name="_Toc23776"/>
      <w:r>
        <w:rPr>
          <w:rFonts w:hint="eastAsia"/>
          <w:lang w:eastAsia="zh-CN"/>
        </w:rPr>
        <w:t>稿件编辑</w:t>
      </w:r>
      <w:bookmarkEnd w:id="17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_edit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稿件编辑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705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5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投稿类型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href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http://xxx.x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视频出处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subarea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分区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title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tag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标签 多个则逗号分隔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summary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8" w:name="_Toc14252"/>
      <w:r>
        <w:rPr>
          <w:rFonts w:hint="eastAsia"/>
          <w:lang w:eastAsia="zh-CN"/>
        </w:rPr>
        <w:t>稿件删除</w:t>
      </w:r>
      <w:bookmarkEnd w:id="18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稿件删除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9" w:name="_Toc4176"/>
      <w:r>
        <w:rPr>
          <w:rFonts w:hint="eastAsia"/>
          <w:lang w:eastAsia="zh-CN"/>
        </w:rPr>
        <w:t>稿件评论列表</w:t>
      </w:r>
      <w:bookmarkEnd w:id="19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_comment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稿件评论列表，</w:t>
      </w:r>
      <w:r>
        <w:rPr>
          <w:rFonts w:hint="eastAsia"/>
          <w:lang w:val="en-US" w:eastAsia="zh-CN"/>
        </w:rPr>
        <w:t>id不传则查询全部评论，有值则查询指定稿件的评论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zan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"zan": 233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0" w:name="_Toc26809"/>
      <w:r>
        <w:rPr>
          <w:rFonts w:hint="eastAsia"/>
          <w:lang w:eastAsia="zh-CN"/>
        </w:rPr>
        <w:t>通知数量</w:t>
      </w:r>
      <w:bookmarkEnd w:id="20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notice_count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各类型的通知数量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未读通知数量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"count": 20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16"/>
    </w:tbl>
    <w:p>
      <w:pPr>
        <w:pStyle w:val="3"/>
      </w:pPr>
      <w:bookmarkStart w:id="21" w:name="_Toc8236"/>
      <w:bookmarkStart w:id="22" w:name="OLE_LINK8"/>
      <w:r>
        <w:rPr>
          <w:rFonts w:hint="eastAsia"/>
          <w:lang w:eastAsia="zh-CN"/>
        </w:rPr>
        <w:t>已阅</w:t>
      </w:r>
      <w:bookmarkEnd w:id="21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notice_read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已经阅读的消息更新为已阅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1@ 2回复 3赞 4系统 5私信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22"/>
    </w:tbl>
    <w:p>
      <w:pPr>
        <w:pStyle w:val="3"/>
      </w:pPr>
      <w:bookmarkStart w:id="23" w:name="_Toc16572"/>
      <w:commentRangeStart w:id="1"/>
      <w:r>
        <w:rPr>
          <w:rFonts w:hint="eastAsia"/>
          <w:lang w:eastAsia="zh-CN"/>
        </w:rPr>
        <w:t>我的回复</w:t>
      </w:r>
      <w:bookmarkEnd w:id="23"/>
      <w:commentRangeEnd w:id="1"/>
      <w:r>
        <w:commentReference w:id="1"/>
      </w:r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my_reply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我的回复列表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评论回复用户编号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评论回复用户名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评论回复用户头像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评论回复时间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4" w:name="_Toc12166"/>
      <w:r>
        <w:rPr>
          <w:rFonts w:hint="eastAsia"/>
          <w:lang w:eastAsia="zh-CN"/>
        </w:rPr>
        <w:t>新建收藏夹</w:t>
      </w:r>
      <w:bookmarkEnd w:id="24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favorite_add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新建收藏夹，收藏夹名最多</w:t>
      </w:r>
      <w:r>
        <w:rPr>
          <w:rFonts w:hint="eastAsia"/>
          <w:lang w:val="en-US" w:eastAsia="zh-CN"/>
        </w:rPr>
        <w:t>15字(包括英文)，最多创建15个收藏夹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5" w:name="_Toc16939"/>
      <w:r>
        <w:rPr>
          <w:rFonts w:hint="eastAsia"/>
          <w:lang w:eastAsia="zh-CN"/>
        </w:rPr>
        <w:t>编辑收藏夹</w:t>
      </w:r>
      <w:bookmarkEnd w:id="25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favorite_edit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编辑收藏夹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6" w:name="_Toc15328"/>
      <w:r>
        <w:rPr>
          <w:rFonts w:hint="eastAsia"/>
          <w:lang w:eastAsia="zh-CN"/>
        </w:rPr>
        <w:t>删除收藏夹</w:t>
      </w:r>
      <w:bookmarkEnd w:id="26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删除收藏夹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7" w:name="_Toc3526"/>
      <w:r>
        <w:rPr>
          <w:rFonts w:hint="eastAsia"/>
          <w:lang w:eastAsia="zh-CN"/>
        </w:rPr>
        <w:t>收藏夹列表</w:t>
      </w:r>
      <w:bookmarkEnd w:id="27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收藏夹列表，封面图为第一个视频的封面图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收藏夹内收藏总数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封面图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result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:33,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"新建收藏夹",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"photo": "http://xxx.x"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8" w:name="_Toc7994"/>
      <w:r>
        <w:rPr>
          <w:rFonts w:hint="eastAsia"/>
          <w:lang w:eastAsia="zh-CN"/>
        </w:rPr>
        <w:t>收藏</w:t>
      </w:r>
      <w:bookmarkEnd w:id="28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添加收藏，一个收藏夹最多</w:t>
      </w:r>
      <w:r>
        <w:rPr>
          <w:rFonts w:hint="eastAsia"/>
          <w:lang w:val="en-US" w:eastAsia="zh-CN"/>
        </w:rPr>
        <w:t>300个收藏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favorite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url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http://xxx.x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9" w:name="_Toc18651"/>
      <w:r>
        <w:rPr>
          <w:rFonts w:hint="eastAsia"/>
          <w:lang w:eastAsia="zh-CN"/>
        </w:rPr>
        <w:t>删除收藏</w:t>
      </w:r>
      <w:bookmarkEnd w:id="29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删除收藏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30" w:name="_Toc6062"/>
      <w:r>
        <w:rPr>
          <w:rFonts w:hint="eastAsia"/>
          <w:lang w:eastAsia="zh-CN"/>
        </w:rPr>
        <w:t>收藏列表</w:t>
      </w:r>
      <w:bookmarkEnd w:id="30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某收藏夹内的收藏列表，默认每页</w:t>
      </w:r>
      <w:r>
        <w:rPr>
          <w:rFonts w:hint="eastAsia"/>
          <w:lang w:val="en-US" w:eastAsia="zh-CN"/>
        </w:rPr>
        <w:t>30条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favorite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result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favorite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新建收藏夹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:33,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"新建收藏夹",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2016-01-01</w:t>
            </w:r>
            <w:r>
              <w:rPr>
                <w:rFonts w:hint="eastAsia"/>
              </w:rPr>
              <w:t>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</w:rPr>
              <w:t>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eastAsia"/>
              </w:rPr>
              <w:t>": "",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eastAsia"/>
              </w:rPr>
              <w:t>": "http://xxx.x"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31" w:name="_Toc22271"/>
      <w:r>
        <w:rPr>
          <w:rFonts w:hint="eastAsia"/>
          <w:lang w:eastAsia="zh-CN"/>
        </w:rPr>
        <w:t>搜索收藏</w:t>
      </w:r>
      <w:bookmarkEnd w:id="31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collect_search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搜索收藏，默认每页</w:t>
      </w:r>
      <w:r>
        <w:rPr>
          <w:rFonts w:hint="eastAsia"/>
          <w:lang w:val="en-US" w:eastAsia="zh-CN"/>
        </w:rPr>
        <w:t>30条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keyword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搜索关键词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result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  <w:bookmarkStart w:id="32" w:name="_GoBack"/>
            <w:bookmarkEnd w:id="32"/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:33,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"新建收藏夹",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2016-01-01</w:t>
            </w:r>
            <w:r>
              <w:rPr>
                <w:rFonts w:hint="eastAsia"/>
              </w:rPr>
              <w:t>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</w:rPr>
              <w:t>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eastAsia"/>
              </w:rPr>
              <w:t>": "",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eastAsia"/>
              </w:rPr>
              <w:t>": "http://xxx.x"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lang w:eastAsia="zh-CN"/>
        </w:rPr>
      </w:pPr>
    </w:p>
    <w:sectPr>
      <w:headerReference r:id="rId5" w:type="first"/>
      <w:headerReference r:id="rId4" w:type="default"/>
      <w:footerReference r:id="rId6" w:type="default"/>
      <w:pgSz w:w="11906" w:h="16838"/>
      <w:pgMar w:top="1313" w:right="991" w:bottom="1440" w:left="1560" w:header="907" w:footer="1020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9-07T17:30:38Z" w:initials="A">
    <w:p>
      <w:pPr>
        <w:pStyle w:val="1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未做，</w:t>
      </w:r>
      <w:r>
        <w:rPr>
          <w:rFonts w:hint="eastAsia"/>
          <w:lang w:val="en-US" w:eastAsia="zh-CN"/>
        </w:rPr>
        <w:t>solr库没数据</w:t>
      </w:r>
    </w:p>
  </w:comment>
  <w:comment w:id="1" w:author="Administrator" w:date="2016-09-07T17:31:12Z" w:initials="A">
    <w:p>
      <w:pPr>
        <w:pStyle w:val="1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未做，等设计图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right="210" w:firstLine="0"/>
      <w:rPr>
        <w:lang w:eastAsia="zh-CN"/>
      </w:rPr>
    </w:pPr>
    <w:r>
      <w:rPr>
        <w:rFonts w:hint="eastAsia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53340</wp:posOffset>
              </wp:positionV>
              <wp:extent cx="1643380" cy="383540"/>
              <wp:effectExtent l="0" t="2540" r="0" b="0"/>
              <wp:wrapNone/>
              <wp:docPr id="3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4338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10" w:right="210"/>
                            <w:jc w:val="right"/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instrText xml:space="preserve"> NUMPAGES  </w:instrTex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ind w:left="210" w:right="210"/>
                            <w:rPr>
                              <w:kern w:val="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o:spt="1" style="position:absolute;left:0pt;margin-left:337.65pt;margin-top:4.2pt;height:30.2pt;width:129.4pt;z-index:251659264;mso-width-relative:page;mso-height-relative:page;" filled="f" stroked="f" coordsize="21600,21600" o:gfxdata="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8a&#10;x7naAAAACAEAAA8AAAAAAAAAAQAgAAAAIgAAAGRycy9kb3ducmV2LnhtbFBLAQIUABQAAAAIAIdO&#10;4kBz4qS16AEAAL0DAAAOAAAAAAAAAAEAIAAAACk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left="210" w:right="210"/>
                      <w:jc w:val="right"/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</w:pP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  <w:lang w:val="zh-CN"/>
                      </w:rPr>
                      <w:t xml:space="preserve"> 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t xml:space="preserve"> / 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instrText xml:space="preserve"> NUMPAGES  </w:instrTex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ind w:left="210" w:right="210"/>
                      <w:rPr>
                        <w:kern w:val="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-64770</wp:posOffset>
              </wp:positionH>
              <wp:positionV relativeFrom="paragraph">
                <wp:posOffset>43815</wp:posOffset>
              </wp:positionV>
              <wp:extent cx="3515995" cy="387350"/>
              <wp:effectExtent l="0" t="5715" r="3175" b="635"/>
              <wp:wrapNone/>
              <wp:docPr id="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15995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exact"/>
                            <w:ind w:left="210" w:right="210" w:firstLine="0"/>
                            <w:jc w:val="left"/>
                            <w:rPr>
                              <w:rFonts w:ascii="微软雅黑" w:hAnsi="微软雅黑" w:eastAsia="微软雅黑" w:cs="宋体"/>
                              <w:color w:val="7F7F7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宋体"/>
                              <w:color w:val="7F7F7F"/>
                              <w:sz w:val="16"/>
                              <w:szCs w:val="16"/>
                            </w:rPr>
                            <w:t xml:space="preserve">泰德网聚 版权所有  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  <w:t>Tidemedia all rights reserved.</w:t>
                          </w:r>
                        </w:p>
                        <w:p>
                          <w:pPr>
                            <w:spacing w:line="240" w:lineRule="exact"/>
                            <w:ind w:left="210" w:right="210" w:firstLine="0"/>
                            <w:rPr>
                              <w:rFonts w:ascii="微软雅黑" w:hAnsi="微软雅黑" w:eastAsia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  <w:t>http://www.tidemedia.com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o:spt="1" style="position:absolute;left:0pt;margin-left:-5.1pt;margin-top:3.45pt;height:30.5pt;width:276.85pt;z-index:251658240;mso-width-relative:page;mso-height-relative:page;" filled="f" stroked="f" coordsize="21600,21600" o:gfxdata="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4J&#10;IRrZAAAACAEAAA8AAAAAAAAAAQAgAAAAIgAAAGRycy9kb3ducmV2LnhtbFBLAQIUABQAAAAIAIdO&#10;4kBsIxv96QEAAL0DAAAOAAAAAAAAAAEAIAAAACg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ind w:left="210" w:right="210" w:firstLine="0"/>
                      <w:jc w:val="left"/>
                      <w:rPr>
                        <w:rFonts w:ascii="微软雅黑" w:hAnsi="微软雅黑" w:eastAsia="微软雅黑" w:cs="宋体"/>
                        <w:color w:val="7F7F7F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 w:cs="宋体"/>
                        <w:color w:val="7F7F7F"/>
                        <w:sz w:val="16"/>
                        <w:szCs w:val="16"/>
                      </w:rPr>
                      <w:t xml:space="preserve">泰德网聚 版权所有  </w:t>
                    </w:r>
                    <w:r>
                      <w:rPr>
                        <w:rFonts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  <w:t>Tidemedia all rights reserved.</w:t>
                    </w:r>
                  </w:p>
                  <w:p>
                    <w:pPr>
                      <w:spacing w:line="240" w:lineRule="exact"/>
                      <w:ind w:left="210" w:right="210" w:firstLine="0"/>
                      <w:rPr>
                        <w:rFonts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  <w:t>http://www.tidemedia.com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6" w:space="9"/>
      </w:pBdr>
      <w:ind w:left="210" w:right="210"/>
    </w:pP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2314575</wp:posOffset>
              </wp:positionH>
              <wp:positionV relativeFrom="paragraph">
                <wp:posOffset>-252095</wp:posOffset>
              </wp:positionV>
              <wp:extent cx="2828925" cy="283210"/>
              <wp:effectExtent l="0" t="0" r="0" b="2540"/>
              <wp:wrapNone/>
              <wp:docPr id="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28925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10" w:right="210"/>
                            <w:jc w:val="right"/>
                            <w:rPr>
                              <w:rFonts w:ascii="微软雅黑" w:hAnsi="微软雅黑" w:eastAsia="微软雅黑"/>
                              <w:color w:val="7F7F7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F7F7F"/>
                              <w:sz w:val="18"/>
                              <w:szCs w:val="18"/>
                              <w:lang w:val="en-US" w:eastAsia="zh-CN"/>
                            </w:rPr>
                            <w:t xml:space="preserve">dilidili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/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o:spt="1" style="position:absolute;left:0pt;margin-left:182.25pt;margin-top:-19.85pt;height:22.3pt;width:222.75pt;z-index:251658240;mso-width-relative:page;mso-height-relative:page;" filled="f" stroked="f" coordsize="21600,21600" o:gfxdata="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uwsr9wAAAAJAQAADwAAAAAAAAABACAAAAAiAAAAZHJzL2Rvd25yZXYueG1sUEsBAhQAFAAAAAgA&#10;h07iQNkNncDoAQAAvQMAAA4AAAAAAAAAAQAgAAAAKwEAAGRycy9lMm9Eb2MueG1sUEsFBgAAAAAG&#10;AAYAWQEAAIU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left="210" w:right="210"/>
                      <w:jc w:val="right"/>
                      <w:rPr>
                        <w:rFonts w:ascii="微软雅黑" w:hAnsi="微软雅黑" w:eastAsia="微软雅黑"/>
                        <w:color w:val="7F7F7F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F7F7F"/>
                        <w:sz w:val="18"/>
                        <w:szCs w:val="18"/>
                        <w:lang w:val="en-US" w:eastAsia="zh-CN"/>
                      </w:rPr>
                      <w:t xml:space="preserve">dilidili </w:t>
                    </w:r>
                    <w:r>
                      <w:rPr>
                        <w:rFonts w:hint="eastAsia" w:ascii="微软雅黑" w:hAnsi="微软雅黑" w:eastAsia="微软雅黑"/>
                        <w:color w:val="7F7F7F"/>
                        <w:sz w:val="18"/>
                        <w:szCs w:val="18"/>
                      </w:rPr>
                      <w:t>API</w:t>
                    </w:r>
                  </w:p>
                </w:txbxContent>
              </v:textbox>
            </v:rect>
          </w:pict>
        </mc:Fallback>
      </mc:AlternateContent>
    </w:r>
    <w:r>
      <w:rPr>
        <w:lang w:val="en-US"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132080</wp:posOffset>
          </wp:positionH>
          <wp:positionV relativeFrom="paragraph">
            <wp:posOffset>-471805</wp:posOffset>
          </wp:positionV>
          <wp:extent cx="1874520" cy="519430"/>
          <wp:effectExtent l="0" t="0" r="0" b="0"/>
          <wp:wrapNone/>
          <wp:docPr id="8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452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-66040</wp:posOffset>
              </wp:positionH>
              <wp:positionV relativeFrom="paragraph">
                <wp:posOffset>-518795</wp:posOffset>
              </wp:positionV>
              <wp:extent cx="5659120" cy="666750"/>
              <wp:effectExtent l="0" t="0" r="1778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59120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-5.2pt;margin-top:-40.85pt;height:52.5pt;width:445.6pt;z-index:251655168;mso-width-relative:page;mso-height-relative:page;" fillcolor="#FFFFFF" filled="t" stroked="t" coordsize="21600,21600" o:gfxdata="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/Gw7R2AAAAAoBAAAPAAAAAAAAAAEAIAAA&#10;ACIAAABkcnMvZG93bnJldi54bWxQSwECFAAUAAAACACHTuJAIgFXxwwCAAAkBAAADgAAAAAAAAAB&#10;ACAAAAAnAQAAZHJzL2Uyb0RvYy54bWxQSwUGAAAAAAYABgBZAQAApQUAAAAA&#10;">
              <v:fill on="t" focussize="0,0"/>
              <v:stroke color="#FFFFFF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109855</wp:posOffset>
              </wp:positionV>
              <wp:extent cx="4581525" cy="0"/>
              <wp:effectExtent l="0" t="0" r="9525" b="19050"/>
              <wp:wrapNone/>
              <wp:docPr id="7" name="Auto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815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8" o:spid="_x0000_s1026" o:spt="32" type="#_x0000_t32" style="position:absolute;left:0pt;margin-left:27.75pt;margin-top:8.65pt;height:0pt;width:360.75pt;z-index:251661312;mso-width-relative:page;mso-height-relative:page;" filled="f" stroked="t" coordsize="21600,21600" o:gfxdata="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VC2vzWAAAACAEAAA8AAAAAAAAAAQAgAAAAIgAAAGRycy9kb3ducmV2LnhtbFBLAQIUABQA&#10;AAAIAIdO4kA9w1UPuQEAAGQDAAAOAAAAAAAAAAEAIAAAACUBAABkcnMvZTJvRG9jLnhtbFBLBQYA&#10;AAAABgAGAFkBAABQBQAAAAA=&#10;">
              <v:fill on="f" focussize="0,0"/>
              <v:stroke color="#A5A5A5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210" w:right="210"/>
    </w:pP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-728345</wp:posOffset>
              </wp:positionV>
              <wp:extent cx="5934075" cy="1019175"/>
              <wp:effectExtent l="0" t="0" r="28575" b="28575"/>
              <wp:wrapNone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4075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pt;margin-top:-57.35pt;height:80.25pt;width:467.25pt;z-index:251657216;mso-width-relative:page;mso-height-relative:page;" fillcolor="#FFFFFF" filled="t" stroked="t" coordsize="21600,21600" o:gfxdata="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3bi4NgAAAAJAQAADwAAAAAAAAABACAAAAAi&#10;AAAAZHJzL2Rvd25yZXYueG1sUEsBAhQAFAAAAAgAh07iQI+ehlcKAgAAJQQAAA4AAAAAAAAAAQAg&#10;AAAAJwEAAGRycy9lMm9Eb2MueG1sUEsFBgAAAAAGAAYAWQEAAKMFAAAAAA==&#10;">
              <v:fill on="t" focussize="0,0"/>
              <v:stroke color="#FFFFFF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4113"/>
    <w:multiLevelType w:val="multilevel"/>
    <w:tmpl w:val="348341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26"/>
    <w:rsid w:val="00000405"/>
    <w:rsid w:val="000009DF"/>
    <w:rsid w:val="00001ACB"/>
    <w:rsid w:val="0000353F"/>
    <w:rsid w:val="0000360A"/>
    <w:rsid w:val="00003908"/>
    <w:rsid w:val="00004999"/>
    <w:rsid w:val="000056ED"/>
    <w:rsid w:val="00006372"/>
    <w:rsid w:val="00007799"/>
    <w:rsid w:val="00010708"/>
    <w:rsid w:val="00012509"/>
    <w:rsid w:val="00013168"/>
    <w:rsid w:val="00013B3A"/>
    <w:rsid w:val="00013BD4"/>
    <w:rsid w:val="0001433D"/>
    <w:rsid w:val="00014C2B"/>
    <w:rsid w:val="00014E8B"/>
    <w:rsid w:val="00016A4A"/>
    <w:rsid w:val="00017C64"/>
    <w:rsid w:val="00020277"/>
    <w:rsid w:val="0002074F"/>
    <w:rsid w:val="00022177"/>
    <w:rsid w:val="000225AC"/>
    <w:rsid w:val="00022F2F"/>
    <w:rsid w:val="00025824"/>
    <w:rsid w:val="00026FA2"/>
    <w:rsid w:val="000306C5"/>
    <w:rsid w:val="00030979"/>
    <w:rsid w:val="00032643"/>
    <w:rsid w:val="0003289A"/>
    <w:rsid w:val="00032E2F"/>
    <w:rsid w:val="00032EA3"/>
    <w:rsid w:val="000335C8"/>
    <w:rsid w:val="00033B37"/>
    <w:rsid w:val="00034397"/>
    <w:rsid w:val="00034FBA"/>
    <w:rsid w:val="00034FFB"/>
    <w:rsid w:val="00037178"/>
    <w:rsid w:val="0003717A"/>
    <w:rsid w:val="0004115C"/>
    <w:rsid w:val="000425CD"/>
    <w:rsid w:val="00043E45"/>
    <w:rsid w:val="000442E6"/>
    <w:rsid w:val="00044552"/>
    <w:rsid w:val="000501FB"/>
    <w:rsid w:val="00051882"/>
    <w:rsid w:val="00054240"/>
    <w:rsid w:val="00054591"/>
    <w:rsid w:val="00054DD4"/>
    <w:rsid w:val="00055098"/>
    <w:rsid w:val="00056206"/>
    <w:rsid w:val="00056EFE"/>
    <w:rsid w:val="00057E35"/>
    <w:rsid w:val="00060496"/>
    <w:rsid w:val="00060E1C"/>
    <w:rsid w:val="0006296D"/>
    <w:rsid w:val="00065F5D"/>
    <w:rsid w:val="000662FE"/>
    <w:rsid w:val="0006786D"/>
    <w:rsid w:val="00071205"/>
    <w:rsid w:val="00073B70"/>
    <w:rsid w:val="00073C2A"/>
    <w:rsid w:val="00074755"/>
    <w:rsid w:val="00074A47"/>
    <w:rsid w:val="00074C5D"/>
    <w:rsid w:val="000758F9"/>
    <w:rsid w:val="00076189"/>
    <w:rsid w:val="00076369"/>
    <w:rsid w:val="00077058"/>
    <w:rsid w:val="0007738B"/>
    <w:rsid w:val="00081A63"/>
    <w:rsid w:val="00082D29"/>
    <w:rsid w:val="000842EB"/>
    <w:rsid w:val="0008533F"/>
    <w:rsid w:val="00086556"/>
    <w:rsid w:val="00086728"/>
    <w:rsid w:val="00087161"/>
    <w:rsid w:val="00090643"/>
    <w:rsid w:val="00091BF0"/>
    <w:rsid w:val="000924D8"/>
    <w:rsid w:val="00092972"/>
    <w:rsid w:val="00093183"/>
    <w:rsid w:val="000939E7"/>
    <w:rsid w:val="0009500C"/>
    <w:rsid w:val="000956E3"/>
    <w:rsid w:val="00096ECF"/>
    <w:rsid w:val="0009747A"/>
    <w:rsid w:val="0009756D"/>
    <w:rsid w:val="00097908"/>
    <w:rsid w:val="000A01AC"/>
    <w:rsid w:val="000A0DB2"/>
    <w:rsid w:val="000A0F1F"/>
    <w:rsid w:val="000A16B5"/>
    <w:rsid w:val="000A1746"/>
    <w:rsid w:val="000A2BFD"/>
    <w:rsid w:val="000A3096"/>
    <w:rsid w:val="000A3E26"/>
    <w:rsid w:val="000A4382"/>
    <w:rsid w:val="000A44E8"/>
    <w:rsid w:val="000A50B5"/>
    <w:rsid w:val="000A545E"/>
    <w:rsid w:val="000A5808"/>
    <w:rsid w:val="000A6B7F"/>
    <w:rsid w:val="000A6C3A"/>
    <w:rsid w:val="000A6D36"/>
    <w:rsid w:val="000A7031"/>
    <w:rsid w:val="000A7A0C"/>
    <w:rsid w:val="000B04DE"/>
    <w:rsid w:val="000B0B93"/>
    <w:rsid w:val="000B1DD0"/>
    <w:rsid w:val="000B1E61"/>
    <w:rsid w:val="000B32BA"/>
    <w:rsid w:val="000B333D"/>
    <w:rsid w:val="000B366F"/>
    <w:rsid w:val="000B36FA"/>
    <w:rsid w:val="000B3C4C"/>
    <w:rsid w:val="000B5EBD"/>
    <w:rsid w:val="000C0F44"/>
    <w:rsid w:val="000C1139"/>
    <w:rsid w:val="000C2DB8"/>
    <w:rsid w:val="000C3487"/>
    <w:rsid w:val="000C3D14"/>
    <w:rsid w:val="000C3FC5"/>
    <w:rsid w:val="000C450C"/>
    <w:rsid w:val="000C60AB"/>
    <w:rsid w:val="000D01AD"/>
    <w:rsid w:val="000D1423"/>
    <w:rsid w:val="000D1EAC"/>
    <w:rsid w:val="000D2453"/>
    <w:rsid w:val="000D33EA"/>
    <w:rsid w:val="000D377B"/>
    <w:rsid w:val="000D440C"/>
    <w:rsid w:val="000D471E"/>
    <w:rsid w:val="000D4BC6"/>
    <w:rsid w:val="000D50D4"/>
    <w:rsid w:val="000D572F"/>
    <w:rsid w:val="000D6B64"/>
    <w:rsid w:val="000E02DD"/>
    <w:rsid w:val="000E0A6E"/>
    <w:rsid w:val="000E261C"/>
    <w:rsid w:val="000E28E8"/>
    <w:rsid w:val="000E31D6"/>
    <w:rsid w:val="000E3211"/>
    <w:rsid w:val="000E49B1"/>
    <w:rsid w:val="000E4D88"/>
    <w:rsid w:val="000E52AA"/>
    <w:rsid w:val="000E59C7"/>
    <w:rsid w:val="000E5A3D"/>
    <w:rsid w:val="000E6009"/>
    <w:rsid w:val="000E677A"/>
    <w:rsid w:val="000E7710"/>
    <w:rsid w:val="000E7D00"/>
    <w:rsid w:val="000F0FFF"/>
    <w:rsid w:val="000F1817"/>
    <w:rsid w:val="000F1DED"/>
    <w:rsid w:val="000F1EDA"/>
    <w:rsid w:val="000F1F13"/>
    <w:rsid w:val="000F205F"/>
    <w:rsid w:val="000F2835"/>
    <w:rsid w:val="000F4843"/>
    <w:rsid w:val="000F4A3C"/>
    <w:rsid w:val="000F4A8E"/>
    <w:rsid w:val="000F4CE2"/>
    <w:rsid w:val="000F6D1E"/>
    <w:rsid w:val="000F6DF7"/>
    <w:rsid w:val="000F7201"/>
    <w:rsid w:val="00100026"/>
    <w:rsid w:val="00100C0B"/>
    <w:rsid w:val="00100E90"/>
    <w:rsid w:val="00101A0D"/>
    <w:rsid w:val="00101AFF"/>
    <w:rsid w:val="00101E5F"/>
    <w:rsid w:val="00104F8B"/>
    <w:rsid w:val="001067CA"/>
    <w:rsid w:val="00107C12"/>
    <w:rsid w:val="00107E99"/>
    <w:rsid w:val="00110FBC"/>
    <w:rsid w:val="00111D77"/>
    <w:rsid w:val="00113EE4"/>
    <w:rsid w:val="001145E4"/>
    <w:rsid w:val="00114F86"/>
    <w:rsid w:val="0011552E"/>
    <w:rsid w:val="00115D12"/>
    <w:rsid w:val="00116079"/>
    <w:rsid w:val="0011673E"/>
    <w:rsid w:val="00116F69"/>
    <w:rsid w:val="001208FF"/>
    <w:rsid w:val="00120BFA"/>
    <w:rsid w:val="001215FD"/>
    <w:rsid w:val="0012167B"/>
    <w:rsid w:val="001216E2"/>
    <w:rsid w:val="00122702"/>
    <w:rsid w:val="001228CC"/>
    <w:rsid w:val="00122EF6"/>
    <w:rsid w:val="00123E65"/>
    <w:rsid w:val="00124F12"/>
    <w:rsid w:val="0012545D"/>
    <w:rsid w:val="001276E0"/>
    <w:rsid w:val="00127B29"/>
    <w:rsid w:val="0013066C"/>
    <w:rsid w:val="00131351"/>
    <w:rsid w:val="00133877"/>
    <w:rsid w:val="00133AB5"/>
    <w:rsid w:val="00133FC4"/>
    <w:rsid w:val="0013411F"/>
    <w:rsid w:val="00135F9E"/>
    <w:rsid w:val="001362E2"/>
    <w:rsid w:val="001363ED"/>
    <w:rsid w:val="00137629"/>
    <w:rsid w:val="00137A0D"/>
    <w:rsid w:val="001409DC"/>
    <w:rsid w:val="00141F2F"/>
    <w:rsid w:val="00142108"/>
    <w:rsid w:val="00142817"/>
    <w:rsid w:val="00143CBA"/>
    <w:rsid w:val="001446A7"/>
    <w:rsid w:val="00145B66"/>
    <w:rsid w:val="0014604B"/>
    <w:rsid w:val="00146220"/>
    <w:rsid w:val="00146568"/>
    <w:rsid w:val="00146A1E"/>
    <w:rsid w:val="00146D65"/>
    <w:rsid w:val="001477C8"/>
    <w:rsid w:val="0014793F"/>
    <w:rsid w:val="00147E6C"/>
    <w:rsid w:val="001520BC"/>
    <w:rsid w:val="00152BF1"/>
    <w:rsid w:val="001532E3"/>
    <w:rsid w:val="00153686"/>
    <w:rsid w:val="001538E5"/>
    <w:rsid w:val="00154110"/>
    <w:rsid w:val="00154A02"/>
    <w:rsid w:val="00155230"/>
    <w:rsid w:val="00156D23"/>
    <w:rsid w:val="001572DC"/>
    <w:rsid w:val="001578AE"/>
    <w:rsid w:val="00160BB6"/>
    <w:rsid w:val="0016144A"/>
    <w:rsid w:val="00161D10"/>
    <w:rsid w:val="00162628"/>
    <w:rsid w:val="00162633"/>
    <w:rsid w:val="00165454"/>
    <w:rsid w:val="0016616F"/>
    <w:rsid w:val="001664CC"/>
    <w:rsid w:val="00166DC9"/>
    <w:rsid w:val="00167A80"/>
    <w:rsid w:val="00171321"/>
    <w:rsid w:val="001718ED"/>
    <w:rsid w:val="00172208"/>
    <w:rsid w:val="001723D5"/>
    <w:rsid w:val="001725FA"/>
    <w:rsid w:val="001741CC"/>
    <w:rsid w:val="00174AB7"/>
    <w:rsid w:val="00174B39"/>
    <w:rsid w:val="001766C6"/>
    <w:rsid w:val="0017741F"/>
    <w:rsid w:val="00177FDA"/>
    <w:rsid w:val="00180EC8"/>
    <w:rsid w:val="00181B15"/>
    <w:rsid w:val="00182609"/>
    <w:rsid w:val="001826B2"/>
    <w:rsid w:val="001832E9"/>
    <w:rsid w:val="00184FF4"/>
    <w:rsid w:val="001850E5"/>
    <w:rsid w:val="001865F1"/>
    <w:rsid w:val="001866CF"/>
    <w:rsid w:val="00187123"/>
    <w:rsid w:val="00187554"/>
    <w:rsid w:val="00187824"/>
    <w:rsid w:val="0019141D"/>
    <w:rsid w:val="00192034"/>
    <w:rsid w:val="00193247"/>
    <w:rsid w:val="00193CDC"/>
    <w:rsid w:val="001941EB"/>
    <w:rsid w:val="0019537C"/>
    <w:rsid w:val="001961BA"/>
    <w:rsid w:val="00196260"/>
    <w:rsid w:val="00196D5E"/>
    <w:rsid w:val="0019767D"/>
    <w:rsid w:val="001A0122"/>
    <w:rsid w:val="001A4863"/>
    <w:rsid w:val="001A5BEF"/>
    <w:rsid w:val="001A6905"/>
    <w:rsid w:val="001B01B6"/>
    <w:rsid w:val="001B09D8"/>
    <w:rsid w:val="001B3690"/>
    <w:rsid w:val="001B414B"/>
    <w:rsid w:val="001B4CC7"/>
    <w:rsid w:val="001B5981"/>
    <w:rsid w:val="001B61A7"/>
    <w:rsid w:val="001B6372"/>
    <w:rsid w:val="001B675A"/>
    <w:rsid w:val="001B7B3E"/>
    <w:rsid w:val="001C106B"/>
    <w:rsid w:val="001C1617"/>
    <w:rsid w:val="001C16EC"/>
    <w:rsid w:val="001C232F"/>
    <w:rsid w:val="001C2DD0"/>
    <w:rsid w:val="001C380A"/>
    <w:rsid w:val="001C3ED6"/>
    <w:rsid w:val="001C445E"/>
    <w:rsid w:val="001C5730"/>
    <w:rsid w:val="001C5F82"/>
    <w:rsid w:val="001C74D5"/>
    <w:rsid w:val="001C77F9"/>
    <w:rsid w:val="001D0247"/>
    <w:rsid w:val="001D071B"/>
    <w:rsid w:val="001D12BD"/>
    <w:rsid w:val="001D1F88"/>
    <w:rsid w:val="001D243C"/>
    <w:rsid w:val="001D28DA"/>
    <w:rsid w:val="001D4641"/>
    <w:rsid w:val="001D475E"/>
    <w:rsid w:val="001D550A"/>
    <w:rsid w:val="001D5A51"/>
    <w:rsid w:val="001D5ED0"/>
    <w:rsid w:val="001D633E"/>
    <w:rsid w:val="001D741D"/>
    <w:rsid w:val="001D76EA"/>
    <w:rsid w:val="001D78B0"/>
    <w:rsid w:val="001E0F73"/>
    <w:rsid w:val="001E1B7E"/>
    <w:rsid w:val="001E246B"/>
    <w:rsid w:val="001E3BA5"/>
    <w:rsid w:val="001E4A54"/>
    <w:rsid w:val="001E4A59"/>
    <w:rsid w:val="001E4B8C"/>
    <w:rsid w:val="001E5312"/>
    <w:rsid w:val="001E5430"/>
    <w:rsid w:val="001E5AB7"/>
    <w:rsid w:val="001E5E32"/>
    <w:rsid w:val="001E6011"/>
    <w:rsid w:val="001E74E1"/>
    <w:rsid w:val="001F082F"/>
    <w:rsid w:val="001F2102"/>
    <w:rsid w:val="001F36B3"/>
    <w:rsid w:val="001F3A8C"/>
    <w:rsid w:val="001F54C3"/>
    <w:rsid w:val="001F5575"/>
    <w:rsid w:val="001F6406"/>
    <w:rsid w:val="001F7589"/>
    <w:rsid w:val="0020232B"/>
    <w:rsid w:val="0020245C"/>
    <w:rsid w:val="0020276A"/>
    <w:rsid w:val="00203DEB"/>
    <w:rsid w:val="00203E90"/>
    <w:rsid w:val="002047D3"/>
    <w:rsid w:val="00206876"/>
    <w:rsid w:val="002072F5"/>
    <w:rsid w:val="00207869"/>
    <w:rsid w:val="00210CAE"/>
    <w:rsid w:val="00211F5B"/>
    <w:rsid w:val="00212D49"/>
    <w:rsid w:val="00212EDE"/>
    <w:rsid w:val="00213217"/>
    <w:rsid w:val="002148B6"/>
    <w:rsid w:val="00214FEE"/>
    <w:rsid w:val="002169FB"/>
    <w:rsid w:val="00216D9B"/>
    <w:rsid w:val="00217D8F"/>
    <w:rsid w:val="00217D91"/>
    <w:rsid w:val="0022062B"/>
    <w:rsid w:val="00220E32"/>
    <w:rsid w:val="00221AB4"/>
    <w:rsid w:val="00222BE2"/>
    <w:rsid w:val="00222F89"/>
    <w:rsid w:val="0022483B"/>
    <w:rsid w:val="00225343"/>
    <w:rsid w:val="00225DE7"/>
    <w:rsid w:val="002261F9"/>
    <w:rsid w:val="0022665D"/>
    <w:rsid w:val="00226F8B"/>
    <w:rsid w:val="00230CD1"/>
    <w:rsid w:val="002311A5"/>
    <w:rsid w:val="00231666"/>
    <w:rsid w:val="00232956"/>
    <w:rsid w:val="0023384D"/>
    <w:rsid w:val="00233A7C"/>
    <w:rsid w:val="00233D09"/>
    <w:rsid w:val="00233FC1"/>
    <w:rsid w:val="002344C3"/>
    <w:rsid w:val="002349AA"/>
    <w:rsid w:val="00234CE0"/>
    <w:rsid w:val="00243515"/>
    <w:rsid w:val="0024373A"/>
    <w:rsid w:val="0024384A"/>
    <w:rsid w:val="0024497B"/>
    <w:rsid w:val="002452BD"/>
    <w:rsid w:val="002452E2"/>
    <w:rsid w:val="002457E2"/>
    <w:rsid w:val="00246D9A"/>
    <w:rsid w:val="0024767A"/>
    <w:rsid w:val="00247B61"/>
    <w:rsid w:val="002503A2"/>
    <w:rsid w:val="00251B40"/>
    <w:rsid w:val="00251F09"/>
    <w:rsid w:val="00253404"/>
    <w:rsid w:val="00253C2B"/>
    <w:rsid w:val="00253E46"/>
    <w:rsid w:val="002543F2"/>
    <w:rsid w:val="00254B33"/>
    <w:rsid w:val="00254EE5"/>
    <w:rsid w:val="00255455"/>
    <w:rsid w:val="00255800"/>
    <w:rsid w:val="00256867"/>
    <w:rsid w:val="0025703E"/>
    <w:rsid w:val="0026064F"/>
    <w:rsid w:val="00261035"/>
    <w:rsid w:val="00261CE8"/>
    <w:rsid w:val="00263A01"/>
    <w:rsid w:val="00263E06"/>
    <w:rsid w:val="002642BC"/>
    <w:rsid w:val="0026575D"/>
    <w:rsid w:val="00266979"/>
    <w:rsid w:val="00267791"/>
    <w:rsid w:val="002702E6"/>
    <w:rsid w:val="00271A04"/>
    <w:rsid w:val="00272190"/>
    <w:rsid w:val="00272D94"/>
    <w:rsid w:val="00273F1C"/>
    <w:rsid w:val="00274AEC"/>
    <w:rsid w:val="0027501A"/>
    <w:rsid w:val="00276865"/>
    <w:rsid w:val="0027714C"/>
    <w:rsid w:val="00277193"/>
    <w:rsid w:val="002776B3"/>
    <w:rsid w:val="00280090"/>
    <w:rsid w:val="0028099B"/>
    <w:rsid w:val="00280A33"/>
    <w:rsid w:val="0028100C"/>
    <w:rsid w:val="00281CC0"/>
    <w:rsid w:val="00282396"/>
    <w:rsid w:val="00282CE5"/>
    <w:rsid w:val="00283F5B"/>
    <w:rsid w:val="00284B7F"/>
    <w:rsid w:val="0028681E"/>
    <w:rsid w:val="002871AB"/>
    <w:rsid w:val="00287D33"/>
    <w:rsid w:val="00292114"/>
    <w:rsid w:val="0029329D"/>
    <w:rsid w:val="002932F7"/>
    <w:rsid w:val="00293B92"/>
    <w:rsid w:val="00293F91"/>
    <w:rsid w:val="002940C2"/>
    <w:rsid w:val="0029454C"/>
    <w:rsid w:val="002946F0"/>
    <w:rsid w:val="00294775"/>
    <w:rsid w:val="00295C6A"/>
    <w:rsid w:val="00296814"/>
    <w:rsid w:val="00296A92"/>
    <w:rsid w:val="002A118E"/>
    <w:rsid w:val="002A2DFE"/>
    <w:rsid w:val="002A39BF"/>
    <w:rsid w:val="002A39FA"/>
    <w:rsid w:val="002A3E9B"/>
    <w:rsid w:val="002A4776"/>
    <w:rsid w:val="002A5058"/>
    <w:rsid w:val="002A557D"/>
    <w:rsid w:val="002A57D4"/>
    <w:rsid w:val="002A5B92"/>
    <w:rsid w:val="002A6A19"/>
    <w:rsid w:val="002B04AA"/>
    <w:rsid w:val="002B0C02"/>
    <w:rsid w:val="002B16F1"/>
    <w:rsid w:val="002B1A0D"/>
    <w:rsid w:val="002B2DBD"/>
    <w:rsid w:val="002B44F5"/>
    <w:rsid w:val="002B4C05"/>
    <w:rsid w:val="002B5AF7"/>
    <w:rsid w:val="002B5EA0"/>
    <w:rsid w:val="002B6229"/>
    <w:rsid w:val="002B6733"/>
    <w:rsid w:val="002B7955"/>
    <w:rsid w:val="002C0134"/>
    <w:rsid w:val="002C01D4"/>
    <w:rsid w:val="002C0C63"/>
    <w:rsid w:val="002C0EA8"/>
    <w:rsid w:val="002C0EB4"/>
    <w:rsid w:val="002C1C80"/>
    <w:rsid w:val="002C1FB7"/>
    <w:rsid w:val="002C35A7"/>
    <w:rsid w:val="002C38CD"/>
    <w:rsid w:val="002C4124"/>
    <w:rsid w:val="002C675B"/>
    <w:rsid w:val="002C70D9"/>
    <w:rsid w:val="002C7668"/>
    <w:rsid w:val="002D191C"/>
    <w:rsid w:val="002D7161"/>
    <w:rsid w:val="002D758A"/>
    <w:rsid w:val="002E0AF5"/>
    <w:rsid w:val="002E2328"/>
    <w:rsid w:val="002E2987"/>
    <w:rsid w:val="002E4329"/>
    <w:rsid w:val="002E5771"/>
    <w:rsid w:val="002E5FC1"/>
    <w:rsid w:val="002E7409"/>
    <w:rsid w:val="002E7564"/>
    <w:rsid w:val="002F0ECE"/>
    <w:rsid w:val="002F2F0C"/>
    <w:rsid w:val="002F47A3"/>
    <w:rsid w:val="002F5E36"/>
    <w:rsid w:val="002F6C70"/>
    <w:rsid w:val="002F7D40"/>
    <w:rsid w:val="00300C3D"/>
    <w:rsid w:val="00301DDB"/>
    <w:rsid w:val="00303616"/>
    <w:rsid w:val="00303695"/>
    <w:rsid w:val="003043DB"/>
    <w:rsid w:val="00304A3E"/>
    <w:rsid w:val="00310F87"/>
    <w:rsid w:val="00311031"/>
    <w:rsid w:val="0031119B"/>
    <w:rsid w:val="0031136B"/>
    <w:rsid w:val="00311AD8"/>
    <w:rsid w:val="00311B57"/>
    <w:rsid w:val="00314436"/>
    <w:rsid w:val="0031519A"/>
    <w:rsid w:val="0031529F"/>
    <w:rsid w:val="0031579B"/>
    <w:rsid w:val="003160DE"/>
    <w:rsid w:val="0031644F"/>
    <w:rsid w:val="003168F9"/>
    <w:rsid w:val="00316DEF"/>
    <w:rsid w:val="00320E2E"/>
    <w:rsid w:val="00321BD5"/>
    <w:rsid w:val="00321E08"/>
    <w:rsid w:val="003222B6"/>
    <w:rsid w:val="003224B3"/>
    <w:rsid w:val="00324C91"/>
    <w:rsid w:val="00324D75"/>
    <w:rsid w:val="00327A6A"/>
    <w:rsid w:val="00332394"/>
    <w:rsid w:val="00333C47"/>
    <w:rsid w:val="003340AA"/>
    <w:rsid w:val="0033497F"/>
    <w:rsid w:val="00340362"/>
    <w:rsid w:val="003413C9"/>
    <w:rsid w:val="0034170D"/>
    <w:rsid w:val="0034270A"/>
    <w:rsid w:val="00343407"/>
    <w:rsid w:val="003438D8"/>
    <w:rsid w:val="00343FCB"/>
    <w:rsid w:val="00344319"/>
    <w:rsid w:val="003456B1"/>
    <w:rsid w:val="003458A0"/>
    <w:rsid w:val="00345C7A"/>
    <w:rsid w:val="00346136"/>
    <w:rsid w:val="00346368"/>
    <w:rsid w:val="003465A2"/>
    <w:rsid w:val="00347334"/>
    <w:rsid w:val="0034757C"/>
    <w:rsid w:val="00347FC1"/>
    <w:rsid w:val="003502E7"/>
    <w:rsid w:val="003506EE"/>
    <w:rsid w:val="003508AF"/>
    <w:rsid w:val="00351DD8"/>
    <w:rsid w:val="00352B03"/>
    <w:rsid w:val="00352DC2"/>
    <w:rsid w:val="00352E43"/>
    <w:rsid w:val="003533E5"/>
    <w:rsid w:val="00353C21"/>
    <w:rsid w:val="00354225"/>
    <w:rsid w:val="00355BD0"/>
    <w:rsid w:val="00356EBD"/>
    <w:rsid w:val="0035722A"/>
    <w:rsid w:val="00357CCB"/>
    <w:rsid w:val="003602C4"/>
    <w:rsid w:val="00360755"/>
    <w:rsid w:val="003607D0"/>
    <w:rsid w:val="003609C8"/>
    <w:rsid w:val="00360DCE"/>
    <w:rsid w:val="003624F3"/>
    <w:rsid w:val="00362DFD"/>
    <w:rsid w:val="003643FD"/>
    <w:rsid w:val="00364542"/>
    <w:rsid w:val="0036565D"/>
    <w:rsid w:val="003656D0"/>
    <w:rsid w:val="003667F2"/>
    <w:rsid w:val="003668D0"/>
    <w:rsid w:val="003671D6"/>
    <w:rsid w:val="0036738A"/>
    <w:rsid w:val="00367CD4"/>
    <w:rsid w:val="00367F82"/>
    <w:rsid w:val="003704FF"/>
    <w:rsid w:val="00370602"/>
    <w:rsid w:val="0037063A"/>
    <w:rsid w:val="00370D57"/>
    <w:rsid w:val="00371ED1"/>
    <w:rsid w:val="00374228"/>
    <w:rsid w:val="003757E8"/>
    <w:rsid w:val="00375955"/>
    <w:rsid w:val="0037598F"/>
    <w:rsid w:val="00375BCF"/>
    <w:rsid w:val="003766DE"/>
    <w:rsid w:val="00376812"/>
    <w:rsid w:val="0037751B"/>
    <w:rsid w:val="00377583"/>
    <w:rsid w:val="0038029F"/>
    <w:rsid w:val="00380F0C"/>
    <w:rsid w:val="00381FBF"/>
    <w:rsid w:val="00383251"/>
    <w:rsid w:val="003834A8"/>
    <w:rsid w:val="003836C4"/>
    <w:rsid w:val="00385804"/>
    <w:rsid w:val="00386E59"/>
    <w:rsid w:val="003879FF"/>
    <w:rsid w:val="00392B00"/>
    <w:rsid w:val="0039306F"/>
    <w:rsid w:val="00394110"/>
    <w:rsid w:val="0039567B"/>
    <w:rsid w:val="00395837"/>
    <w:rsid w:val="00395886"/>
    <w:rsid w:val="00395A3A"/>
    <w:rsid w:val="00396E12"/>
    <w:rsid w:val="003975AA"/>
    <w:rsid w:val="003A0113"/>
    <w:rsid w:val="003A0B31"/>
    <w:rsid w:val="003A1C32"/>
    <w:rsid w:val="003A2AB1"/>
    <w:rsid w:val="003A3A81"/>
    <w:rsid w:val="003A4062"/>
    <w:rsid w:val="003A4097"/>
    <w:rsid w:val="003A4A9C"/>
    <w:rsid w:val="003A5829"/>
    <w:rsid w:val="003A64FD"/>
    <w:rsid w:val="003A76AB"/>
    <w:rsid w:val="003B043C"/>
    <w:rsid w:val="003B0BFB"/>
    <w:rsid w:val="003B14DE"/>
    <w:rsid w:val="003B1652"/>
    <w:rsid w:val="003B1CDF"/>
    <w:rsid w:val="003B1D7E"/>
    <w:rsid w:val="003B37F5"/>
    <w:rsid w:val="003B3C69"/>
    <w:rsid w:val="003B4E4F"/>
    <w:rsid w:val="003B594F"/>
    <w:rsid w:val="003B5BDD"/>
    <w:rsid w:val="003B6E49"/>
    <w:rsid w:val="003B75C6"/>
    <w:rsid w:val="003B785C"/>
    <w:rsid w:val="003B7D51"/>
    <w:rsid w:val="003C0EE6"/>
    <w:rsid w:val="003C308C"/>
    <w:rsid w:val="003C3799"/>
    <w:rsid w:val="003C4CE2"/>
    <w:rsid w:val="003C5CFC"/>
    <w:rsid w:val="003C7150"/>
    <w:rsid w:val="003D12D6"/>
    <w:rsid w:val="003D319F"/>
    <w:rsid w:val="003D35B1"/>
    <w:rsid w:val="003D4564"/>
    <w:rsid w:val="003D4BD3"/>
    <w:rsid w:val="003D4DB9"/>
    <w:rsid w:val="003D4DF4"/>
    <w:rsid w:val="003D6D3B"/>
    <w:rsid w:val="003D6DED"/>
    <w:rsid w:val="003D765E"/>
    <w:rsid w:val="003D7D5C"/>
    <w:rsid w:val="003D7E4E"/>
    <w:rsid w:val="003E09A4"/>
    <w:rsid w:val="003E51F9"/>
    <w:rsid w:val="003E65C2"/>
    <w:rsid w:val="003E703C"/>
    <w:rsid w:val="003E7A11"/>
    <w:rsid w:val="003E7A64"/>
    <w:rsid w:val="003F081E"/>
    <w:rsid w:val="003F0DC1"/>
    <w:rsid w:val="003F1BAF"/>
    <w:rsid w:val="003F1EE2"/>
    <w:rsid w:val="003F225E"/>
    <w:rsid w:val="003F3B5D"/>
    <w:rsid w:val="003F40C9"/>
    <w:rsid w:val="003F4FAB"/>
    <w:rsid w:val="003F5470"/>
    <w:rsid w:val="003F5B10"/>
    <w:rsid w:val="003F5EC0"/>
    <w:rsid w:val="003F625F"/>
    <w:rsid w:val="003F65FB"/>
    <w:rsid w:val="003F7641"/>
    <w:rsid w:val="0040178B"/>
    <w:rsid w:val="00402A60"/>
    <w:rsid w:val="00402ADD"/>
    <w:rsid w:val="0040322F"/>
    <w:rsid w:val="004043C5"/>
    <w:rsid w:val="00405972"/>
    <w:rsid w:val="0040753E"/>
    <w:rsid w:val="00407671"/>
    <w:rsid w:val="00407D3E"/>
    <w:rsid w:val="0041070E"/>
    <w:rsid w:val="0041086B"/>
    <w:rsid w:val="00410BD2"/>
    <w:rsid w:val="00411098"/>
    <w:rsid w:val="0041187B"/>
    <w:rsid w:val="00411C3D"/>
    <w:rsid w:val="004126F0"/>
    <w:rsid w:val="00412F40"/>
    <w:rsid w:val="004132C8"/>
    <w:rsid w:val="004140B2"/>
    <w:rsid w:val="00414253"/>
    <w:rsid w:val="00414A2D"/>
    <w:rsid w:val="00415E8A"/>
    <w:rsid w:val="004162D4"/>
    <w:rsid w:val="00416356"/>
    <w:rsid w:val="004202DC"/>
    <w:rsid w:val="0042033E"/>
    <w:rsid w:val="00421938"/>
    <w:rsid w:val="00422500"/>
    <w:rsid w:val="00422FC4"/>
    <w:rsid w:val="00423100"/>
    <w:rsid w:val="00423658"/>
    <w:rsid w:val="00423802"/>
    <w:rsid w:val="00423A15"/>
    <w:rsid w:val="00424C78"/>
    <w:rsid w:val="00424E67"/>
    <w:rsid w:val="00425706"/>
    <w:rsid w:val="00426CAD"/>
    <w:rsid w:val="004277D6"/>
    <w:rsid w:val="004302C1"/>
    <w:rsid w:val="00430EDC"/>
    <w:rsid w:val="00431879"/>
    <w:rsid w:val="0043196B"/>
    <w:rsid w:val="00431A42"/>
    <w:rsid w:val="004323E6"/>
    <w:rsid w:val="00433466"/>
    <w:rsid w:val="0043348D"/>
    <w:rsid w:val="00434881"/>
    <w:rsid w:val="004356E4"/>
    <w:rsid w:val="004371A6"/>
    <w:rsid w:val="00440729"/>
    <w:rsid w:val="00440BF9"/>
    <w:rsid w:val="00441B3A"/>
    <w:rsid w:val="00441BB8"/>
    <w:rsid w:val="004429B3"/>
    <w:rsid w:val="0044327A"/>
    <w:rsid w:val="004444C5"/>
    <w:rsid w:val="00444A7B"/>
    <w:rsid w:val="004453DB"/>
    <w:rsid w:val="00447A7C"/>
    <w:rsid w:val="0045069A"/>
    <w:rsid w:val="00450B2A"/>
    <w:rsid w:val="00450FB6"/>
    <w:rsid w:val="00451433"/>
    <w:rsid w:val="00451796"/>
    <w:rsid w:val="00451ACA"/>
    <w:rsid w:val="00451D12"/>
    <w:rsid w:val="00454754"/>
    <w:rsid w:val="00454ADF"/>
    <w:rsid w:val="00455027"/>
    <w:rsid w:val="00456169"/>
    <w:rsid w:val="004565B9"/>
    <w:rsid w:val="00457332"/>
    <w:rsid w:val="00457362"/>
    <w:rsid w:val="00460604"/>
    <w:rsid w:val="00460903"/>
    <w:rsid w:val="004647C7"/>
    <w:rsid w:val="004651AE"/>
    <w:rsid w:val="00467332"/>
    <w:rsid w:val="00467965"/>
    <w:rsid w:val="00471057"/>
    <w:rsid w:val="004710DA"/>
    <w:rsid w:val="00471962"/>
    <w:rsid w:val="00471E28"/>
    <w:rsid w:val="0047215F"/>
    <w:rsid w:val="004733F4"/>
    <w:rsid w:val="00474404"/>
    <w:rsid w:val="004746F1"/>
    <w:rsid w:val="004759D2"/>
    <w:rsid w:val="004760BB"/>
    <w:rsid w:val="00476E4B"/>
    <w:rsid w:val="00477333"/>
    <w:rsid w:val="00477515"/>
    <w:rsid w:val="00477705"/>
    <w:rsid w:val="00477A20"/>
    <w:rsid w:val="00477F5F"/>
    <w:rsid w:val="0048086E"/>
    <w:rsid w:val="00480EEE"/>
    <w:rsid w:val="00482E54"/>
    <w:rsid w:val="004833E3"/>
    <w:rsid w:val="00483A77"/>
    <w:rsid w:val="00484A34"/>
    <w:rsid w:val="00485822"/>
    <w:rsid w:val="00485868"/>
    <w:rsid w:val="0048616F"/>
    <w:rsid w:val="00486223"/>
    <w:rsid w:val="0048643E"/>
    <w:rsid w:val="0048759D"/>
    <w:rsid w:val="00487DD4"/>
    <w:rsid w:val="00490D74"/>
    <w:rsid w:val="00490F64"/>
    <w:rsid w:val="004911D4"/>
    <w:rsid w:val="00492E28"/>
    <w:rsid w:val="004935EC"/>
    <w:rsid w:val="00493B30"/>
    <w:rsid w:val="0049460B"/>
    <w:rsid w:val="00495868"/>
    <w:rsid w:val="00495BA6"/>
    <w:rsid w:val="00496F86"/>
    <w:rsid w:val="00497AB7"/>
    <w:rsid w:val="004A0C9D"/>
    <w:rsid w:val="004A0EB1"/>
    <w:rsid w:val="004A1F8D"/>
    <w:rsid w:val="004A2773"/>
    <w:rsid w:val="004A31BB"/>
    <w:rsid w:val="004A3F41"/>
    <w:rsid w:val="004A42BF"/>
    <w:rsid w:val="004A5277"/>
    <w:rsid w:val="004A6743"/>
    <w:rsid w:val="004A6999"/>
    <w:rsid w:val="004A7619"/>
    <w:rsid w:val="004A7B72"/>
    <w:rsid w:val="004B060A"/>
    <w:rsid w:val="004B0689"/>
    <w:rsid w:val="004B1268"/>
    <w:rsid w:val="004B1654"/>
    <w:rsid w:val="004B1D6E"/>
    <w:rsid w:val="004B2567"/>
    <w:rsid w:val="004B318A"/>
    <w:rsid w:val="004B49AD"/>
    <w:rsid w:val="004B4DEF"/>
    <w:rsid w:val="004B5DAB"/>
    <w:rsid w:val="004B6B81"/>
    <w:rsid w:val="004B7CDD"/>
    <w:rsid w:val="004C156C"/>
    <w:rsid w:val="004C1999"/>
    <w:rsid w:val="004C1CF1"/>
    <w:rsid w:val="004C2A04"/>
    <w:rsid w:val="004C2E7B"/>
    <w:rsid w:val="004C3473"/>
    <w:rsid w:val="004C3FFB"/>
    <w:rsid w:val="004C55FA"/>
    <w:rsid w:val="004C5E6F"/>
    <w:rsid w:val="004D089B"/>
    <w:rsid w:val="004D2762"/>
    <w:rsid w:val="004D2C00"/>
    <w:rsid w:val="004D3D68"/>
    <w:rsid w:val="004D4A4D"/>
    <w:rsid w:val="004D5994"/>
    <w:rsid w:val="004D5CC9"/>
    <w:rsid w:val="004D6E34"/>
    <w:rsid w:val="004D7137"/>
    <w:rsid w:val="004E1359"/>
    <w:rsid w:val="004E1845"/>
    <w:rsid w:val="004E2021"/>
    <w:rsid w:val="004E29C9"/>
    <w:rsid w:val="004E2B74"/>
    <w:rsid w:val="004E329A"/>
    <w:rsid w:val="004E4927"/>
    <w:rsid w:val="004E5A73"/>
    <w:rsid w:val="004E719E"/>
    <w:rsid w:val="004E75CA"/>
    <w:rsid w:val="004E7F34"/>
    <w:rsid w:val="004F0DFE"/>
    <w:rsid w:val="004F18E8"/>
    <w:rsid w:val="004F1CAE"/>
    <w:rsid w:val="004F21DF"/>
    <w:rsid w:val="004F30DC"/>
    <w:rsid w:val="004F326F"/>
    <w:rsid w:val="004F5A04"/>
    <w:rsid w:val="00500B31"/>
    <w:rsid w:val="005011FD"/>
    <w:rsid w:val="0050160C"/>
    <w:rsid w:val="00501DBD"/>
    <w:rsid w:val="005041A8"/>
    <w:rsid w:val="00504729"/>
    <w:rsid w:val="00505A03"/>
    <w:rsid w:val="00505CAB"/>
    <w:rsid w:val="00506F64"/>
    <w:rsid w:val="00510A0F"/>
    <w:rsid w:val="00510E06"/>
    <w:rsid w:val="005110BE"/>
    <w:rsid w:val="00511515"/>
    <w:rsid w:val="005122EA"/>
    <w:rsid w:val="005125B5"/>
    <w:rsid w:val="00512BC1"/>
    <w:rsid w:val="00512DB1"/>
    <w:rsid w:val="005142D8"/>
    <w:rsid w:val="00514841"/>
    <w:rsid w:val="00514E6F"/>
    <w:rsid w:val="005154CF"/>
    <w:rsid w:val="00515D54"/>
    <w:rsid w:val="00517631"/>
    <w:rsid w:val="0052289A"/>
    <w:rsid w:val="00523AB5"/>
    <w:rsid w:val="00524BFE"/>
    <w:rsid w:val="00525612"/>
    <w:rsid w:val="00525846"/>
    <w:rsid w:val="005260A3"/>
    <w:rsid w:val="00530F64"/>
    <w:rsid w:val="00532E36"/>
    <w:rsid w:val="00533420"/>
    <w:rsid w:val="00533603"/>
    <w:rsid w:val="005336CF"/>
    <w:rsid w:val="00533A6A"/>
    <w:rsid w:val="00533A6E"/>
    <w:rsid w:val="00534AFB"/>
    <w:rsid w:val="00534EE5"/>
    <w:rsid w:val="0053603E"/>
    <w:rsid w:val="00537D65"/>
    <w:rsid w:val="00540A24"/>
    <w:rsid w:val="00541710"/>
    <w:rsid w:val="00543350"/>
    <w:rsid w:val="00543798"/>
    <w:rsid w:val="00545DE7"/>
    <w:rsid w:val="00546345"/>
    <w:rsid w:val="005463F5"/>
    <w:rsid w:val="005509E9"/>
    <w:rsid w:val="00551BF0"/>
    <w:rsid w:val="00551FFB"/>
    <w:rsid w:val="00552BDE"/>
    <w:rsid w:val="00552CF3"/>
    <w:rsid w:val="00553074"/>
    <w:rsid w:val="00553619"/>
    <w:rsid w:val="00553DFB"/>
    <w:rsid w:val="00554A5F"/>
    <w:rsid w:val="00555F67"/>
    <w:rsid w:val="00556D88"/>
    <w:rsid w:val="005572F2"/>
    <w:rsid w:val="00561568"/>
    <w:rsid w:val="00561CB6"/>
    <w:rsid w:val="00561CFC"/>
    <w:rsid w:val="005632A8"/>
    <w:rsid w:val="00563D3C"/>
    <w:rsid w:val="00565CD2"/>
    <w:rsid w:val="00565F8C"/>
    <w:rsid w:val="00566AE0"/>
    <w:rsid w:val="00566C8B"/>
    <w:rsid w:val="00567376"/>
    <w:rsid w:val="00567558"/>
    <w:rsid w:val="00567677"/>
    <w:rsid w:val="00567ADC"/>
    <w:rsid w:val="00567CC8"/>
    <w:rsid w:val="00570D18"/>
    <w:rsid w:val="00571EE3"/>
    <w:rsid w:val="00572114"/>
    <w:rsid w:val="00572481"/>
    <w:rsid w:val="00572B03"/>
    <w:rsid w:val="00574029"/>
    <w:rsid w:val="00574431"/>
    <w:rsid w:val="00575172"/>
    <w:rsid w:val="00575958"/>
    <w:rsid w:val="005802A4"/>
    <w:rsid w:val="0058045E"/>
    <w:rsid w:val="005818E7"/>
    <w:rsid w:val="005823A1"/>
    <w:rsid w:val="005823D2"/>
    <w:rsid w:val="00582FEB"/>
    <w:rsid w:val="0058306E"/>
    <w:rsid w:val="005835B6"/>
    <w:rsid w:val="0058461E"/>
    <w:rsid w:val="00584C6D"/>
    <w:rsid w:val="00584DF7"/>
    <w:rsid w:val="00586691"/>
    <w:rsid w:val="005869CC"/>
    <w:rsid w:val="00586ABF"/>
    <w:rsid w:val="0058742B"/>
    <w:rsid w:val="00590E3B"/>
    <w:rsid w:val="00592026"/>
    <w:rsid w:val="00592907"/>
    <w:rsid w:val="005930C3"/>
    <w:rsid w:val="005930E4"/>
    <w:rsid w:val="00593211"/>
    <w:rsid w:val="00593FCF"/>
    <w:rsid w:val="005944DC"/>
    <w:rsid w:val="005958D0"/>
    <w:rsid w:val="005962B2"/>
    <w:rsid w:val="005973FD"/>
    <w:rsid w:val="0059764D"/>
    <w:rsid w:val="00597F0A"/>
    <w:rsid w:val="005A1E5B"/>
    <w:rsid w:val="005A30F2"/>
    <w:rsid w:val="005A3CBE"/>
    <w:rsid w:val="005A44D9"/>
    <w:rsid w:val="005A548E"/>
    <w:rsid w:val="005A597D"/>
    <w:rsid w:val="005A6857"/>
    <w:rsid w:val="005A6AFB"/>
    <w:rsid w:val="005A7715"/>
    <w:rsid w:val="005B0300"/>
    <w:rsid w:val="005B0C37"/>
    <w:rsid w:val="005B0F4C"/>
    <w:rsid w:val="005B1A4A"/>
    <w:rsid w:val="005B1DED"/>
    <w:rsid w:val="005B32C4"/>
    <w:rsid w:val="005B3559"/>
    <w:rsid w:val="005B3B06"/>
    <w:rsid w:val="005B447D"/>
    <w:rsid w:val="005B481E"/>
    <w:rsid w:val="005B4F53"/>
    <w:rsid w:val="005B588F"/>
    <w:rsid w:val="005B5E13"/>
    <w:rsid w:val="005B622A"/>
    <w:rsid w:val="005B6261"/>
    <w:rsid w:val="005B6421"/>
    <w:rsid w:val="005B7A22"/>
    <w:rsid w:val="005C0568"/>
    <w:rsid w:val="005C08D3"/>
    <w:rsid w:val="005C11A0"/>
    <w:rsid w:val="005C1F91"/>
    <w:rsid w:val="005C294E"/>
    <w:rsid w:val="005C3362"/>
    <w:rsid w:val="005C3A81"/>
    <w:rsid w:val="005C4E4A"/>
    <w:rsid w:val="005C6620"/>
    <w:rsid w:val="005C7BC5"/>
    <w:rsid w:val="005C7F4E"/>
    <w:rsid w:val="005C7F5B"/>
    <w:rsid w:val="005D04B3"/>
    <w:rsid w:val="005D1C88"/>
    <w:rsid w:val="005D1CD7"/>
    <w:rsid w:val="005D209E"/>
    <w:rsid w:val="005D2EEA"/>
    <w:rsid w:val="005D5D2E"/>
    <w:rsid w:val="005D6A0A"/>
    <w:rsid w:val="005E0026"/>
    <w:rsid w:val="005E0FEC"/>
    <w:rsid w:val="005E1679"/>
    <w:rsid w:val="005E1962"/>
    <w:rsid w:val="005E2523"/>
    <w:rsid w:val="005E4448"/>
    <w:rsid w:val="005E446F"/>
    <w:rsid w:val="005E466A"/>
    <w:rsid w:val="005E66CF"/>
    <w:rsid w:val="005E66FE"/>
    <w:rsid w:val="005E797D"/>
    <w:rsid w:val="005F109A"/>
    <w:rsid w:val="005F2099"/>
    <w:rsid w:val="005F35D1"/>
    <w:rsid w:val="005F3E6C"/>
    <w:rsid w:val="005F45D5"/>
    <w:rsid w:val="005F6453"/>
    <w:rsid w:val="005F7296"/>
    <w:rsid w:val="005F736F"/>
    <w:rsid w:val="005F7EEF"/>
    <w:rsid w:val="00600B7D"/>
    <w:rsid w:val="00600CCF"/>
    <w:rsid w:val="00601500"/>
    <w:rsid w:val="00601B38"/>
    <w:rsid w:val="00601F63"/>
    <w:rsid w:val="006023DF"/>
    <w:rsid w:val="00602606"/>
    <w:rsid w:val="00603179"/>
    <w:rsid w:val="00604055"/>
    <w:rsid w:val="006043F2"/>
    <w:rsid w:val="006059F6"/>
    <w:rsid w:val="00606E59"/>
    <w:rsid w:val="00607F66"/>
    <w:rsid w:val="00610FB8"/>
    <w:rsid w:val="0061185B"/>
    <w:rsid w:val="00611B73"/>
    <w:rsid w:val="00614652"/>
    <w:rsid w:val="006149AA"/>
    <w:rsid w:val="006159EA"/>
    <w:rsid w:val="006162FD"/>
    <w:rsid w:val="00617BEA"/>
    <w:rsid w:val="00620679"/>
    <w:rsid w:val="00620DBD"/>
    <w:rsid w:val="00621816"/>
    <w:rsid w:val="006219F9"/>
    <w:rsid w:val="00621A0B"/>
    <w:rsid w:val="00621E69"/>
    <w:rsid w:val="0062207B"/>
    <w:rsid w:val="00622379"/>
    <w:rsid w:val="00622EDA"/>
    <w:rsid w:val="00623A48"/>
    <w:rsid w:val="00624318"/>
    <w:rsid w:val="00624602"/>
    <w:rsid w:val="00624E12"/>
    <w:rsid w:val="00624F60"/>
    <w:rsid w:val="00625F96"/>
    <w:rsid w:val="00626570"/>
    <w:rsid w:val="00632516"/>
    <w:rsid w:val="006332C5"/>
    <w:rsid w:val="00633691"/>
    <w:rsid w:val="00633A22"/>
    <w:rsid w:val="00633F14"/>
    <w:rsid w:val="006341F4"/>
    <w:rsid w:val="00636512"/>
    <w:rsid w:val="00636B4B"/>
    <w:rsid w:val="00636B56"/>
    <w:rsid w:val="0063705A"/>
    <w:rsid w:val="00640396"/>
    <w:rsid w:val="00640EC5"/>
    <w:rsid w:val="0064113F"/>
    <w:rsid w:val="0064145A"/>
    <w:rsid w:val="006415C9"/>
    <w:rsid w:val="00641E8A"/>
    <w:rsid w:val="00642225"/>
    <w:rsid w:val="00642347"/>
    <w:rsid w:val="0064288F"/>
    <w:rsid w:val="00643648"/>
    <w:rsid w:val="0064371D"/>
    <w:rsid w:val="00645444"/>
    <w:rsid w:val="00646004"/>
    <w:rsid w:val="00646BC7"/>
    <w:rsid w:val="00646CF8"/>
    <w:rsid w:val="006511F4"/>
    <w:rsid w:val="006514E4"/>
    <w:rsid w:val="006525C2"/>
    <w:rsid w:val="006527D7"/>
    <w:rsid w:val="00652A85"/>
    <w:rsid w:val="00653498"/>
    <w:rsid w:val="00655279"/>
    <w:rsid w:val="00656B05"/>
    <w:rsid w:val="0065717B"/>
    <w:rsid w:val="0065776E"/>
    <w:rsid w:val="00657970"/>
    <w:rsid w:val="006603BF"/>
    <w:rsid w:val="006605C1"/>
    <w:rsid w:val="006617AF"/>
    <w:rsid w:val="006629AB"/>
    <w:rsid w:val="00662DDD"/>
    <w:rsid w:val="00664DA8"/>
    <w:rsid w:val="006651B4"/>
    <w:rsid w:val="006658E1"/>
    <w:rsid w:val="00665ADA"/>
    <w:rsid w:val="0066620B"/>
    <w:rsid w:val="00666BCE"/>
    <w:rsid w:val="006673EC"/>
    <w:rsid w:val="00667452"/>
    <w:rsid w:val="00667CC8"/>
    <w:rsid w:val="006714AA"/>
    <w:rsid w:val="006715B7"/>
    <w:rsid w:val="00671DAE"/>
    <w:rsid w:val="006721D4"/>
    <w:rsid w:val="0067229A"/>
    <w:rsid w:val="006744F1"/>
    <w:rsid w:val="0067477F"/>
    <w:rsid w:val="00674A75"/>
    <w:rsid w:val="00675A03"/>
    <w:rsid w:val="00676271"/>
    <w:rsid w:val="00680061"/>
    <w:rsid w:val="00680A3E"/>
    <w:rsid w:val="00680DF7"/>
    <w:rsid w:val="006851B7"/>
    <w:rsid w:val="0068553C"/>
    <w:rsid w:val="00685579"/>
    <w:rsid w:val="00685AA0"/>
    <w:rsid w:val="00685C84"/>
    <w:rsid w:val="00685F12"/>
    <w:rsid w:val="00686508"/>
    <w:rsid w:val="00687FF0"/>
    <w:rsid w:val="00690A92"/>
    <w:rsid w:val="00690C8A"/>
    <w:rsid w:val="00692C15"/>
    <w:rsid w:val="00693D3E"/>
    <w:rsid w:val="0069596E"/>
    <w:rsid w:val="00695D40"/>
    <w:rsid w:val="00695F80"/>
    <w:rsid w:val="00697495"/>
    <w:rsid w:val="00697807"/>
    <w:rsid w:val="006A0E88"/>
    <w:rsid w:val="006A1449"/>
    <w:rsid w:val="006A159F"/>
    <w:rsid w:val="006A1AD0"/>
    <w:rsid w:val="006A27FF"/>
    <w:rsid w:val="006A29AC"/>
    <w:rsid w:val="006A29B9"/>
    <w:rsid w:val="006A2CC8"/>
    <w:rsid w:val="006A3A8C"/>
    <w:rsid w:val="006A3E98"/>
    <w:rsid w:val="006A48E2"/>
    <w:rsid w:val="006A62AC"/>
    <w:rsid w:val="006A674E"/>
    <w:rsid w:val="006A70E8"/>
    <w:rsid w:val="006A71D4"/>
    <w:rsid w:val="006A72F5"/>
    <w:rsid w:val="006B01FD"/>
    <w:rsid w:val="006B0597"/>
    <w:rsid w:val="006B128D"/>
    <w:rsid w:val="006B26E8"/>
    <w:rsid w:val="006B59BE"/>
    <w:rsid w:val="006B5DE5"/>
    <w:rsid w:val="006B6DAD"/>
    <w:rsid w:val="006B7027"/>
    <w:rsid w:val="006C0D3F"/>
    <w:rsid w:val="006C1A51"/>
    <w:rsid w:val="006C3A35"/>
    <w:rsid w:val="006C4C8D"/>
    <w:rsid w:val="006C4D4F"/>
    <w:rsid w:val="006C4FBD"/>
    <w:rsid w:val="006C4FF2"/>
    <w:rsid w:val="006C6DA4"/>
    <w:rsid w:val="006C7CBF"/>
    <w:rsid w:val="006D0203"/>
    <w:rsid w:val="006D0E48"/>
    <w:rsid w:val="006D131D"/>
    <w:rsid w:val="006D164D"/>
    <w:rsid w:val="006D18AC"/>
    <w:rsid w:val="006D2336"/>
    <w:rsid w:val="006D24C3"/>
    <w:rsid w:val="006D3516"/>
    <w:rsid w:val="006D3A6C"/>
    <w:rsid w:val="006D43DD"/>
    <w:rsid w:val="006D47AE"/>
    <w:rsid w:val="006D5DF6"/>
    <w:rsid w:val="006D60B6"/>
    <w:rsid w:val="006D639C"/>
    <w:rsid w:val="006D69B5"/>
    <w:rsid w:val="006D6A4A"/>
    <w:rsid w:val="006D6B2E"/>
    <w:rsid w:val="006D72D6"/>
    <w:rsid w:val="006D7413"/>
    <w:rsid w:val="006E0C73"/>
    <w:rsid w:val="006E1ECB"/>
    <w:rsid w:val="006E4844"/>
    <w:rsid w:val="006E5609"/>
    <w:rsid w:val="006E5CE4"/>
    <w:rsid w:val="006F039F"/>
    <w:rsid w:val="006F149E"/>
    <w:rsid w:val="006F2153"/>
    <w:rsid w:val="006F23C2"/>
    <w:rsid w:val="006F4E34"/>
    <w:rsid w:val="006F5F27"/>
    <w:rsid w:val="006F654C"/>
    <w:rsid w:val="006F6A0D"/>
    <w:rsid w:val="006F7C77"/>
    <w:rsid w:val="00702317"/>
    <w:rsid w:val="007029D3"/>
    <w:rsid w:val="00703418"/>
    <w:rsid w:val="00704CFF"/>
    <w:rsid w:val="007052C0"/>
    <w:rsid w:val="007102F0"/>
    <w:rsid w:val="007104F3"/>
    <w:rsid w:val="00710ADC"/>
    <w:rsid w:val="007115C3"/>
    <w:rsid w:val="00712F1C"/>
    <w:rsid w:val="007132F8"/>
    <w:rsid w:val="0071343B"/>
    <w:rsid w:val="007136B2"/>
    <w:rsid w:val="00715550"/>
    <w:rsid w:val="0071562D"/>
    <w:rsid w:val="0071755D"/>
    <w:rsid w:val="007212BF"/>
    <w:rsid w:val="007212C8"/>
    <w:rsid w:val="00721FED"/>
    <w:rsid w:val="00722DC6"/>
    <w:rsid w:val="00723E93"/>
    <w:rsid w:val="00724396"/>
    <w:rsid w:val="0072467A"/>
    <w:rsid w:val="00725076"/>
    <w:rsid w:val="007252E6"/>
    <w:rsid w:val="00725D24"/>
    <w:rsid w:val="0072740E"/>
    <w:rsid w:val="007277AC"/>
    <w:rsid w:val="007300E4"/>
    <w:rsid w:val="00732EFE"/>
    <w:rsid w:val="00734544"/>
    <w:rsid w:val="00734575"/>
    <w:rsid w:val="00734EE3"/>
    <w:rsid w:val="0073604C"/>
    <w:rsid w:val="00736DA6"/>
    <w:rsid w:val="007373BF"/>
    <w:rsid w:val="00737452"/>
    <w:rsid w:val="0074031B"/>
    <w:rsid w:val="0074041C"/>
    <w:rsid w:val="00740BD0"/>
    <w:rsid w:val="00741875"/>
    <w:rsid w:val="00742413"/>
    <w:rsid w:val="00745433"/>
    <w:rsid w:val="00745AB6"/>
    <w:rsid w:val="00745C3F"/>
    <w:rsid w:val="00747648"/>
    <w:rsid w:val="007477C1"/>
    <w:rsid w:val="0074795F"/>
    <w:rsid w:val="007479E6"/>
    <w:rsid w:val="00750828"/>
    <w:rsid w:val="007509BB"/>
    <w:rsid w:val="00750CBF"/>
    <w:rsid w:val="00750F14"/>
    <w:rsid w:val="0075201C"/>
    <w:rsid w:val="007540F3"/>
    <w:rsid w:val="007554EF"/>
    <w:rsid w:val="00755B8B"/>
    <w:rsid w:val="007564C7"/>
    <w:rsid w:val="00756AFB"/>
    <w:rsid w:val="007578A5"/>
    <w:rsid w:val="00757970"/>
    <w:rsid w:val="00757AA5"/>
    <w:rsid w:val="00757DBE"/>
    <w:rsid w:val="007609BE"/>
    <w:rsid w:val="00760A19"/>
    <w:rsid w:val="00761461"/>
    <w:rsid w:val="0076413F"/>
    <w:rsid w:val="007646B7"/>
    <w:rsid w:val="00764A0D"/>
    <w:rsid w:val="00765014"/>
    <w:rsid w:val="0076694C"/>
    <w:rsid w:val="00766C1B"/>
    <w:rsid w:val="00766D03"/>
    <w:rsid w:val="00767AB4"/>
    <w:rsid w:val="00770198"/>
    <w:rsid w:val="0077076C"/>
    <w:rsid w:val="00770D1A"/>
    <w:rsid w:val="00771341"/>
    <w:rsid w:val="00771946"/>
    <w:rsid w:val="0077360F"/>
    <w:rsid w:val="00773E97"/>
    <w:rsid w:val="0077421F"/>
    <w:rsid w:val="00774C5D"/>
    <w:rsid w:val="007751A3"/>
    <w:rsid w:val="00776CD5"/>
    <w:rsid w:val="007775DA"/>
    <w:rsid w:val="007777C0"/>
    <w:rsid w:val="007800AC"/>
    <w:rsid w:val="007806E1"/>
    <w:rsid w:val="00780FF0"/>
    <w:rsid w:val="0078135E"/>
    <w:rsid w:val="007816CB"/>
    <w:rsid w:val="007817F7"/>
    <w:rsid w:val="007827AE"/>
    <w:rsid w:val="00783039"/>
    <w:rsid w:val="00783928"/>
    <w:rsid w:val="0078490F"/>
    <w:rsid w:val="007856A9"/>
    <w:rsid w:val="0078625D"/>
    <w:rsid w:val="00787647"/>
    <w:rsid w:val="007903F0"/>
    <w:rsid w:val="00790B18"/>
    <w:rsid w:val="00790EB6"/>
    <w:rsid w:val="00791983"/>
    <w:rsid w:val="007919A2"/>
    <w:rsid w:val="0079268A"/>
    <w:rsid w:val="00792B37"/>
    <w:rsid w:val="00792CF2"/>
    <w:rsid w:val="007930BA"/>
    <w:rsid w:val="00794BBE"/>
    <w:rsid w:val="00795457"/>
    <w:rsid w:val="007955CF"/>
    <w:rsid w:val="007978A9"/>
    <w:rsid w:val="00797FDD"/>
    <w:rsid w:val="007A1E1A"/>
    <w:rsid w:val="007A218B"/>
    <w:rsid w:val="007A3C05"/>
    <w:rsid w:val="007A46D7"/>
    <w:rsid w:val="007A507B"/>
    <w:rsid w:val="007A5B06"/>
    <w:rsid w:val="007A5C58"/>
    <w:rsid w:val="007A5F41"/>
    <w:rsid w:val="007A76F5"/>
    <w:rsid w:val="007A7963"/>
    <w:rsid w:val="007B09A5"/>
    <w:rsid w:val="007B10AF"/>
    <w:rsid w:val="007B1529"/>
    <w:rsid w:val="007B19E4"/>
    <w:rsid w:val="007B1F39"/>
    <w:rsid w:val="007B24EB"/>
    <w:rsid w:val="007B266B"/>
    <w:rsid w:val="007B2C1D"/>
    <w:rsid w:val="007B3227"/>
    <w:rsid w:val="007B393C"/>
    <w:rsid w:val="007B4040"/>
    <w:rsid w:val="007B4C09"/>
    <w:rsid w:val="007B5283"/>
    <w:rsid w:val="007B541A"/>
    <w:rsid w:val="007B5898"/>
    <w:rsid w:val="007B58EC"/>
    <w:rsid w:val="007B5B27"/>
    <w:rsid w:val="007B5D1B"/>
    <w:rsid w:val="007B67E8"/>
    <w:rsid w:val="007B7253"/>
    <w:rsid w:val="007C0459"/>
    <w:rsid w:val="007C0E18"/>
    <w:rsid w:val="007C10A5"/>
    <w:rsid w:val="007C141E"/>
    <w:rsid w:val="007C202F"/>
    <w:rsid w:val="007C4B1A"/>
    <w:rsid w:val="007C4C59"/>
    <w:rsid w:val="007C4CD6"/>
    <w:rsid w:val="007C598D"/>
    <w:rsid w:val="007C72CD"/>
    <w:rsid w:val="007D02EB"/>
    <w:rsid w:val="007D0654"/>
    <w:rsid w:val="007D22CA"/>
    <w:rsid w:val="007D3D94"/>
    <w:rsid w:val="007D447F"/>
    <w:rsid w:val="007D4D14"/>
    <w:rsid w:val="007D58A2"/>
    <w:rsid w:val="007D614C"/>
    <w:rsid w:val="007D65D6"/>
    <w:rsid w:val="007D77B9"/>
    <w:rsid w:val="007E0B09"/>
    <w:rsid w:val="007E17E6"/>
    <w:rsid w:val="007E20C9"/>
    <w:rsid w:val="007E212A"/>
    <w:rsid w:val="007E316B"/>
    <w:rsid w:val="007E32AC"/>
    <w:rsid w:val="007E3C38"/>
    <w:rsid w:val="007E6073"/>
    <w:rsid w:val="007E64B6"/>
    <w:rsid w:val="007E6624"/>
    <w:rsid w:val="007E6BE6"/>
    <w:rsid w:val="007E7181"/>
    <w:rsid w:val="007F02A5"/>
    <w:rsid w:val="007F12A1"/>
    <w:rsid w:val="007F30FF"/>
    <w:rsid w:val="007F4469"/>
    <w:rsid w:val="007F45CF"/>
    <w:rsid w:val="007F5AD9"/>
    <w:rsid w:val="007F6097"/>
    <w:rsid w:val="007F687F"/>
    <w:rsid w:val="007F7419"/>
    <w:rsid w:val="00801B92"/>
    <w:rsid w:val="00801D94"/>
    <w:rsid w:val="008024E1"/>
    <w:rsid w:val="008046E0"/>
    <w:rsid w:val="00805A4B"/>
    <w:rsid w:val="0080640B"/>
    <w:rsid w:val="00810985"/>
    <w:rsid w:val="00812D59"/>
    <w:rsid w:val="008132F8"/>
    <w:rsid w:val="00814E37"/>
    <w:rsid w:val="008159C8"/>
    <w:rsid w:val="0081620A"/>
    <w:rsid w:val="008179FA"/>
    <w:rsid w:val="00820207"/>
    <w:rsid w:val="008204A7"/>
    <w:rsid w:val="008205CD"/>
    <w:rsid w:val="00820A7A"/>
    <w:rsid w:val="0082122E"/>
    <w:rsid w:val="00821508"/>
    <w:rsid w:val="0082269C"/>
    <w:rsid w:val="008252E3"/>
    <w:rsid w:val="0082539C"/>
    <w:rsid w:val="00830890"/>
    <w:rsid w:val="008312A7"/>
    <w:rsid w:val="0083346C"/>
    <w:rsid w:val="008334FE"/>
    <w:rsid w:val="00834D61"/>
    <w:rsid w:val="008377CC"/>
    <w:rsid w:val="00837984"/>
    <w:rsid w:val="00837B07"/>
    <w:rsid w:val="008407F6"/>
    <w:rsid w:val="0084177E"/>
    <w:rsid w:val="0084224E"/>
    <w:rsid w:val="00842FD7"/>
    <w:rsid w:val="008432C8"/>
    <w:rsid w:val="00843F88"/>
    <w:rsid w:val="00844107"/>
    <w:rsid w:val="008452DE"/>
    <w:rsid w:val="008456D2"/>
    <w:rsid w:val="008461B0"/>
    <w:rsid w:val="008462DF"/>
    <w:rsid w:val="00846684"/>
    <w:rsid w:val="00846B6F"/>
    <w:rsid w:val="0084707A"/>
    <w:rsid w:val="00847E00"/>
    <w:rsid w:val="00851913"/>
    <w:rsid w:val="0085377D"/>
    <w:rsid w:val="008537AA"/>
    <w:rsid w:val="00853EB0"/>
    <w:rsid w:val="0085419E"/>
    <w:rsid w:val="00854AA4"/>
    <w:rsid w:val="008560F6"/>
    <w:rsid w:val="0085682F"/>
    <w:rsid w:val="00857DB2"/>
    <w:rsid w:val="00860359"/>
    <w:rsid w:val="00860937"/>
    <w:rsid w:val="0086148F"/>
    <w:rsid w:val="00862261"/>
    <w:rsid w:val="0086446A"/>
    <w:rsid w:val="0086590B"/>
    <w:rsid w:val="00865D32"/>
    <w:rsid w:val="00866FF0"/>
    <w:rsid w:val="00867AD1"/>
    <w:rsid w:val="00870495"/>
    <w:rsid w:val="008712C8"/>
    <w:rsid w:val="0087181F"/>
    <w:rsid w:val="00871C9C"/>
    <w:rsid w:val="00871D6D"/>
    <w:rsid w:val="00872AEA"/>
    <w:rsid w:val="00873045"/>
    <w:rsid w:val="008732C5"/>
    <w:rsid w:val="008741E5"/>
    <w:rsid w:val="0087428C"/>
    <w:rsid w:val="0087441D"/>
    <w:rsid w:val="0087443E"/>
    <w:rsid w:val="0087585F"/>
    <w:rsid w:val="00876723"/>
    <w:rsid w:val="0087694C"/>
    <w:rsid w:val="00877023"/>
    <w:rsid w:val="00877132"/>
    <w:rsid w:val="00877D80"/>
    <w:rsid w:val="00881387"/>
    <w:rsid w:val="0088145F"/>
    <w:rsid w:val="008814BF"/>
    <w:rsid w:val="00881C88"/>
    <w:rsid w:val="0088200D"/>
    <w:rsid w:val="008822DF"/>
    <w:rsid w:val="008833FA"/>
    <w:rsid w:val="00884287"/>
    <w:rsid w:val="008847B2"/>
    <w:rsid w:val="008849A2"/>
    <w:rsid w:val="0088523D"/>
    <w:rsid w:val="00886257"/>
    <w:rsid w:val="00886DA1"/>
    <w:rsid w:val="00887193"/>
    <w:rsid w:val="00887CF0"/>
    <w:rsid w:val="0089002F"/>
    <w:rsid w:val="0089040A"/>
    <w:rsid w:val="00891D01"/>
    <w:rsid w:val="008922C2"/>
    <w:rsid w:val="0089338D"/>
    <w:rsid w:val="00893AE5"/>
    <w:rsid w:val="00893C91"/>
    <w:rsid w:val="0089408F"/>
    <w:rsid w:val="00894917"/>
    <w:rsid w:val="008956A3"/>
    <w:rsid w:val="008959EB"/>
    <w:rsid w:val="008968B2"/>
    <w:rsid w:val="00896ECC"/>
    <w:rsid w:val="00897055"/>
    <w:rsid w:val="008973F3"/>
    <w:rsid w:val="008977A2"/>
    <w:rsid w:val="00897DBB"/>
    <w:rsid w:val="00897DD6"/>
    <w:rsid w:val="008A0081"/>
    <w:rsid w:val="008A038B"/>
    <w:rsid w:val="008A1B09"/>
    <w:rsid w:val="008A1FE9"/>
    <w:rsid w:val="008A266A"/>
    <w:rsid w:val="008A28AE"/>
    <w:rsid w:val="008A34BC"/>
    <w:rsid w:val="008A388E"/>
    <w:rsid w:val="008A421F"/>
    <w:rsid w:val="008A4C36"/>
    <w:rsid w:val="008A4DB7"/>
    <w:rsid w:val="008A5022"/>
    <w:rsid w:val="008A5781"/>
    <w:rsid w:val="008A5C38"/>
    <w:rsid w:val="008A7C56"/>
    <w:rsid w:val="008B0A66"/>
    <w:rsid w:val="008B10BE"/>
    <w:rsid w:val="008B330A"/>
    <w:rsid w:val="008B393C"/>
    <w:rsid w:val="008B46DE"/>
    <w:rsid w:val="008B4D5C"/>
    <w:rsid w:val="008B5F8D"/>
    <w:rsid w:val="008B6662"/>
    <w:rsid w:val="008B66B7"/>
    <w:rsid w:val="008B6B93"/>
    <w:rsid w:val="008B6BA5"/>
    <w:rsid w:val="008B711F"/>
    <w:rsid w:val="008B71C5"/>
    <w:rsid w:val="008C17D3"/>
    <w:rsid w:val="008C2751"/>
    <w:rsid w:val="008C3CFB"/>
    <w:rsid w:val="008C57D9"/>
    <w:rsid w:val="008C66BA"/>
    <w:rsid w:val="008C6FC0"/>
    <w:rsid w:val="008D123A"/>
    <w:rsid w:val="008D13AF"/>
    <w:rsid w:val="008D13EB"/>
    <w:rsid w:val="008D2AC9"/>
    <w:rsid w:val="008D3F43"/>
    <w:rsid w:val="008D4205"/>
    <w:rsid w:val="008D42E5"/>
    <w:rsid w:val="008D5013"/>
    <w:rsid w:val="008D5B74"/>
    <w:rsid w:val="008D7D59"/>
    <w:rsid w:val="008D7D6D"/>
    <w:rsid w:val="008E0B8D"/>
    <w:rsid w:val="008E0CF0"/>
    <w:rsid w:val="008E2F70"/>
    <w:rsid w:val="008E4963"/>
    <w:rsid w:val="008E4EC9"/>
    <w:rsid w:val="008E5415"/>
    <w:rsid w:val="008E5F00"/>
    <w:rsid w:val="008F0BA0"/>
    <w:rsid w:val="008F19CF"/>
    <w:rsid w:val="008F1A87"/>
    <w:rsid w:val="008F1D57"/>
    <w:rsid w:val="008F258E"/>
    <w:rsid w:val="008F68A5"/>
    <w:rsid w:val="008F6BE1"/>
    <w:rsid w:val="008F7685"/>
    <w:rsid w:val="008F77B7"/>
    <w:rsid w:val="0090031A"/>
    <w:rsid w:val="00900B85"/>
    <w:rsid w:val="009015F5"/>
    <w:rsid w:val="00901E51"/>
    <w:rsid w:val="00902209"/>
    <w:rsid w:val="009035BE"/>
    <w:rsid w:val="009038EC"/>
    <w:rsid w:val="00903DB3"/>
    <w:rsid w:val="00904943"/>
    <w:rsid w:val="00904BF8"/>
    <w:rsid w:val="00904DE7"/>
    <w:rsid w:val="00904F86"/>
    <w:rsid w:val="009055A5"/>
    <w:rsid w:val="00905E28"/>
    <w:rsid w:val="009063D6"/>
    <w:rsid w:val="00907B13"/>
    <w:rsid w:val="00911972"/>
    <w:rsid w:val="00911BAB"/>
    <w:rsid w:val="00911E80"/>
    <w:rsid w:val="009129A4"/>
    <w:rsid w:val="009154DF"/>
    <w:rsid w:val="009158EC"/>
    <w:rsid w:val="00915D0D"/>
    <w:rsid w:val="00916644"/>
    <w:rsid w:val="009169BF"/>
    <w:rsid w:val="0091737B"/>
    <w:rsid w:val="009206C9"/>
    <w:rsid w:val="009209A7"/>
    <w:rsid w:val="009214B3"/>
    <w:rsid w:val="00921558"/>
    <w:rsid w:val="00921D65"/>
    <w:rsid w:val="0092473C"/>
    <w:rsid w:val="00924870"/>
    <w:rsid w:val="00926AC4"/>
    <w:rsid w:val="00927012"/>
    <w:rsid w:val="0093140B"/>
    <w:rsid w:val="009316C0"/>
    <w:rsid w:val="0093196D"/>
    <w:rsid w:val="00932F1D"/>
    <w:rsid w:val="009333C4"/>
    <w:rsid w:val="0093384A"/>
    <w:rsid w:val="00935179"/>
    <w:rsid w:val="00935DAD"/>
    <w:rsid w:val="009365A1"/>
    <w:rsid w:val="009377A8"/>
    <w:rsid w:val="00940276"/>
    <w:rsid w:val="00940A74"/>
    <w:rsid w:val="00941039"/>
    <w:rsid w:val="00941BA9"/>
    <w:rsid w:val="009427B8"/>
    <w:rsid w:val="00942803"/>
    <w:rsid w:val="00942D29"/>
    <w:rsid w:val="00943583"/>
    <w:rsid w:val="00943669"/>
    <w:rsid w:val="00943E00"/>
    <w:rsid w:val="00945394"/>
    <w:rsid w:val="00946D1D"/>
    <w:rsid w:val="00953253"/>
    <w:rsid w:val="009535D3"/>
    <w:rsid w:val="00954749"/>
    <w:rsid w:val="00954A45"/>
    <w:rsid w:val="00954EBF"/>
    <w:rsid w:val="00955246"/>
    <w:rsid w:val="0095527A"/>
    <w:rsid w:val="00955494"/>
    <w:rsid w:val="00955F24"/>
    <w:rsid w:val="0095656C"/>
    <w:rsid w:val="00956C99"/>
    <w:rsid w:val="009572FB"/>
    <w:rsid w:val="009577D9"/>
    <w:rsid w:val="009605DC"/>
    <w:rsid w:val="009605F9"/>
    <w:rsid w:val="00961FF2"/>
    <w:rsid w:val="009624B9"/>
    <w:rsid w:val="00962A0B"/>
    <w:rsid w:val="009633E9"/>
    <w:rsid w:val="00964CD8"/>
    <w:rsid w:val="0096732D"/>
    <w:rsid w:val="0097068C"/>
    <w:rsid w:val="00971653"/>
    <w:rsid w:val="00973025"/>
    <w:rsid w:val="009736BC"/>
    <w:rsid w:val="00973768"/>
    <w:rsid w:val="00974EE1"/>
    <w:rsid w:val="0097569D"/>
    <w:rsid w:val="0098266E"/>
    <w:rsid w:val="00983B84"/>
    <w:rsid w:val="00983C4F"/>
    <w:rsid w:val="00985EE1"/>
    <w:rsid w:val="00986102"/>
    <w:rsid w:val="00986906"/>
    <w:rsid w:val="009902C7"/>
    <w:rsid w:val="00990499"/>
    <w:rsid w:val="009913EB"/>
    <w:rsid w:val="00991601"/>
    <w:rsid w:val="00991BED"/>
    <w:rsid w:val="00991F2A"/>
    <w:rsid w:val="00992235"/>
    <w:rsid w:val="009922FB"/>
    <w:rsid w:val="00993F37"/>
    <w:rsid w:val="00994B47"/>
    <w:rsid w:val="009961AA"/>
    <w:rsid w:val="009964D4"/>
    <w:rsid w:val="00997113"/>
    <w:rsid w:val="009974E1"/>
    <w:rsid w:val="00997772"/>
    <w:rsid w:val="009A00BB"/>
    <w:rsid w:val="009A0C30"/>
    <w:rsid w:val="009A1789"/>
    <w:rsid w:val="009A2F2F"/>
    <w:rsid w:val="009A30A4"/>
    <w:rsid w:val="009A3476"/>
    <w:rsid w:val="009A4273"/>
    <w:rsid w:val="009A44BC"/>
    <w:rsid w:val="009A55E9"/>
    <w:rsid w:val="009A5DA4"/>
    <w:rsid w:val="009A74E4"/>
    <w:rsid w:val="009A7697"/>
    <w:rsid w:val="009A7BC9"/>
    <w:rsid w:val="009B0A7F"/>
    <w:rsid w:val="009B158C"/>
    <w:rsid w:val="009B20FC"/>
    <w:rsid w:val="009B2212"/>
    <w:rsid w:val="009B2781"/>
    <w:rsid w:val="009B27AA"/>
    <w:rsid w:val="009B29A0"/>
    <w:rsid w:val="009B4AFC"/>
    <w:rsid w:val="009B4E94"/>
    <w:rsid w:val="009B5FB3"/>
    <w:rsid w:val="009B5FDD"/>
    <w:rsid w:val="009B6C35"/>
    <w:rsid w:val="009B72FA"/>
    <w:rsid w:val="009B792D"/>
    <w:rsid w:val="009C0AF8"/>
    <w:rsid w:val="009C0E3E"/>
    <w:rsid w:val="009C180A"/>
    <w:rsid w:val="009C1BB4"/>
    <w:rsid w:val="009C2D5C"/>
    <w:rsid w:val="009C3156"/>
    <w:rsid w:val="009C3EF1"/>
    <w:rsid w:val="009C5087"/>
    <w:rsid w:val="009C5AEE"/>
    <w:rsid w:val="009D0085"/>
    <w:rsid w:val="009D2A90"/>
    <w:rsid w:val="009D356F"/>
    <w:rsid w:val="009D3898"/>
    <w:rsid w:val="009D4581"/>
    <w:rsid w:val="009D5438"/>
    <w:rsid w:val="009D5A14"/>
    <w:rsid w:val="009D683A"/>
    <w:rsid w:val="009D71E7"/>
    <w:rsid w:val="009D77AE"/>
    <w:rsid w:val="009E0527"/>
    <w:rsid w:val="009E3048"/>
    <w:rsid w:val="009E3C89"/>
    <w:rsid w:val="009E4A29"/>
    <w:rsid w:val="009E6709"/>
    <w:rsid w:val="009F03AB"/>
    <w:rsid w:val="009F0BA1"/>
    <w:rsid w:val="009F1BEA"/>
    <w:rsid w:val="009F1D93"/>
    <w:rsid w:val="009F2AC4"/>
    <w:rsid w:val="009F2B00"/>
    <w:rsid w:val="009F3CE3"/>
    <w:rsid w:val="009F3F17"/>
    <w:rsid w:val="009F49AB"/>
    <w:rsid w:val="009F502E"/>
    <w:rsid w:val="009F520E"/>
    <w:rsid w:val="009F5E65"/>
    <w:rsid w:val="009F69BE"/>
    <w:rsid w:val="00A0053F"/>
    <w:rsid w:val="00A00E82"/>
    <w:rsid w:val="00A01193"/>
    <w:rsid w:val="00A01422"/>
    <w:rsid w:val="00A01FD4"/>
    <w:rsid w:val="00A0229C"/>
    <w:rsid w:val="00A02645"/>
    <w:rsid w:val="00A03C00"/>
    <w:rsid w:val="00A03C2C"/>
    <w:rsid w:val="00A04A46"/>
    <w:rsid w:val="00A04C4F"/>
    <w:rsid w:val="00A055DA"/>
    <w:rsid w:val="00A1034F"/>
    <w:rsid w:val="00A105E5"/>
    <w:rsid w:val="00A1069B"/>
    <w:rsid w:val="00A11133"/>
    <w:rsid w:val="00A132D6"/>
    <w:rsid w:val="00A1632D"/>
    <w:rsid w:val="00A1683A"/>
    <w:rsid w:val="00A17A8E"/>
    <w:rsid w:val="00A21D04"/>
    <w:rsid w:val="00A2369D"/>
    <w:rsid w:val="00A24B81"/>
    <w:rsid w:val="00A265CF"/>
    <w:rsid w:val="00A26923"/>
    <w:rsid w:val="00A269CD"/>
    <w:rsid w:val="00A27DF2"/>
    <w:rsid w:val="00A31022"/>
    <w:rsid w:val="00A311F9"/>
    <w:rsid w:val="00A323C4"/>
    <w:rsid w:val="00A3272A"/>
    <w:rsid w:val="00A32AF7"/>
    <w:rsid w:val="00A34659"/>
    <w:rsid w:val="00A34DEC"/>
    <w:rsid w:val="00A400D1"/>
    <w:rsid w:val="00A4060D"/>
    <w:rsid w:val="00A41729"/>
    <w:rsid w:val="00A41877"/>
    <w:rsid w:val="00A427BF"/>
    <w:rsid w:val="00A42F57"/>
    <w:rsid w:val="00A44912"/>
    <w:rsid w:val="00A44A92"/>
    <w:rsid w:val="00A4544C"/>
    <w:rsid w:val="00A50399"/>
    <w:rsid w:val="00A5123D"/>
    <w:rsid w:val="00A512C2"/>
    <w:rsid w:val="00A527DE"/>
    <w:rsid w:val="00A52937"/>
    <w:rsid w:val="00A52A55"/>
    <w:rsid w:val="00A54583"/>
    <w:rsid w:val="00A546B9"/>
    <w:rsid w:val="00A54C43"/>
    <w:rsid w:val="00A55497"/>
    <w:rsid w:val="00A55E02"/>
    <w:rsid w:val="00A56246"/>
    <w:rsid w:val="00A562AE"/>
    <w:rsid w:val="00A5641C"/>
    <w:rsid w:val="00A57A62"/>
    <w:rsid w:val="00A6023F"/>
    <w:rsid w:val="00A604C8"/>
    <w:rsid w:val="00A60886"/>
    <w:rsid w:val="00A61F58"/>
    <w:rsid w:val="00A62A5B"/>
    <w:rsid w:val="00A630B3"/>
    <w:rsid w:val="00A64A9D"/>
    <w:rsid w:val="00A6510F"/>
    <w:rsid w:val="00A65C2A"/>
    <w:rsid w:val="00A6725F"/>
    <w:rsid w:val="00A676D3"/>
    <w:rsid w:val="00A708E8"/>
    <w:rsid w:val="00A70D0F"/>
    <w:rsid w:val="00A70ED4"/>
    <w:rsid w:val="00A738D8"/>
    <w:rsid w:val="00A73C11"/>
    <w:rsid w:val="00A74234"/>
    <w:rsid w:val="00A7481E"/>
    <w:rsid w:val="00A74C8A"/>
    <w:rsid w:val="00A74EA9"/>
    <w:rsid w:val="00A758AC"/>
    <w:rsid w:val="00A76B49"/>
    <w:rsid w:val="00A775EB"/>
    <w:rsid w:val="00A77BBC"/>
    <w:rsid w:val="00A80722"/>
    <w:rsid w:val="00A81652"/>
    <w:rsid w:val="00A8252B"/>
    <w:rsid w:val="00A830A3"/>
    <w:rsid w:val="00A83393"/>
    <w:rsid w:val="00A83957"/>
    <w:rsid w:val="00A83FAD"/>
    <w:rsid w:val="00A84E7F"/>
    <w:rsid w:val="00A84F0C"/>
    <w:rsid w:val="00A85370"/>
    <w:rsid w:val="00A853B0"/>
    <w:rsid w:val="00A8583A"/>
    <w:rsid w:val="00A8794E"/>
    <w:rsid w:val="00A87F14"/>
    <w:rsid w:val="00A90CA7"/>
    <w:rsid w:val="00A91AEE"/>
    <w:rsid w:val="00A93633"/>
    <w:rsid w:val="00A93E1D"/>
    <w:rsid w:val="00A950B6"/>
    <w:rsid w:val="00A9552A"/>
    <w:rsid w:val="00A9581F"/>
    <w:rsid w:val="00A96202"/>
    <w:rsid w:val="00AA1CD2"/>
    <w:rsid w:val="00AA1FC0"/>
    <w:rsid w:val="00AA2167"/>
    <w:rsid w:val="00AA21A1"/>
    <w:rsid w:val="00AA2B0A"/>
    <w:rsid w:val="00AA33CD"/>
    <w:rsid w:val="00AA4164"/>
    <w:rsid w:val="00AA5412"/>
    <w:rsid w:val="00AA5A36"/>
    <w:rsid w:val="00AA5E68"/>
    <w:rsid w:val="00AA637C"/>
    <w:rsid w:val="00AA6508"/>
    <w:rsid w:val="00AA76B7"/>
    <w:rsid w:val="00AB0675"/>
    <w:rsid w:val="00AB1376"/>
    <w:rsid w:val="00AB144C"/>
    <w:rsid w:val="00AB1538"/>
    <w:rsid w:val="00AB22B5"/>
    <w:rsid w:val="00AB246F"/>
    <w:rsid w:val="00AB3384"/>
    <w:rsid w:val="00AB3742"/>
    <w:rsid w:val="00AB3FF6"/>
    <w:rsid w:val="00AB72AE"/>
    <w:rsid w:val="00AC0222"/>
    <w:rsid w:val="00AC0FF2"/>
    <w:rsid w:val="00AC17FF"/>
    <w:rsid w:val="00AC373E"/>
    <w:rsid w:val="00AC3AD1"/>
    <w:rsid w:val="00AC4F51"/>
    <w:rsid w:val="00AC502F"/>
    <w:rsid w:val="00AC54E4"/>
    <w:rsid w:val="00AC6FD1"/>
    <w:rsid w:val="00AC6FF8"/>
    <w:rsid w:val="00AC7815"/>
    <w:rsid w:val="00AC7EC5"/>
    <w:rsid w:val="00AD09CC"/>
    <w:rsid w:val="00AD0F82"/>
    <w:rsid w:val="00AD29F8"/>
    <w:rsid w:val="00AD3B57"/>
    <w:rsid w:val="00AD4214"/>
    <w:rsid w:val="00AD44FE"/>
    <w:rsid w:val="00AD4575"/>
    <w:rsid w:val="00AD5405"/>
    <w:rsid w:val="00AD6403"/>
    <w:rsid w:val="00AD6D3B"/>
    <w:rsid w:val="00AD6F54"/>
    <w:rsid w:val="00AD743E"/>
    <w:rsid w:val="00AD75F2"/>
    <w:rsid w:val="00AE1877"/>
    <w:rsid w:val="00AE2F6B"/>
    <w:rsid w:val="00AE3A99"/>
    <w:rsid w:val="00AE4B1D"/>
    <w:rsid w:val="00AE5723"/>
    <w:rsid w:val="00AE5F39"/>
    <w:rsid w:val="00AE6373"/>
    <w:rsid w:val="00AE6EE0"/>
    <w:rsid w:val="00AE7162"/>
    <w:rsid w:val="00AE74EF"/>
    <w:rsid w:val="00AE7A50"/>
    <w:rsid w:val="00AF0C06"/>
    <w:rsid w:val="00AF0E94"/>
    <w:rsid w:val="00AF18FE"/>
    <w:rsid w:val="00AF2C23"/>
    <w:rsid w:val="00AF46A5"/>
    <w:rsid w:val="00AF5BE8"/>
    <w:rsid w:val="00B008AD"/>
    <w:rsid w:val="00B00944"/>
    <w:rsid w:val="00B016CD"/>
    <w:rsid w:val="00B01C7A"/>
    <w:rsid w:val="00B01EF1"/>
    <w:rsid w:val="00B01F89"/>
    <w:rsid w:val="00B02849"/>
    <w:rsid w:val="00B033E4"/>
    <w:rsid w:val="00B03F2B"/>
    <w:rsid w:val="00B0530B"/>
    <w:rsid w:val="00B06CCE"/>
    <w:rsid w:val="00B07843"/>
    <w:rsid w:val="00B07D93"/>
    <w:rsid w:val="00B107F1"/>
    <w:rsid w:val="00B109AB"/>
    <w:rsid w:val="00B1218D"/>
    <w:rsid w:val="00B1349E"/>
    <w:rsid w:val="00B14006"/>
    <w:rsid w:val="00B14CCB"/>
    <w:rsid w:val="00B15301"/>
    <w:rsid w:val="00B153E1"/>
    <w:rsid w:val="00B154EE"/>
    <w:rsid w:val="00B16E63"/>
    <w:rsid w:val="00B20A4C"/>
    <w:rsid w:val="00B20FCE"/>
    <w:rsid w:val="00B21C2C"/>
    <w:rsid w:val="00B22A2E"/>
    <w:rsid w:val="00B2362C"/>
    <w:rsid w:val="00B23A4F"/>
    <w:rsid w:val="00B24EF9"/>
    <w:rsid w:val="00B255D2"/>
    <w:rsid w:val="00B269D2"/>
    <w:rsid w:val="00B26C93"/>
    <w:rsid w:val="00B26D9E"/>
    <w:rsid w:val="00B279C3"/>
    <w:rsid w:val="00B279D7"/>
    <w:rsid w:val="00B27CAB"/>
    <w:rsid w:val="00B305E7"/>
    <w:rsid w:val="00B30CCD"/>
    <w:rsid w:val="00B317E2"/>
    <w:rsid w:val="00B31B2C"/>
    <w:rsid w:val="00B31BEE"/>
    <w:rsid w:val="00B31E96"/>
    <w:rsid w:val="00B3223A"/>
    <w:rsid w:val="00B325CB"/>
    <w:rsid w:val="00B34AB2"/>
    <w:rsid w:val="00B350CB"/>
    <w:rsid w:val="00B35B91"/>
    <w:rsid w:val="00B35CD8"/>
    <w:rsid w:val="00B369D2"/>
    <w:rsid w:val="00B429A8"/>
    <w:rsid w:val="00B432CA"/>
    <w:rsid w:val="00B43ACE"/>
    <w:rsid w:val="00B44118"/>
    <w:rsid w:val="00B44789"/>
    <w:rsid w:val="00B45816"/>
    <w:rsid w:val="00B4628D"/>
    <w:rsid w:val="00B46A02"/>
    <w:rsid w:val="00B474C6"/>
    <w:rsid w:val="00B47BFB"/>
    <w:rsid w:val="00B512BE"/>
    <w:rsid w:val="00B51664"/>
    <w:rsid w:val="00B51960"/>
    <w:rsid w:val="00B5296F"/>
    <w:rsid w:val="00B52B30"/>
    <w:rsid w:val="00B534C0"/>
    <w:rsid w:val="00B53FD2"/>
    <w:rsid w:val="00B54307"/>
    <w:rsid w:val="00B54468"/>
    <w:rsid w:val="00B54BE6"/>
    <w:rsid w:val="00B55DE9"/>
    <w:rsid w:val="00B56371"/>
    <w:rsid w:val="00B56690"/>
    <w:rsid w:val="00B57497"/>
    <w:rsid w:val="00B57AF3"/>
    <w:rsid w:val="00B57BCC"/>
    <w:rsid w:val="00B60BF6"/>
    <w:rsid w:val="00B60C85"/>
    <w:rsid w:val="00B621D6"/>
    <w:rsid w:val="00B62E18"/>
    <w:rsid w:val="00B62EC7"/>
    <w:rsid w:val="00B639E1"/>
    <w:rsid w:val="00B649C9"/>
    <w:rsid w:val="00B64F07"/>
    <w:rsid w:val="00B65DE1"/>
    <w:rsid w:val="00B678F7"/>
    <w:rsid w:val="00B679FC"/>
    <w:rsid w:val="00B67C8A"/>
    <w:rsid w:val="00B67FB5"/>
    <w:rsid w:val="00B706F5"/>
    <w:rsid w:val="00B70E05"/>
    <w:rsid w:val="00B71CC3"/>
    <w:rsid w:val="00B722FB"/>
    <w:rsid w:val="00B72C27"/>
    <w:rsid w:val="00B7317D"/>
    <w:rsid w:val="00B74D0A"/>
    <w:rsid w:val="00B75BF4"/>
    <w:rsid w:val="00B8093F"/>
    <w:rsid w:val="00B80AED"/>
    <w:rsid w:val="00B827CE"/>
    <w:rsid w:val="00B830EE"/>
    <w:rsid w:val="00B8489C"/>
    <w:rsid w:val="00B84BF2"/>
    <w:rsid w:val="00B85352"/>
    <w:rsid w:val="00B859DE"/>
    <w:rsid w:val="00B87919"/>
    <w:rsid w:val="00B91135"/>
    <w:rsid w:val="00B91407"/>
    <w:rsid w:val="00B919CC"/>
    <w:rsid w:val="00B91EC5"/>
    <w:rsid w:val="00B91F1B"/>
    <w:rsid w:val="00B92085"/>
    <w:rsid w:val="00B9222E"/>
    <w:rsid w:val="00B928C6"/>
    <w:rsid w:val="00B92B08"/>
    <w:rsid w:val="00B943EC"/>
    <w:rsid w:val="00B9574C"/>
    <w:rsid w:val="00B957B8"/>
    <w:rsid w:val="00B95BC1"/>
    <w:rsid w:val="00B96AE0"/>
    <w:rsid w:val="00B976E2"/>
    <w:rsid w:val="00B97B1E"/>
    <w:rsid w:val="00BA0D50"/>
    <w:rsid w:val="00BA1252"/>
    <w:rsid w:val="00BA1C23"/>
    <w:rsid w:val="00BA1C56"/>
    <w:rsid w:val="00BA28D3"/>
    <w:rsid w:val="00BA2910"/>
    <w:rsid w:val="00BA2C98"/>
    <w:rsid w:val="00BA488A"/>
    <w:rsid w:val="00BA4A60"/>
    <w:rsid w:val="00BA509D"/>
    <w:rsid w:val="00BA5245"/>
    <w:rsid w:val="00BA6BF4"/>
    <w:rsid w:val="00BA73B1"/>
    <w:rsid w:val="00BB1CFD"/>
    <w:rsid w:val="00BB2318"/>
    <w:rsid w:val="00BB3977"/>
    <w:rsid w:val="00BB42D9"/>
    <w:rsid w:val="00BB4C9B"/>
    <w:rsid w:val="00BB4E24"/>
    <w:rsid w:val="00BB5D4C"/>
    <w:rsid w:val="00BB6ADB"/>
    <w:rsid w:val="00BB6BC2"/>
    <w:rsid w:val="00BB7ED0"/>
    <w:rsid w:val="00BC004A"/>
    <w:rsid w:val="00BC03B4"/>
    <w:rsid w:val="00BC04CB"/>
    <w:rsid w:val="00BC0B08"/>
    <w:rsid w:val="00BC2682"/>
    <w:rsid w:val="00BC2C13"/>
    <w:rsid w:val="00BC2ED5"/>
    <w:rsid w:val="00BC3989"/>
    <w:rsid w:val="00BC4214"/>
    <w:rsid w:val="00BC4221"/>
    <w:rsid w:val="00BC46EB"/>
    <w:rsid w:val="00BC4C02"/>
    <w:rsid w:val="00BC4CEA"/>
    <w:rsid w:val="00BC53F4"/>
    <w:rsid w:val="00BC6328"/>
    <w:rsid w:val="00BC697D"/>
    <w:rsid w:val="00BC747D"/>
    <w:rsid w:val="00BC7CAF"/>
    <w:rsid w:val="00BD098B"/>
    <w:rsid w:val="00BD2B18"/>
    <w:rsid w:val="00BD39B5"/>
    <w:rsid w:val="00BD44B1"/>
    <w:rsid w:val="00BD4B96"/>
    <w:rsid w:val="00BD4EFD"/>
    <w:rsid w:val="00BD5AA6"/>
    <w:rsid w:val="00BD6102"/>
    <w:rsid w:val="00BD66E9"/>
    <w:rsid w:val="00BD6FEE"/>
    <w:rsid w:val="00BE1504"/>
    <w:rsid w:val="00BE1969"/>
    <w:rsid w:val="00BE1A5B"/>
    <w:rsid w:val="00BE1A99"/>
    <w:rsid w:val="00BE2336"/>
    <w:rsid w:val="00BE3D50"/>
    <w:rsid w:val="00BE53A6"/>
    <w:rsid w:val="00BE5B23"/>
    <w:rsid w:val="00BE5DC3"/>
    <w:rsid w:val="00BE669B"/>
    <w:rsid w:val="00BF0723"/>
    <w:rsid w:val="00BF1256"/>
    <w:rsid w:val="00BF2412"/>
    <w:rsid w:val="00BF334D"/>
    <w:rsid w:val="00BF51F2"/>
    <w:rsid w:val="00BF6E7F"/>
    <w:rsid w:val="00C008C6"/>
    <w:rsid w:val="00C00EAA"/>
    <w:rsid w:val="00C00EC6"/>
    <w:rsid w:val="00C01D5B"/>
    <w:rsid w:val="00C0202F"/>
    <w:rsid w:val="00C03747"/>
    <w:rsid w:val="00C05235"/>
    <w:rsid w:val="00C05676"/>
    <w:rsid w:val="00C05F99"/>
    <w:rsid w:val="00C06FF1"/>
    <w:rsid w:val="00C07616"/>
    <w:rsid w:val="00C07656"/>
    <w:rsid w:val="00C07C39"/>
    <w:rsid w:val="00C1004D"/>
    <w:rsid w:val="00C11E5B"/>
    <w:rsid w:val="00C12253"/>
    <w:rsid w:val="00C129D8"/>
    <w:rsid w:val="00C1303A"/>
    <w:rsid w:val="00C134B9"/>
    <w:rsid w:val="00C16AAC"/>
    <w:rsid w:val="00C17C74"/>
    <w:rsid w:val="00C17F73"/>
    <w:rsid w:val="00C20F04"/>
    <w:rsid w:val="00C21AE6"/>
    <w:rsid w:val="00C23130"/>
    <w:rsid w:val="00C23A1D"/>
    <w:rsid w:val="00C23E2C"/>
    <w:rsid w:val="00C2428C"/>
    <w:rsid w:val="00C25BD0"/>
    <w:rsid w:val="00C25FDB"/>
    <w:rsid w:val="00C26116"/>
    <w:rsid w:val="00C26B59"/>
    <w:rsid w:val="00C27562"/>
    <w:rsid w:val="00C309C9"/>
    <w:rsid w:val="00C31708"/>
    <w:rsid w:val="00C31E50"/>
    <w:rsid w:val="00C3402F"/>
    <w:rsid w:val="00C35E7C"/>
    <w:rsid w:val="00C3614C"/>
    <w:rsid w:val="00C362F9"/>
    <w:rsid w:val="00C36649"/>
    <w:rsid w:val="00C40943"/>
    <w:rsid w:val="00C40E14"/>
    <w:rsid w:val="00C40F70"/>
    <w:rsid w:val="00C420DF"/>
    <w:rsid w:val="00C4284B"/>
    <w:rsid w:val="00C42978"/>
    <w:rsid w:val="00C432EC"/>
    <w:rsid w:val="00C436CB"/>
    <w:rsid w:val="00C43ED9"/>
    <w:rsid w:val="00C4500C"/>
    <w:rsid w:val="00C45469"/>
    <w:rsid w:val="00C458A9"/>
    <w:rsid w:val="00C45AF6"/>
    <w:rsid w:val="00C45B1E"/>
    <w:rsid w:val="00C46371"/>
    <w:rsid w:val="00C467CD"/>
    <w:rsid w:val="00C46961"/>
    <w:rsid w:val="00C51301"/>
    <w:rsid w:val="00C52D79"/>
    <w:rsid w:val="00C52EB4"/>
    <w:rsid w:val="00C53A2D"/>
    <w:rsid w:val="00C56FFA"/>
    <w:rsid w:val="00C575C1"/>
    <w:rsid w:val="00C576D1"/>
    <w:rsid w:val="00C57EFB"/>
    <w:rsid w:val="00C604ED"/>
    <w:rsid w:val="00C61DFE"/>
    <w:rsid w:val="00C623D0"/>
    <w:rsid w:val="00C62CD8"/>
    <w:rsid w:val="00C66DB7"/>
    <w:rsid w:val="00C706C0"/>
    <w:rsid w:val="00C73034"/>
    <w:rsid w:val="00C74216"/>
    <w:rsid w:val="00C744ED"/>
    <w:rsid w:val="00C746F6"/>
    <w:rsid w:val="00C74C48"/>
    <w:rsid w:val="00C753CD"/>
    <w:rsid w:val="00C76E04"/>
    <w:rsid w:val="00C77E16"/>
    <w:rsid w:val="00C77F12"/>
    <w:rsid w:val="00C812F6"/>
    <w:rsid w:val="00C83759"/>
    <w:rsid w:val="00C8455F"/>
    <w:rsid w:val="00C847FF"/>
    <w:rsid w:val="00C8509B"/>
    <w:rsid w:val="00C85740"/>
    <w:rsid w:val="00C86942"/>
    <w:rsid w:val="00C86A37"/>
    <w:rsid w:val="00C90454"/>
    <w:rsid w:val="00C9178F"/>
    <w:rsid w:val="00C93820"/>
    <w:rsid w:val="00C94ECB"/>
    <w:rsid w:val="00C94ED1"/>
    <w:rsid w:val="00C95758"/>
    <w:rsid w:val="00C96370"/>
    <w:rsid w:val="00C969FC"/>
    <w:rsid w:val="00C96A23"/>
    <w:rsid w:val="00C9735A"/>
    <w:rsid w:val="00C973C0"/>
    <w:rsid w:val="00CA0146"/>
    <w:rsid w:val="00CA1E75"/>
    <w:rsid w:val="00CA33BB"/>
    <w:rsid w:val="00CA36B8"/>
    <w:rsid w:val="00CA43E0"/>
    <w:rsid w:val="00CA5386"/>
    <w:rsid w:val="00CA543E"/>
    <w:rsid w:val="00CA56C7"/>
    <w:rsid w:val="00CA66E9"/>
    <w:rsid w:val="00CB0965"/>
    <w:rsid w:val="00CB0B3F"/>
    <w:rsid w:val="00CB232B"/>
    <w:rsid w:val="00CB27D7"/>
    <w:rsid w:val="00CB2BBE"/>
    <w:rsid w:val="00CB38EF"/>
    <w:rsid w:val="00CB449A"/>
    <w:rsid w:val="00CB5AA6"/>
    <w:rsid w:val="00CB5D30"/>
    <w:rsid w:val="00CB5E5D"/>
    <w:rsid w:val="00CB72A9"/>
    <w:rsid w:val="00CB7557"/>
    <w:rsid w:val="00CB7713"/>
    <w:rsid w:val="00CB7C36"/>
    <w:rsid w:val="00CC07B8"/>
    <w:rsid w:val="00CC2F61"/>
    <w:rsid w:val="00CC4183"/>
    <w:rsid w:val="00CC5F03"/>
    <w:rsid w:val="00CC6B6B"/>
    <w:rsid w:val="00CC7263"/>
    <w:rsid w:val="00CC78AF"/>
    <w:rsid w:val="00CD0438"/>
    <w:rsid w:val="00CD0882"/>
    <w:rsid w:val="00CD0981"/>
    <w:rsid w:val="00CD1B7E"/>
    <w:rsid w:val="00CD2516"/>
    <w:rsid w:val="00CD2757"/>
    <w:rsid w:val="00CD378B"/>
    <w:rsid w:val="00CD3F4A"/>
    <w:rsid w:val="00CD44E3"/>
    <w:rsid w:val="00CD6664"/>
    <w:rsid w:val="00CD7782"/>
    <w:rsid w:val="00CD7A68"/>
    <w:rsid w:val="00CE044B"/>
    <w:rsid w:val="00CE056A"/>
    <w:rsid w:val="00CE1806"/>
    <w:rsid w:val="00CE1C39"/>
    <w:rsid w:val="00CE2398"/>
    <w:rsid w:val="00CE2E58"/>
    <w:rsid w:val="00CE420C"/>
    <w:rsid w:val="00CE523E"/>
    <w:rsid w:val="00CE59B5"/>
    <w:rsid w:val="00CE5D02"/>
    <w:rsid w:val="00CE5FC4"/>
    <w:rsid w:val="00CE6176"/>
    <w:rsid w:val="00CE687F"/>
    <w:rsid w:val="00CE72E8"/>
    <w:rsid w:val="00CE7F31"/>
    <w:rsid w:val="00CE7FFE"/>
    <w:rsid w:val="00CF0882"/>
    <w:rsid w:val="00CF0AB9"/>
    <w:rsid w:val="00CF12F8"/>
    <w:rsid w:val="00CF2542"/>
    <w:rsid w:val="00CF27DC"/>
    <w:rsid w:val="00CF2C6E"/>
    <w:rsid w:val="00CF3593"/>
    <w:rsid w:val="00CF394D"/>
    <w:rsid w:val="00CF3FAE"/>
    <w:rsid w:val="00CF689F"/>
    <w:rsid w:val="00D00423"/>
    <w:rsid w:val="00D012CD"/>
    <w:rsid w:val="00D01AA6"/>
    <w:rsid w:val="00D02160"/>
    <w:rsid w:val="00D02EE3"/>
    <w:rsid w:val="00D032F1"/>
    <w:rsid w:val="00D05C77"/>
    <w:rsid w:val="00D06FA3"/>
    <w:rsid w:val="00D071EB"/>
    <w:rsid w:val="00D07263"/>
    <w:rsid w:val="00D079C9"/>
    <w:rsid w:val="00D10A1C"/>
    <w:rsid w:val="00D10D2E"/>
    <w:rsid w:val="00D11379"/>
    <w:rsid w:val="00D11F4C"/>
    <w:rsid w:val="00D1224D"/>
    <w:rsid w:val="00D128F9"/>
    <w:rsid w:val="00D16E5A"/>
    <w:rsid w:val="00D16F40"/>
    <w:rsid w:val="00D1782B"/>
    <w:rsid w:val="00D20081"/>
    <w:rsid w:val="00D20769"/>
    <w:rsid w:val="00D209D1"/>
    <w:rsid w:val="00D20D1E"/>
    <w:rsid w:val="00D21471"/>
    <w:rsid w:val="00D22304"/>
    <w:rsid w:val="00D22568"/>
    <w:rsid w:val="00D231FC"/>
    <w:rsid w:val="00D2417B"/>
    <w:rsid w:val="00D249D8"/>
    <w:rsid w:val="00D254CF"/>
    <w:rsid w:val="00D262EE"/>
    <w:rsid w:val="00D2706E"/>
    <w:rsid w:val="00D270A7"/>
    <w:rsid w:val="00D27504"/>
    <w:rsid w:val="00D30878"/>
    <w:rsid w:val="00D31557"/>
    <w:rsid w:val="00D319F1"/>
    <w:rsid w:val="00D31C1C"/>
    <w:rsid w:val="00D32D7F"/>
    <w:rsid w:val="00D32EED"/>
    <w:rsid w:val="00D33D4D"/>
    <w:rsid w:val="00D34B6B"/>
    <w:rsid w:val="00D3597E"/>
    <w:rsid w:val="00D35E21"/>
    <w:rsid w:val="00D35EAF"/>
    <w:rsid w:val="00D3692A"/>
    <w:rsid w:val="00D36A64"/>
    <w:rsid w:val="00D3729D"/>
    <w:rsid w:val="00D37424"/>
    <w:rsid w:val="00D37665"/>
    <w:rsid w:val="00D37A68"/>
    <w:rsid w:val="00D40024"/>
    <w:rsid w:val="00D412F4"/>
    <w:rsid w:val="00D419C7"/>
    <w:rsid w:val="00D41A2A"/>
    <w:rsid w:val="00D41B5E"/>
    <w:rsid w:val="00D42076"/>
    <w:rsid w:val="00D4251A"/>
    <w:rsid w:val="00D426E7"/>
    <w:rsid w:val="00D44507"/>
    <w:rsid w:val="00D45606"/>
    <w:rsid w:val="00D4613F"/>
    <w:rsid w:val="00D50464"/>
    <w:rsid w:val="00D513E3"/>
    <w:rsid w:val="00D51A0A"/>
    <w:rsid w:val="00D53A74"/>
    <w:rsid w:val="00D54B61"/>
    <w:rsid w:val="00D54C23"/>
    <w:rsid w:val="00D54D9A"/>
    <w:rsid w:val="00D54EEE"/>
    <w:rsid w:val="00D5563C"/>
    <w:rsid w:val="00D56570"/>
    <w:rsid w:val="00D565C7"/>
    <w:rsid w:val="00D568C3"/>
    <w:rsid w:val="00D56E8A"/>
    <w:rsid w:val="00D60B16"/>
    <w:rsid w:val="00D614F1"/>
    <w:rsid w:val="00D61E43"/>
    <w:rsid w:val="00D62167"/>
    <w:rsid w:val="00D627E2"/>
    <w:rsid w:val="00D628C7"/>
    <w:rsid w:val="00D62ED7"/>
    <w:rsid w:val="00D634F2"/>
    <w:rsid w:val="00D6369B"/>
    <w:rsid w:val="00D64C4F"/>
    <w:rsid w:val="00D66222"/>
    <w:rsid w:val="00D664AF"/>
    <w:rsid w:val="00D66ECD"/>
    <w:rsid w:val="00D70B37"/>
    <w:rsid w:val="00D74A30"/>
    <w:rsid w:val="00D74A93"/>
    <w:rsid w:val="00D76BA1"/>
    <w:rsid w:val="00D774A3"/>
    <w:rsid w:val="00D77CB9"/>
    <w:rsid w:val="00D800FE"/>
    <w:rsid w:val="00D8079A"/>
    <w:rsid w:val="00D8118D"/>
    <w:rsid w:val="00D83A62"/>
    <w:rsid w:val="00D83C52"/>
    <w:rsid w:val="00D83DD9"/>
    <w:rsid w:val="00D8422A"/>
    <w:rsid w:val="00D8494A"/>
    <w:rsid w:val="00D84B26"/>
    <w:rsid w:val="00D85676"/>
    <w:rsid w:val="00D85713"/>
    <w:rsid w:val="00D85905"/>
    <w:rsid w:val="00D87232"/>
    <w:rsid w:val="00D90986"/>
    <w:rsid w:val="00D90A0F"/>
    <w:rsid w:val="00D91D02"/>
    <w:rsid w:val="00D92185"/>
    <w:rsid w:val="00D921AB"/>
    <w:rsid w:val="00D932E7"/>
    <w:rsid w:val="00D93618"/>
    <w:rsid w:val="00D95908"/>
    <w:rsid w:val="00D974AE"/>
    <w:rsid w:val="00D975A9"/>
    <w:rsid w:val="00D97F28"/>
    <w:rsid w:val="00DA0D6C"/>
    <w:rsid w:val="00DA136E"/>
    <w:rsid w:val="00DA2F52"/>
    <w:rsid w:val="00DA5D39"/>
    <w:rsid w:val="00DA5D42"/>
    <w:rsid w:val="00DA75B6"/>
    <w:rsid w:val="00DB0E81"/>
    <w:rsid w:val="00DB2680"/>
    <w:rsid w:val="00DB32DE"/>
    <w:rsid w:val="00DB39CD"/>
    <w:rsid w:val="00DB4CBD"/>
    <w:rsid w:val="00DB5242"/>
    <w:rsid w:val="00DB57DE"/>
    <w:rsid w:val="00DB5ACD"/>
    <w:rsid w:val="00DB6684"/>
    <w:rsid w:val="00DB7E43"/>
    <w:rsid w:val="00DC0285"/>
    <w:rsid w:val="00DC25CF"/>
    <w:rsid w:val="00DC3B21"/>
    <w:rsid w:val="00DC3BC5"/>
    <w:rsid w:val="00DC50B5"/>
    <w:rsid w:val="00DC5C96"/>
    <w:rsid w:val="00DC6B01"/>
    <w:rsid w:val="00DD007F"/>
    <w:rsid w:val="00DD01BA"/>
    <w:rsid w:val="00DD08CD"/>
    <w:rsid w:val="00DD0F79"/>
    <w:rsid w:val="00DD1555"/>
    <w:rsid w:val="00DD16E8"/>
    <w:rsid w:val="00DD1A40"/>
    <w:rsid w:val="00DD2961"/>
    <w:rsid w:val="00DD2DF4"/>
    <w:rsid w:val="00DD4286"/>
    <w:rsid w:val="00DD46CC"/>
    <w:rsid w:val="00DD48B2"/>
    <w:rsid w:val="00DD516C"/>
    <w:rsid w:val="00DD6114"/>
    <w:rsid w:val="00DD7C29"/>
    <w:rsid w:val="00DD7D33"/>
    <w:rsid w:val="00DE0CEE"/>
    <w:rsid w:val="00DE12F1"/>
    <w:rsid w:val="00DE1FE5"/>
    <w:rsid w:val="00DE2E81"/>
    <w:rsid w:val="00DE3A2D"/>
    <w:rsid w:val="00DE3C1B"/>
    <w:rsid w:val="00DE4C92"/>
    <w:rsid w:val="00DE4CFC"/>
    <w:rsid w:val="00DE557C"/>
    <w:rsid w:val="00DE6525"/>
    <w:rsid w:val="00DE66A6"/>
    <w:rsid w:val="00DE741A"/>
    <w:rsid w:val="00DE7697"/>
    <w:rsid w:val="00DF02E0"/>
    <w:rsid w:val="00DF0B54"/>
    <w:rsid w:val="00DF1ADA"/>
    <w:rsid w:val="00DF23F0"/>
    <w:rsid w:val="00DF3431"/>
    <w:rsid w:val="00DF3FCD"/>
    <w:rsid w:val="00DF48BA"/>
    <w:rsid w:val="00DF4D26"/>
    <w:rsid w:val="00DF5E7C"/>
    <w:rsid w:val="00DF6013"/>
    <w:rsid w:val="00E0276F"/>
    <w:rsid w:val="00E02F46"/>
    <w:rsid w:val="00E030AE"/>
    <w:rsid w:val="00E0467B"/>
    <w:rsid w:val="00E04B2A"/>
    <w:rsid w:val="00E05A06"/>
    <w:rsid w:val="00E05A8F"/>
    <w:rsid w:val="00E05D6A"/>
    <w:rsid w:val="00E06205"/>
    <w:rsid w:val="00E079F1"/>
    <w:rsid w:val="00E1130D"/>
    <w:rsid w:val="00E11D8F"/>
    <w:rsid w:val="00E121E8"/>
    <w:rsid w:val="00E12362"/>
    <w:rsid w:val="00E12D34"/>
    <w:rsid w:val="00E1416D"/>
    <w:rsid w:val="00E1491A"/>
    <w:rsid w:val="00E14EE6"/>
    <w:rsid w:val="00E1513E"/>
    <w:rsid w:val="00E15511"/>
    <w:rsid w:val="00E15571"/>
    <w:rsid w:val="00E16008"/>
    <w:rsid w:val="00E16518"/>
    <w:rsid w:val="00E16F8E"/>
    <w:rsid w:val="00E171C2"/>
    <w:rsid w:val="00E17985"/>
    <w:rsid w:val="00E17D84"/>
    <w:rsid w:val="00E20F73"/>
    <w:rsid w:val="00E221C7"/>
    <w:rsid w:val="00E226E3"/>
    <w:rsid w:val="00E22A90"/>
    <w:rsid w:val="00E2389F"/>
    <w:rsid w:val="00E24B58"/>
    <w:rsid w:val="00E26706"/>
    <w:rsid w:val="00E26D8C"/>
    <w:rsid w:val="00E270A4"/>
    <w:rsid w:val="00E27423"/>
    <w:rsid w:val="00E30910"/>
    <w:rsid w:val="00E30C81"/>
    <w:rsid w:val="00E32935"/>
    <w:rsid w:val="00E336D1"/>
    <w:rsid w:val="00E34AE2"/>
    <w:rsid w:val="00E35403"/>
    <w:rsid w:val="00E3540C"/>
    <w:rsid w:val="00E35622"/>
    <w:rsid w:val="00E35C77"/>
    <w:rsid w:val="00E36473"/>
    <w:rsid w:val="00E378B6"/>
    <w:rsid w:val="00E4073D"/>
    <w:rsid w:val="00E40886"/>
    <w:rsid w:val="00E4099D"/>
    <w:rsid w:val="00E40C26"/>
    <w:rsid w:val="00E416B8"/>
    <w:rsid w:val="00E41D66"/>
    <w:rsid w:val="00E42CEE"/>
    <w:rsid w:val="00E42D34"/>
    <w:rsid w:val="00E4335B"/>
    <w:rsid w:val="00E434B9"/>
    <w:rsid w:val="00E44167"/>
    <w:rsid w:val="00E44B04"/>
    <w:rsid w:val="00E450F8"/>
    <w:rsid w:val="00E459B5"/>
    <w:rsid w:val="00E46CE8"/>
    <w:rsid w:val="00E47B85"/>
    <w:rsid w:val="00E507CA"/>
    <w:rsid w:val="00E533E0"/>
    <w:rsid w:val="00E53558"/>
    <w:rsid w:val="00E535FA"/>
    <w:rsid w:val="00E53B90"/>
    <w:rsid w:val="00E601B5"/>
    <w:rsid w:val="00E628E8"/>
    <w:rsid w:val="00E62E6E"/>
    <w:rsid w:val="00E648FD"/>
    <w:rsid w:val="00E651D2"/>
    <w:rsid w:val="00E6549A"/>
    <w:rsid w:val="00E65823"/>
    <w:rsid w:val="00E65E2D"/>
    <w:rsid w:val="00E666C9"/>
    <w:rsid w:val="00E66CE6"/>
    <w:rsid w:val="00E6705B"/>
    <w:rsid w:val="00E67787"/>
    <w:rsid w:val="00E70929"/>
    <w:rsid w:val="00E71189"/>
    <w:rsid w:val="00E711BE"/>
    <w:rsid w:val="00E72A56"/>
    <w:rsid w:val="00E73DC6"/>
    <w:rsid w:val="00E746C4"/>
    <w:rsid w:val="00E7522E"/>
    <w:rsid w:val="00E75BCA"/>
    <w:rsid w:val="00E75F16"/>
    <w:rsid w:val="00E77DCC"/>
    <w:rsid w:val="00E8341F"/>
    <w:rsid w:val="00E839D6"/>
    <w:rsid w:val="00E83CC4"/>
    <w:rsid w:val="00E847FE"/>
    <w:rsid w:val="00E86225"/>
    <w:rsid w:val="00E86647"/>
    <w:rsid w:val="00E86AB5"/>
    <w:rsid w:val="00E87C45"/>
    <w:rsid w:val="00E87E5F"/>
    <w:rsid w:val="00E90EB6"/>
    <w:rsid w:val="00E920A9"/>
    <w:rsid w:val="00E922B1"/>
    <w:rsid w:val="00E92F3F"/>
    <w:rsid w:val="00E94834"/>
    <w:rsid w:val="00E95314"/>
    <w:rsid w:val="00E97C70"/>
    <w:rsid w:val="00EA2230"/>
    <w:rsid w:val="00EA3674"/>
    <w:rsid w:val="00EA466D"/>
    <w:rsid w:val="00EA47E6"/>
    <w:rsid w:val="00EA58EB"/>
    <w:rsid w:val="00EB1365"/>
    <w:rsid w:val="00EB2488"/>
    <w:rsid w:val="00EB2F01"/>
    <w:rsid w:val="00EB43EE"/>
    <w:rsid w:val="00EB490F"/>
    <w:rsid w:val="00EB4FA7"/>
    <w:rsid w:val="00EB57D0"/>
    <w:rsid w:val="00EB5BAC"/>
    <w:rsid w:val="00EB64C6"/>
    <w:rsid w:val="00EB7A60"/>
    <w:rsid w:val="00EC0C1B"/>
    <w:rsid w:val="00EC130F"/>
    <w:rsid w:val="00EC132E"/>
    <w:rsid w:val="00EC1D4B"/>
    <w:rsid w:val="00EC2501"/>
    <w:rsid w:val="00EC34FE"/>
    <w:rsid w:val="00EC6942"/>
    <w:rsid w:val="00ED013C"/>
    <w:rsid w:val="00ED02ED"/>
    <w:rsid w:val="00ED2098"/>
    <w:rsid w:val="00ED312D"/>
    <w:rsid w:val="00ED3BF1"/>
    <w:rsid w:val="00ED3DEC"/>
    <w:rsid w:val="00ED4FA6"/>
    <w:rsid w:val="00ED507E"/>
    <w:rsid w:val="00ED5378"/>
    <w:rsid w:val="00ED70AF"/>
    <w:rsid w:val="00ED7C95"/>
    <w:rsid w:val="00ED7E6F"/>
    <w:rsid w:val="00EE00A8"/>
    <w:rsid w:val="00EE0AC9"/>
    <w:rsid w:val="00EE1046"/>
    <w:rsid w:val="00EE139B"/>
    <w:rsid w:val="00EE187A"/>
    <w:rsid w:val="00EE2102"/>
    <w:rsid w:val="00EE24D1"/>
    <w:rsid w:val="00EE32EF"/>
    <w:rsid w:val="00EE41FA"/>
    <w:rsid w:val="00EE576C"/>
    <w:rsid w:val="00EE63FB"/>
    <w:rsid w:val="00EE68DE"/>
    <w:rsid w:val="00EF0630"/>
    <w:rsid w:val="00EF12B5"/>
    <w:rsid w:val="00EF1973"/>
    <w:rsid w:val="00EF2D5B"/>
    <w:rsid w:val="00EF2F9E"/>
    <w:rsid w:val="00EF3247"/>
    <w:rsid w:val="00EF32F3"/>
    <w:rsid w:val="00EF3A74"/>
    <w:rsid w:val="00EF53BB"/>
    <w:rsid w:val="00EF5685"/>
    <w:rsid w:val="00F013BC"/>
    <w:rsid w:val="00F01777"/>
    <w:rsid w:val="00F02345"/>
    <w:rsid w:val="00F03214"/>
    <w:rsid w:val="00F0448A"/>
    <w:rsid w:val="00F04F1F"/>
    <w:rsid w:val="00F05311"/>
    <w:rsid w:val="00F05468"/>
    <w:rsid w:val="00F05D13"/>
    <w:rsid w:val="00F07BB3"/>
    <w:rsid w:val="00F07D94"/>
    <w:rsid w:val="00F07EAE"/>
    <w:rsid w:val="00F07FA5"/>
    <w:rsid w:val="00F1054C"/>
    <w:rsid w:val="00F10AA5"/>
    <w:rsid w:val="00F10DF2"/>
    <w:rsid w:val="00F11E2A"/>
    <w:rsid w:val="00F15185"/>
    <w:rsid w:val="00F153B3"/>
    <w:rsid w:val="00F1657A"/>
    <w:rsid w:val="00F16A98"/>
    <w:rsid w:val="00F16E12"/>
    <w:rsid w:val="00F1742F"/>
    <w:rsid w:val="00F22B4A"/>
    <w:rsid w:val="00F2336D"/>
    <w:rsid w:val="00F24262"/>
    <w:rsid w:val="00F24363"/>
    <w:rsid w:val="00F2513E"/>
    <w:rsid w:val="00F255F0"/>
    <w:rsid w:val="00F2574A"/>
    <w:rsid w:val="00F25784"/>
    <w:rsid w:val="00F25791"/>
    <w:rsid w:val="00F25B35"/>
    <w:rsid w:val="00F25B53"/>
    <w:rsid w:val="00F25C9D"/>
    <w:rsid w:val="00F25D8A"/>
    <w:rsid w:val="00F31CE0"/>
    <w:rsid w:val="00F33115"/>
    <w:rsid w:val="00F33213"/>
    <w:rsid w:val="00F33BC2"/>
    <w:rsid w:val="00F34470"/>
    <w:rsid w:val="00F3556D"/>
    <w:rsid w:val="00F3639B"/>
    <w:rsid w:val="00F36A21"/>
    <w:rsid w:val="00F36DFB"/>
    <w:rsid w:val="00F40E29"/>
    <w:rsid w:val="00F41B89"/>
    <w:rsid w:val="00F43639"/>
    <w:rsid w:val="00F4520A"/>
    <w:rsid w:val="00F4565C"/>
    <w:rsid w:val="00F456A6"/>
    <w:rsid w:val="00F45C28"/>
    <w:rsid w:val="00F45D08"/>
    <w:rsid w:val="00F45FB7"/>
    <w:rsid w:val="00F460CC"/>
    <w:rsid w:val="00F46F1B"/>
    <w:rsid w:val="00F500F5"/>
    <w:rsid w:val="00F5063D"/>
    <w:rsid w:val="00F511B0"/>
    <w:rsid w:val="00F522FC"/>
    <w:rsid w:val="00F528E2"/>
    <w:rsid w:val="00F53350"/>
    <w:rsid w:val="00F533F2"/>
    <w:rsid w:val="00F543A0"/>
    <w:rsid w:val="00F5663A"/>
    <w:rsid w:val="00F56CEA"/>
    <w:rsid w:val="00F5702D"/>
    <w:rsid w:val="00F5771B"/>
    <w:rsid w:val="00F6042C"/>
    <w:rsid w:val="00F60F76"/>
    <w:rsid w:val="00F61513"/>
    <w:rsid w:val="00F62ECC"/>
    <w:rsid w:val="00F63A77"/>
    <w:rsid w:val="00F64892"/>
    <w:rsid w:val="00F64A6B"/>
    <w:rsid w:val="00F650BD"/>
    <w:rsid w:val="00F661FE"/>
    <w:rsid w:val="00F66EB2"/>
    <w:rsid w:val="00F67FAE"/>
    <w:rsid w:val="00F71192"/>
    <w:rsid w:val="00F714E3"/>
    <w:rsid w:val="00F72093"/>
    <w:rsid w:val="00F7228E"/>
    <w:rsid w:val="00F73D63"/>
    <w:rsid w:val="00F7449B"/>
    <w:rsid w:val="00F7567A"/>
    <w:rsid w:val="00F76F70"/>
    <w:rsid w:val="00F772FE"/>
    <w:rsid w:val="00F80ED0"/>
    <w:rsid w:val="00F80F47"/>
    <w:rsid w:val="00F81449"/>
    <w:rsid w:val="00F81DB5"/>
    <w:rsid w:val="00F83E9D"/>
    <w:rsid w:val="00F84323"/>
    <w:rsid w:val="00F87568"/>
    <w:rsid w:val="00F87F47"/>
    <w:rsid w:val="00F9087F"/>
    <w:rsid w:val="00F90DB0"/>
    <w:rsid w:val="00F90EC7"/>
    <w:rsid w:val="00F914F2"/>
    <w:rsid w:val="00F9324C"/>
    <w:rsid w:val="00F93B3F"/>
    <w:rsid w:val="00F93C96"/>
    <w:rsid w:val="00F93CF7"/>
    <w:rsid w:val="00F94160"/>
    <w:rsid w:val="00F94334"/>
    <w:rsid w:val="00F94564"/>
    <w:rsid w:val="00F9532A"/>
    <w:rsid w:val="00F9537E"/>
    <w:rsid w:val="00F95E10"/>
    <w:rsid w:val="00F964D0"/>
    <w:rsid w:val="00F96796"/>
    <w:rsid w:val="00F9711C"/>
    <w:rsid w:val="00F9772D"/>
    <w:rsid w:val="00FA02ED"/>
    <w:rsid w:val="00FA1674"/>
    <w:rsid w:val="00FA36DF"/>
    <w:rsid w:val="00FA4FB4"/>
    <w:rsid w:val="00FA5E00"/>
    <w:rsid w:val="00FA66D4"/>
    <w:rsid w:val="00FA6760"/>
    <w:rsid w:val="00FB1A2F"/>
    <w:rsid w:val="00FB1DE8"/>
    <w:rsid w:val="00FB27B5"/>
    <w:rsid w:val="00FB29A2"/>
    <w:rsid w:val="00FB2B52"/>
    <w:rsid w:val="00FB3177"/>
    <w:rsid w:val="00FB35A2"/>
    <w:rsid w:val="00FB3744"/>
    <w:rsid w:val="00FB497D"/>
    <w:rsid w:val="00FB5BC3"/>
    <w:rsid w:val="00FB5C85"/>
    <w:rsid w:val="00FB74C4"/>
    <w:rsid w:val="00FB792C"/>
    <w:rsid w:val="00FC36EE"/>
    <w:rsid w:val="00FC3991"/>
    <w:rsid w:val="00FC420F"/>
    <w:rsid w:val="00FC448E"/>
    <w:rsid w:val="00FC458F"/>
    <w:rsid w:val="00FC4D85"/>
    <w:rsid w:val="00FC692C"/>
    <w:rsid w:val="00FC713A"/>
    <w:rsid w:val="00FC7438"/>
    <w:rsid w:val="00FC7E06"/>
    <w:rsid w:val="00FD03B9"/>
    <w:rsid w:val="00FD04B1"/>
    <w:rsid w:val="00FD190E"/>
    <w:rsid w:val="00FD3173"/>
    <w:rsid w:val="00FD394F"/>
    <w:rsid w:val="00FD3DC2"/>
    <w:rsid w:val="00FD4A06"/>
    <w:rsid w:val="00FD5652"/>
    <w:rsid w:val="00FD62D9"/>
    <w:rsid w:val="00FD640E"/>
    <w:rsid w:val="00FD7560"/>
    <w:rsid w:val="00FE049F"/>
    <w:rsid w:val="00FE08BB"/>
    <w:rsid w:val="00FE0B99"/>
    <w:rsid w:val="00FE0BBC"/>
    <w:rsid w:val="00FE11DC"/>
    <w:rsid w:val="00FE14D1"/>
    <w:rsid w:val="00FE21F2"/>
    <w:rsid w:val="00FE28A9"/>
    <w:rsid w:val="00FE2B00"/>
    <w:rsid w:val="00FE4CCB"/>
    <w:rsid w:val="00FE67EE"/>
    <w:rsid w:val="00FE7BF0"/>
    <w:rsid w:val="00FF072B"/>
    <w:rsid w:val="00FF0792"/>
    <w:rsid w:val="00FF0C22"/>
    <w:rsid w:val="00FF11A7"/>
    <w:rsid w:val="00FF12DE"/>
    <w:rsid w:val="00FF17C8"/>
    <w:rsid w:val="00FF1AC3"/>
    <w:rsid w:val="00FF1DA2"/>
    <w:rsid w:val="00FF3C02"/>
    <w:rsid w:val="00FF42BB"/>
    <w:rsid w:val="00FF49FA"/>
    <w:rsid w:val="00FF4B56"/>
    <w:rsid w:val="00FF52F8"/>
    <w:rsid w:val="00FF578E"/>
    <w:rsid w:val="00FF6C90"/>
    <w:rsid w:val="00FF70F4"/>
    <w:rsid w:val="00FF71FF"/>
    <w:rsid w:val="00FF7D99"/>
    <w:rsid w:val="05C24A3C"/>
    <w:rsid w:val="07FF09EC"/>
    <w:rsid w:val="0CBA6F68"/>
    <w:rsid w:val="0F9C6B75"/>
    <w:rsid w:val="142E47EB"/>
    <w:rsid w:val="14C42F36"/>
    <w:rsid w:val="19D03F01"/>
    <w:rsid w:val="1B9F431E"/>
    <w:rsid w:val="2391602A"/>
    <w:rsid w:val="25E43462"/>
    <w:rsid w:val="26774271"/>
    <w:rsid w:val="35537238"/>
    <w:rsid w:val="3DD700BD"/>
    <w:rsid w:val="3EEA4D63"/>
    <w:rsid w:val="4644667A"/>
    <w:rsid w:val="52A87FD6"/>
    <w:rsid w:val="58AF6092"/>
    <w:rsid w:val="6110398F"/>
    <w:rsid w:val="63283736"/>
    <w:rsid w:val="6D117EE7"/>
    <w:rsid w:val="70BF0D74"/>
    <w:rsid w:val="7E8260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right="-1"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numPr>
        <w:ilvl w:val="0"/>
        <w:numId w:val="1"/>
      </w:numPr>
      <w:spacing w:before="340" w:after="330"/>
      <w:ind w:right="-907"/>
      <w:outlineLvl w:val="0"/>
    </w:pPr>
    <w:rPr>
      <w:rFonts w:ascii="微软雅黑" w:hAnsi="微软雅黑" w:eastAsia="微软雅黑"/>
      <w:bCs/>
      <w:kern w:val="44"/>
      <w:sz w:val="28"/>
      <w:szCs w:val="28"/>
      <w:lang w:val="zh-CN" w:eastAsia="zh-CN"/>
    </w:rPr>
  </w:style>
  <w:style w:type="paragraph" w:styleId="3">
    <w:name w:val="heading 2"/>
    <w:basedOn w:val="1"/>
    <w:next w:val="1"/>
    <w:link w:val="40"/>
    <w:qFormat/>
    <w:uiPriority w:val="9"/>
    <w:pPr>
      <w:keepNext/>
      <w:keepLines/>
      <w:numPr>
        <w:ilvl w:val="1"/>
        <w:numId w:val="1"/>
      </w:numPr>
      <w:spacing w:before="260" w:after="260"/>
      <w:ind w:right="-907"/>
      <w:outlineLvl w:val="1"/>
    </w:pPr>
    <w:rPr>
      <w:rFonts w:ascii="微软雅黑" w:hAnsi="微软雅黑" w:eastAsia="微软雅黑"/>
      <w:b/>
      <w:bCs/>
      <w:szCs w:val="21"/>
      <w:lang w:val="zh-CN" w:eastAsia="zh-CN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bCs/>
      <w:sz w:val="18"/>
      <w:szCs w:val="32"/>
      <w:lang w:val="zh-CN" w:eastAsia="zh-CN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Cs w:val="28"/>
      <w:lang w:val="zh-CN" w:eastAsia="zh-CN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 w:eastAsia="zh-CN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lang w:val="zh-CN" w:eastAsia="zh-CN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 w:eastAsia="zh-CN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lang w:val="zh-CN" w:eastAsia="zh-CN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zh-CN" w:eastAsia="zh-CN"/>
    </w:rPr>
  </w:style>
  <w:style w:type="character" w:default="1" w:styleId="31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8"/>
    <w:qFormat/>
    <w:uiPriority w:val="0"/>
    <w:rPr>
      <w:b/>
      <w:bCs/>
    </w:rPr>
  </w:style>
  <w:style w:type="paragraph" w:styleId="12">
    <w:name w:val="annotation text"/>
    <w:basedOn w:val="1"/>
    <w:link w:val="67"/>
    <w:qFormat/>
    <w:uiPriority w:val="0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right="0" w:firstLine="0"/>
    </w:pPr>
    <w:rPr>
      <w:rFonts w:asciiTheme="minorHAnsi" w:hAnsiTheme="minorHAnsi" w:eastAsiaTheme="minorEastAsia" w:cstheme="minorBidi"/>
      <w:szCs w:val="22"/>
    </w:rPr>
  </w:style>
  <w:style w:type="paragraph" w:styleId="14">
    <w:name w:val="caption"/>
    <w:basedOn w:val="1"/>
    <w:next w:val="1"/>
    <w:qFormat/>
    <w:uiPriority w:val="35"/>
    <w:pPr>
      <w:jc w:val="left"/>
    </w:pPr>
    <w:rPr>
      <w:b/>
      <w:bCs/>
      <w:sz w:val="30"/>
    </w:rPr>
  </w:style>
  <w:style w:type="paragraph" w:styleId="15">
    <w:name w:val="Document Map"/>
    <w:basedOn w:val="1"/>
    <w:link w:val="54"/>
    <w:qFormat/>
    <w:uiPriority w:val="0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 w:right="0" w:firstLine="0"/>
    </w:pPr>
    <w:rPr>
      <w:rFonts w:asciiTheme="minorHAnsi" w:hAnsiTheme="minorHAnsi" w:eastAsiaTheme="minorEastAsia" w:cstheme="minorBidi"/>
      <w:szCs w:val="22"/>
    </w:rPr>
  </w:style>
  <w:style w:type="paragraph" w:styleId="17">
    <w:name w:val="toc 3"/>
    <w:basedOn w:val="1"/>
    <w:next w:val="1"/>
    <w:unhideWhenUsed/>
    <w:qFormat/>
    <w:uiPriority w:val="39"/>
    <w:pPr>
      <w:spacing w:line="240" w:lineRule="auto"/>
      <w:ind w:left="840" w:leftChars="400" w:right="0" w:firstLine="0"/>
    </w:pPr>
    <w:rPr>
      <w:rFonts w:asciiTheme="minorHAnsi" w:hAnsiTheme="minorHAnsi" w:eastAsiaTheme="minorEastAsia" w:cstheme="minorBidi"/>
      <w:szCs w:val="22"/>
    </w:rPr>
  </w:style>
  <w:style w:type="paragraph" w:styleId="18">
    <w:name w:val="Plain Text"/>
    <w:basedOn w:val="1"/>
    <w:link w:val="38"/>
    <w:qFormat/>
    <w:uiPriority w:val="0"/>
    <w:pPr>
      <w:spacing w:before="120"/>
    </w:pPr>
    <w:rPr>
      <w:rFonts w:ascii="宋体" w:hAnsi="Courier New"/>
      <w:szCs w:val="20"/>
      <w:lang w:val="zh-CN" w:eastAsia="zh-CN"/>
    </w:rPr>
  </w:style>
  <w:style w:type="paragraph" w:styleId="19">
    <w:name w:val="toc 8"/>
    <w:basedOn w:val="1"/>
    <w:next w:val="1"/>
    <w:unhideWhenUsed/>
    <w:qFormat/>
    <w:uiPriority w:val="39"/>
    <w:pPr>
      <w:spacing w:line="240" w:lineRule="auto"/>
      <w:ind w:left="2940" w:leftChars="1400" w:right="0" w:firstLine="0"/>
    </w:pPr>
    <w:rPr>
      <w:rFonts w:asciiTheme="minorHAnsi" w:hAnsiTheme="minorHAnsi" w:eastAsiaTheme="minorEastAsia" w:cstheme="minorBidi"/>
      <w:szCs w:val="22"/>
    </w:rPr>
  </w:style>
  <w:style w:type="paragraph" w:styleId="20">
    <w:name w:val="Balloon Text"/>
    <w:basedOn w:val="1"/>
    <w:link w:val="63"/>
    <w:qFormat/>
    <w:uiPriority w:val="0"/>
    <w:pPr>
      <w:spacing w:line="240" w:lineRule="auto"/>
    </w:pPr>
    <w:rPr>
      <w:sz w:val="18"/>
      <w:szCs w:val="18"/>
    </w:rPr>
  </w:style>
  <w:style w:type="paragraph" w:styleId="21">
    <w:name w:val="footer"/>
    <w:basedOn w:val="1"/>
    <w:link w:val="5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22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23">
    <w:name w:val="toc 1"/>
    <w:basedOn w:val="1"/>
    <w:next w:val="1"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 w:right="0" w:firstLine="0"/>
    </w:pPr>
    <w:rPr>
      <w:rFonts w:asciiTheme="minorHAnsi" w:hAnsiTheme="minorHAnsi" w:eastAsiaTheme="minorEastAsia" w:cstheme="minorBidi"/>
      <w:szCs w:val="22"/>
    </w:rPr>
  </w:style>
  <w:style w:type="paragraph" w:styleId="25">
    <w:name w:val="footnote text"/>
    <w:basedOn w:val="1"/>
    <w:link w:val="71"/>
    <w:unhideWhenUsed/>
    <w:qFormat/>
    <w:uiPriority w:val="99"/>
    <w:pPr>
      <w:widowControl/>
      <w:spacing w:line="240" w:lineRule="auto"/>
      <w:ind w:right="0" w:firstLine="0"/>
      <w:jc w:val="left"/>
    </w:pPr>
    <w:rPr>
      <w:rFonts w:asciiTheme="minorHAnsi" w:hAnsiTheme="minorHAnsi" w:eastAsiaTheme="minorEastAsia" w:cstheme="minorBidi"/>
      <w:kern w:val="0"/>
      <w:sz w:val="20"/>
      <w:szCs w:val="20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 w:right="0" w:firstLine="0"/>
    </w:pPr>
    <w:rPr>
      <w:rFonts w:asciiTheme="minorHAnsi" w:hAnsiTheme="minorHAnsi" w:eastAsiaTheme="minorEastAsia" w:cstheme="minorBidi"/>
      <w:szCs w:val="22"/>
    </w:r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spacing w:line="240" w:lineRule="auto"/>
      <w:ind w:left="3360" w:leftChars="1600" w:right="0" w:firstLine="0"/>
    </w:pPr>
    <w:rPr>
      <w:rFonts w:asciiTheme="minorHAnsi" w:hAnsiTheme="minorHAnsi" w:eastAsiaTheme="minorEastAsia" w:cstheme="minorBidi"/>
      <w:szCs w:val="22"/>
    </w:rPr>
  </w:style>
  <w:style w:type="paragraph" w:styleId="29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宋体" w:hAnsi="宋体" w:cs="宋体"/>
      <w:kern w:val="0"/>
      <w:sz w:val="24"/>
    </w:rPr>
  </w:style>
  <w:style w:type="paragraph" w:styleId="30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 w:eastAsia="zh-CN"/>
    </w:rPr>
  </w:style>
  <w:style w:type="character" w:styleId="32">
    <w:name w:val="Strong"/>
    <w:qFormat/>
    <w:uiPriority w:val="0"/>
    <w:rPr>
      <w:b/>
      <w:bCs/>
    </w:rPr>
  </w:style>
  <w:style w:type="character" w:styleId="33">
    <w:name w:val="Hyperlink"/>
    <w:qFormat/>
    <w:uiPriority w:val="99"/>
    <w:rPr>
      <w:color w:val="0000FF"/>
      <w:u w:val="single"/>
    </w:rPr>
  </w:style>
  <w:style w:type="character" w:styleId="34">
    <w:name w:val="annotation reference"/>
    <w:basedOn w:val="31"/>
    <w:qFormat/>
    <w:uiPriority w:val="0"/>
    <w:rPr>
      <w:sz w:val="21"/>
      <w:szCs w:val="21"/>
    </w:rPr>
  </w:style>
  <w:style w:type="table" w:styleId="36">
    <w:name w:val="Table Grid"/>
    <w:basedOn w:val="3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7">
    <w:name w:val="Light Shading Accent 1"/>
    <w:basedOn w:val="35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376092" w:themeColor="accent1" w:themeShade="BF"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76092" w:themeColor="accent1" w:themeShade="BF"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  <w:color w:val="376092" w:themeColor="accent1" w:themeShade="BF"/>
      </w:rPr>
    </w:tblStylePr>
    <w:tblStylePr w:type="lastCol">
      <w:rPr>
        <w:b/>
        <w:bCs/>
        <w:color w:val="376092" w:themeColor="accent1" w:themeShade="BF"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8">
    <w:name w:val="纯文本 Char"/>
    <w:link w:val="18"/>
    <w:qFormat/>
    <w:uiPriority w:val="0"/>
    <w:rPr>
      <w:rFonts w:ascii="宋体" w:hAnsi="Courier New"/>
      <w:kern w:val="2"/>
      <w:sz w:val="21"/>
    </w:rPr>
  </w:style>
  <w:style w:type="character" w:customStyle="1" w:styleId="39">
    <w:name w:val="标题 1 Char"/>
    <w:qFormat/>
    <w:uiPriority w:val="0"/>
    <w:rPr>
      <w:b/>
      <w:bCs/>
      <w:kern w:val="44"/>
      <w:sz w:val="44"/>
      <w:szCs w:val="44"/>
    </w:rPr>
  </w:style>
  <w:style w:type="character" w:customStyle="1" w:styleId="40">
    <w:name w:val="标题 2 Char"/>
    <w:link w:val="3"/>
    <w:qFormat/>
    <w:uiPriority w:val="9"/>
    <w:rPr>
      <w:rFonts w:ascii="微软雅黑" w:hAnsi="微软雅黑" w:eastAsia="微软雅黑"/>
      <w:b/>
      <w:bCs/>
      <w:kern w:val="2"/>
      <w:sz w:val="21"/>
      <w:szCs w:val="21"/>
      <w:lang w:val="zh-CN" w:eastAsia="zh-CN"/>
    </w:rPr>
  </w:style>
  <w:style w:type="character" w:customStyle="1" w:styleId="41">
    <w:name w:val="标题 3 Char"/>
    <w:link w:val="4"/>
    <w:qFormat/>
    <w:uiPriority w:val="0"/>
    <w:rPr>
      <w:rFonts w:ascii="Arial" w:hAnsi="Arial"/>
      <w:b/>
      <w:bCs/>
      <w:kern w:val="2"/>
      <w:sz w:val="18"/>
      <w:szCs w:val="32"/>
    </w:rPr>
  </w:style>
  <w:style w:type="character" w:customStyle="1" w:styleId="42">
    <w:name w:val="标题 4 Char"/>
    <w:link w:val="5"/>
    <w:qFormat/>
    <w:uiPriority w:val="0"/>
    <w:rPr>
      <w:rFonts w:ascii="Arial" w:hAnsi="Arial" w:eastAsia="黑体"/>
      <w:b/>
      <w:bCs/>
      <w:kern w:val="2"/>
      <w:sz w:val="21"/>
      <w:szCs w:val="28"/>
    </w:rPr>
  </w:style>
  <w:style w:type="character" w:customStyle="1" w:styleId="43">
    <w:name w:val="标题 5 Char"/>
    <w:link w:val="6"/>
    <w:qFormat/>
    <w:uiPriority w:val="0"/>
    <w:rPr>
      <w:b/>
      <w:bCs/>
      <w:kern w:val="2"/>
      <w:sz w:val="28"/>
      <w:szCs w:val="28"/>
    </w:rPr>
  </w:style>
  <w:style w:type="character" w:customStyle="1" w:styleId="44">
    <w:name w:val="标题 6 Char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5">
    <w:name w:val="标题 7 Char"/>
    <w:link w:val="8"/>
    <w:qFormat/>
    <w:uiPriority w:val="0"/>
    <w:rPr>
      <w:b/>
      <w:bCs/>
      <w:kern w:val="2"/>
      <w:sz w:val="24"/>
      <w:szCs w:val="24"/>
    </w:rPr>
  </w:style>
  <w:style w:type="character" w:customStyle="1" w:styleId="46">
    <w:name w:val="标题 8 Char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47">
    <w:name w:val="标题 9 Char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48">
    <w:name w:val="标题 1 Char1"/>
    <w:link w:val="2"/>
    <w:qFormat/>
    <w:uiPriority w:val="0"/>
    <w:rPr>
      <w:rFonts w:ascii="微软雅黑" w:hAnsi="微软雅黑" w:eastAsia="微软雅黑"/>
      <w:bCs/>
      <w:kern w:val="44"/>
      <w:sz w:val="28"/>
      <w:szCs w:val="28"/>
      <w:lang w:val="zh-CN" w:eastAsia="zh-CN"/>
    </w:rPr>
  </w:style>
  <w:style w:type="character" w:customStyle="1" w:styleId="49">
    <w:name w:val="页眉 Char"/>
    <w:link w:val="22"/>
    <w:qFormat/>
    <w:uiPriority w:val="99"/>
    <w:rPr>
      <w:kern w:val="2"/>
      <w:sz w:val="18"/>
      <w:szCs w:val="18"/>
    </w:rPr>
  </w:style>
  <w:style w:type="character" w:customStyle="1" w:styleId="50">
    <w:name w:val="页脚 Char"/>
    <w:link w:val="21"/>
    <w:qFormat/>
    <w:uiPriority w:val="99"/>
    <w:rPr>
      <w:kern w:val="2"/>
      <w:sz w:val="18"/>
      <w:szCs w:val="18"/>
    </w:rPr>
  </w:style>
  <w:style w:type="paragraph" w:customStyle="1" w:styleId="51">
    <w:name w:val="彩色列表 - 强调文字颜色 11"/>
    <w:basedOn w:val="1"/>
    <w:qFormat/>
    <w:uiPriority w:val="34"/>
    <w:pPr>
      <w:ind w:firstLine="200" w:firstLineChars="200"/>
    </w:pPr>
    <w:rPr>
      <w:rFonts w:ascii="Calibri" w:hAnsi="Calibri"/>
      <w:szCs w:val="22"/>
    </w:rPr>
  </w:style>
  <w:style w:type="paragraph" w:customStyle="1" w:styleId="5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</w:rPr>
  </w:style>
  <w:style w:type="character" w:customStyle="1" w:styleId="53">
    <w:name w:val="标题 Char"/>
    <w:link w:val="30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4">
    <w:name w:val="文档结构图 Char"/>
    <w:basedOn w:val="31"/>
    <w:link w:val="15"/>
    <w:qFormat/>
    <w:uiPriority w:val="0"/>
    <w:rPr>
      <w:rFonts w:ascii="宋体"/>
      <w:kern w:val="2"/>
      <w:sz w:val="18"/>
      <w:szCs w:val="18"/>
    </w:rPr>
  </w:style>
  <w:style w:type="paragraph" w:customStyle="1" w:styleId="55">
    <w:name w:val="文本内容"/>
    <w:basedOn w:val="1"/>
    <w:link w:val="57"/>
    <w:qFormat/>
    <w:uiPriority w:val="0"/>
    <w:pPr>
      <w:spacing w:before="156" w:beforeLines="50" w:after="249" w:afterLines="80" w:line="440" w:lineRule="exact"/>
      <w:ind w:right="0"/>
    </w:pPr>
    <w:rPr>
      <w:rFonts w:ascii="微软雅黑" w:hAnsi="微软雅黑" w:eastAsia="微软雅黑"/>
    </w:rPr>
  </w:style>
  <w:style w:type="paragraph" w:customStyle="1" w:styleId="56">
    <w:name w:val="首页公司信息"/>
    <w:basedOn w:val="1"/>
    <w:link w:val="59"/>
    <w:qFormat/>
    <w:uiPriority w:val="0"/>
    <w:pPr>
      <w:spacing w:line="360" w:lineRule="exact"/>
      <w:ind w:left="1890" w:leftChars="900" w:right="0"/>
    </w:pPr>
    <w:rPr>
      <w:rFonts w:ascii="微软雅黑" w:hAnsi="微软雅黑" w:eastAsia="微软雅黑"/>
      <w:color w:val="7F7F7F"/>
      <w:sz w:val="20"/>
      <w:szCs w:val="20"/>
    </w:rPr>
  </w:style>
  <w:style w:type="character" w:customStyle="1" w:styleId="57">
    <w:name w:val="文本内容 Char"/>
    <w:basedOn w:val="31"/>
    <w:link w:val="55"/>
    <w:qFormat/>
    <w:uiPriority w:val="0"/>
    <w:rPr>
      <w:rFonts w:ascii="微软雅黑" w:hAnsi="微软雅黑" w:eastAsia="微软雅黑"/>
      <w:kern w:val="2"/>
      <w:sz w:val="21"/>
      <w:szCs w:val="24"/>
    </w:rPr>
  </w:style>
  <w:style w:type="paragraph" w:customStyle="1" w:styleId="58">
    <w:name w:val="首页标题"/>
    <w:basedOn w:val="1"/>
    <w:link w:val="61"/>
    <w:qFormat/>
    <w:uiPriority w:val="0"/>
    <w:pPr>
      <w:ind w:left="1890" w:leftChars="900"/>
    </w:pPr>
    <w:rPr>
      <w:rFonts w:ascii="微软雅黑" w:hAnsi="微软雅黑" w:eastAsia="微软雅黑"/>
      <w:sz w:val="40"/>
      <w:szCs w:val="40"/>
    </w:rPr>
  </w:style>
  <w:style w:type="character" w:customStyle="1" w:styleId="59">
    <w:name w:val="首页公司信息 Char"/>
    <w:basedOn w:val="31"/>
    <w:link w:val="56"/>
    <w:qFormat/>
    <w:uiPriority w:val="0"/>
    <w:rPr>
      <w:rFonts w:ascii="微软雅黑" w:hAnsi="微软雅黑" w:eastAsia="微软雅黑"/>
      <w:color w:val="7F7F7F"/>
      <w:kern w:val="2"/>
    </w:rPr>
  </w:style>
  <w:style w:type="paragraph" w:customStyle="1" w:styleId="60">
    <w:name w:val="图片说明"/>
    <w:basedOn w:val="1"/>
    <w:link w:val="62"/>
    <w:qFormat/>
    <w:uiPriority w:val="0"/>
    <w:pPr>
      <w:ind w:firstLine="0"/>
      <w:jc w:val="center"/>
    </w:pPr>
    <w:rPr>
      <w:rFonts w:ascii="微软雅黑" w:hAnsi="微软雅黑" w:eastAsia="微软雅黑"/>
      <w:sz w:val="20"/>
      <w:szCs w:val="20"/>
    </w:rPr>
  </w:style>
  <w:style w:type="character" w:customStyle="1" w:styleId="61">
    <w:name w:val="首页标题 Char"/>
    <w:basedOn w:val="31"/>
    <w:link w:val="58"/>
    <w:qFormat/>
    <w:uiPriority w:val="0"/>
    <w:rPr>
      <w:rFonts w:ascii="微软雅黑" w:hAnsi="微软雅黑" w:eastAsia="微软雅黑"/>
      <w:kern w:val="2"/>
      <w:sz w:val="40"/>
      <w:szCs w:val="40"/>
    </w:rPr>
  </w:style>
  <w:style w:type="character" w:customStyle="1" w:styleId="62">
    <w:name w:val="图片说明 Char"/>
    <w:basedOn w:val="31"/>
    <w:link w:val="60"/>
    <w:qFormat/>
    <w:uiPriority w:val="0"/>
    <w:rPr>
      <w:rFonts w:ascii="微软雅黑" w:hAnsi="微软雅黑" w:eastAsia="微软雅黑"/>
      <w:kern w:val="2"/>
    </w:rPr>
  </w:style>
  <w:style w:type="character" w:customStyle="1" w:styleId="63">
    <w:name w:val="批注框文本 Char"/>
    <w:basedOn w:val="31"/>
    <w:link w:val="20"/>
    <w:qFormat/>
    <w:uiPriority w:val="0"/>
    <w:rPr>
      <w:kern w:val="2"/>
      <w:sz w:val="18"/>
      <w:szCs w:val="18"/>
    </w:rPr>
  </w:style>
  <w:style w:type="paragraph" w:customStyle="1" w:styleId="64">
    <w:name w:val="List Paragraph"/>
    <w:basedOn w:val="1"/>
    <w:qFormat/>
    <w:uiPriority w:val="34"/>
    <w:pPr>
      <w:spacing w:line="240" w:lineRule="auto"/>
      <w:ind w:right="0" w:firstLine="20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65">
    <w:name w:val="代码高亮"/>
    <w:basedOn w:val="1"/>
    <w:link w:val="66"/>
    <w:qFormat/>
    <w:uiPriority w:val="0"/>
  </w:style>
  <w:style w:type="character" w:customStyle="1" w:styleId="66">
    <w:name w:val="代码高亮 Char"/>
    <w:basedOn w:val="31"/>
    <w:link w:val="65"/>
    <w:qFormat/>
    <w:uiPriority w:val="0"/>
    <w:rPr>
      <w:kern w:val="2"/>
      <w:sz w:val="21"/>
      <w:szCs w:val="24"/>
    </w:rPr>
  </w:style>
  <w:style w:type="character" w:customStyle="1" w:styleId="67">
    <w:name w:val="批注文字 Char"/>
    <w:basedOn w:val="31"/>
    <w:link w:val="12"/>
    <w:qFormat/>
    <w:uiPriority w:val="0"/>
    <w:rPr>
      <w:kern w:val="2"/>
      <w:sz w:val="21"/>
      <w:szCs w:val="24"/>
    </w:rPr>
  </w:style>
  <w:style w:type="character" w:customStyle="1" w:styleId="68">
    <w:name w:val="批注主题 Char"/>
    <w:basedOn w:val="67"/>
    <w:link w:val="11"/>
    <w:qFormat/>
    <w:uiPriority w:val="0"/>
    <w:rPr>
      <w:b/>
      <w:bCs/>
      <w:kern w:val="2"/>
      <w:sz w:val="21"/>
      <w:szCs w:val="24"/>
    </w:rPr>
  </w:style>
  <w:style w:type="character" w:customStyle="1" w:styleId="69">
    <w:name w:val="HTML 预设格式 Char"/>
    <w:basedOn w:val="31"/>
    <w:link w:val="29"/>
    <w:qFormat/>
    <w:uiPriority w:val="99"/>
    <w:rPr>
      <w:rFonts w:ascii="宋体" w:hAnsi="宋体" w:cs="宋体"/>
      <w:sz w:val="24"/>
      <w:szCs w:val="24"/>
    </w:rPr>
  </w:style>
  <w:style w:type="paragraph" w:customStyle="1" w:styleId="70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ind w:right="0" w:firstLine="0"/>
      <w:jc w:val="left"/>
    </w:pPr>
    <w:rPr>
      <w:rFonts w:asciiTheme="minorHAnsi" w:hAnsiTheme="minorHAnsi" w:eastAsiaTheme="minorHAnsi" w:cstheme="minorBidi"/>
      <w:kern w:val="0"/>
      <w:sz w:val="22"/>
      <w:szCs w:val="22"/>
    </w:rPr>
  </w:style>
  <w:style w:type="character" w:customStyle="1" w:styleId="71">
    <w:name w:val="脚注文本 Char"/>
    <w:basedOn w:val="31"/>
    <w:link w:val="25"/>
    <w:qFormat/>
    <w:uiPriority w:val="99"/>
    <w:rPr>
      <w:rFonts w:asciiTheme="minorHAnsi" w:hAnsiTheme="minorHAnsi" w:eastAsiaTheme="minorEastAsia" w:cstheme="minorBidi"/>
    </w:rPr>
  </w:style>
  <w:style w:type="character" w:customStyle="1" w:styleId="72">
    <w:name w:val="Subtle Emphasis"/>
    <w:basedOn w:val="3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73">
    <w:name w:val="日历 1"/>
    <w:basedOn w:val="35"/>
    <w:qFormat/>
    <w:uiPriority w:val="99"/>
    <w:rPr>
      <w:rFonts w:asciiTheme="minorHAnsi" w:hAnsiTheme="minorHAnsi" w:eastAsiaTheme="minorEastAsia" w:cstheme="minorBidi"/>
      <w:sz w:val="22"/>
      <w:szCs w:val="22"/>
    </w:rPr>
    <w:tblPr>
      <w:tblLayout w:type="fixed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 w:eastAsiaTheme="minorEastAsia"/>
        <w:b/>
        <w:i w:val="0"/>
        <w:color w:val="000000"/>
        <w:sz w:val="44"/>
      </w:rPr>
      <w:tblPr>
        <w:tblLayout w:type="fixed"/>
      </w:tblPr>
      <w:tcPr>
        <w:vAlign w:val="bottom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>
        <w:tblLayout w:type="fixed"/>
      </w:tblPr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74">
    <w:name w:val="Revision"/>
    <w:hidden/>
    <w:qFormat/>
    <w:uiPriority w:val="71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5">
    <w:name w:val="列出段落1"/>
    <w:basedOn w:val="1"/>
    <w:qFormat/>
    <w:uiPriority w:val="34"/>
    <w:pPr>
      <w:spacing w:line="240" w:lineRule="auto"/>
      <w:ind w:right="0" w:firstLine="200" w:firstLineChars="200"/>
    </w:pPr>
    <w:rPr>
      <w:rFonts w:ascii="Cambria" w:hAnsi="Cambria" w:cs="黑体"/>
      <w:szCs w:val="22"/>
    </w:rPr>
  </w:style>
  <w:style w:type="character" w:customStyle="1" w:styleId="76">
    <w:name w:val="apple-converted-space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4037;&#20316;\&#25293;&#21334;\&#35268;&#21010;&#25991;&#26723;\&#34255;&#23478;&#22280;API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51A176-6B21-44FF-ADCD-16D6D31DA1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藏家圈API.dotx</Template>
  <Company>MC SYSTEM</Company>
  <Pages>6</Pages>
  <Words>239</Words>
  <Characters>1366</Characters>
  <Lines>11</Lines>
  <Paragraphs>3</Paragraphs>
  <ScaleCrop>false</ScaleCrop>
  <LinksUpToDate>false</LinksUpToDate>
  <CharactersWithSpaces>1602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2015-05-22T14:12:00Z</dcterms:created>
  <dc:creator>hailong</dc:creator>
  <cp:lastModifiedBy>Administrator</cp:lastModifiedBy>
  <cp:lastPrinted>2015-08-13T06:44:00Z</cp:lastPrinted>
  <dcterms:modified xsi:type="dcterms:W3CDTF">2016-09-11T12:21:39Z</dcterms:modified>
  <cp:revision>1288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