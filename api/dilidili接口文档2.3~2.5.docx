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" w:right="210"/>
      </w:pPr>
    </w:p>
    <w:p>
      <w:pPr>
        <w:ind w:left="210" w:right="210"/>
      </w:pPr>
    </w:p>
    <w:p>
      <w:pPr>
        <w:ind w:left="210" w:right="210"/>
        <w:jc w:val="center"/>
        <w:rPr>
          <w:kern w:val="0"/>
          <w:sz w:val="84"/>
          <w:szCs w:val="84"/>
        </w:rPr>
      </w:pPr>
      <w:r>
        <w:rPr>
          <w:rFonts w:hint="eastAsia"/>
          <w:kern w:val="0"/>
          <w:sz w:val="84"/>
          <w:szCs w:val="84"/>
          <w:lang w:val="en-US" w:eastAsia="zh-CN"/>
        </w:rPr>
        <w:t xml:space="preserve">dilidili </w:t>
      </w:r>
      <w:r>
        <w:rPr>
          <w:rFonts w:hint="eastAsia"/>
          <w:kern w:val="0"/>
          <w:sz w:val="84"/>
          <w:szCs w:val="84"/>
        </w:rPr>
        <w:t>API文档</w:t>
      </w:r>
    </w:p>
    <w:p>
      <w:pPr>
        <w:ind w:left="1890" w:leftChars="900" w:right="210"/>
        <w:rPr>
          <w:kern w:val="0"/>
        </w:rPr>
      </w:pPr>
    </w:p>
    <w:p>
      <w:pPr>
        <w:ind w:left="1890" w:leftChars="900" w:right="210"/>
        <w:rPr>
          <w:kern w:val="0"/>
        </w:rPr>
      </w:pPr>
    </w:p>
    <w:p>
      <w:pPr>
        <w:ind w:left="1890" w:leftChars="900" w:right="210"/>
        <w:rPr>
          <w:kern w:val="0"/>
        </w:rPr>
      </w:pPr>
    </w:p>
    <w:p>
      <w:pPr>
        <w:ind w:left="1890" w:leftChars="900" w:right="210"/>
        <w:rPr>
          <w:kern w:val="0"/>
        </w:rPr>
      </w:pPr>
    </w:p>
    <w:p>
      <w:pPr>
        <w:ind w:left="1890" w:leftChars="900" w:right="210"/>
        <w:rPr>
          <w:kern w:val="0"/>
        </w:rPr>
      </w:pPr>
    </w:p>
    <w:p>
      <w:pPr>
        <w:ind w:left="1890" w:leftChars="900" w:right="210"/>
        <w:rPr>
          <w:kern w:val="0"/>
        </w:rPr>
      </w:pPr>
    </w:p>
    <w:p>
      <w:pPr>
        <w:ind w:left="1890" w:leftChars="900" w:right="210"/>
        <w:rPr>
          <w:kern w:val="0"/>
        </w:rPr>
      </w:pPr>
    </w:p>
    <w:p>
      <w:pPr>
        <w:ind w:left="1890" w:leftChars="900" w:right="210"/>
        <w:rPr>
          <w:kern w:val="0"/>
        </w:rPr>
      </w:pPr>
    </w:p>
    <w:p>
      <w:pPr>
        <w:ind w:left="1890" w:leftChars="900" w:right="210"/>
        <w:rPr>
          <w:kern w:val="0"/>
        </w:rPr>
      </w:pPr>
    </w:p>
    <w:p>
      <w:pPr>
        <w:ind w:left="1890" w:leftChars="900" w:right="210"/>
        <w:rPr>
          <w:kern w:val="0"/>
        </w:rPr>
      </w:pPr>
    </w:p>
    <w:p>
      <w:pPr>
        <w:ind w:left="1890" w:leftChars="900" w:right="210"/>
        <w:rPr>
          <w:kern w:val="0"/>
        </w:rPr>
      </w:pPr>
    </w:p>
    <w:p>
      <w:pPr>
        <w:ind w:left="1890" w:leftChars="900" w:right="210"/>
        <w:rPr>
          <w:kern w:val="0"/>
        </w:rPr>
      </w:pPr>
    </w:p>
    <w:p>
      <w:pPr>
        <w:ind w:left="1890" w:leftChars="900" w:right="210"/>
        <w:rPr>
          <w:kern w:val="0"/>
        </w:rPr>
      </w:pPr>
    </w:p>
    <w:p>
      <w:pPr>
        <w:ind w:left="1890" w:leftChars="900" w:right="210"/>
        <w:rPr>
          <w:kern w:val="0"/>
        </w:rPr>
      </w:pPr>
    </w:p>
    <w:p>
      <w:pPr>
        <w:ind w:left="1890" w:leftChars="900" w:right="210"/>
        <w:rPr>
          <w:kern w:val="0"/>
        </w:rPr>
      </w:pPr>
    </w:p>
    <w:p>
      <w:pPr>
        <w:ind w:left="1890" w:leftChars="900" w:right="210"/>
        <w:rPr>
          <w:kern w:val="0"/>
        </w:rPr>
      </w:pPr>
    </w:p>
    <w:p>
      <w:pPr>
        <w:ind w:left="1890" w:leftChars="900" w:right="210"/>
        <w:rPr>
          <w:kern w:val="0"/>
        </w:rPr>
      </w:pPr>
    </w:p>
    <w:p>
      <w:pPr>
        <w:ind w:left="1890" w:leftChars="900" w:right="210"/>
        <w:rPr>
          <w:kern w:val="0"/>
        </w:rPr>
      </w:pPr>
    </w:p>
    <w:p>
      <w:pPr>
        <w:ind w:left="1890" w:leftChars="900" w:right="210"/>
        <w:rPr>
          <w:kern w:val="0"/>
        </w:rPr>
      </w:pPr>
    </w:p>
    <w:p>
      <w:pPr>
        <w:pStyle w:val="56"/>
        <w:ind w:left="5460" w:leftChars="2600" w:right="210"/>
        <w:jc w:val="left"/>
      </w:pPr>
      <w:r>
        <w:rPr>
          <w:rFonts w:hint="eastAsia"/>
        </w:rPr>
        <w:t>版本：V1.0</w:t>
      </w:r>
    </w:p>
    <w:p>
      <w:pPr>
        <w:pStyle w:val="56"/>
        <w:ind w:left="5880" w:leftChars="2800" w:right="210" w:firstLine="0"/>
        <w:jc w:val="left"/>
      </w:pPr>
      <w:r>
        <w:rPr>
          <w:rFonts w:hint="eastAsia"/>
        </w:rPr>
        <w:t>泰德网聚 版权所有</w:t>
      </w:r>
    </w:p>
    <w:p>
      <w:pPr>
        <w:pStyle w:val="56"/>
        <w:ind w:left="5460" w:leftChars="2600" w:right="210"/>
        <w:jc w:val="left"/>
        <w:rPr>
          <w:kern w:val="0"/>
        </w:rPr>
      </w:pPr>
      <w:r>
        <w:rPr>
          <w:kern w:val="0"/>
        </w:rPr>
        <w:t>Tidemedia all rights reserved.</w:t>
      </w:r>
    </w:p>
    <w:p>
      <w:pPr>
        <w:pStyle w:val="56"/>
        <w:ind w:left="5460" w:leftChars="2600" w:right="210"/>
        <w:jc w:val="left"/>
      </w:pPr>
      <w:r>
        <w:fldChar w:fldCharType="begin"/>
      </w:r>
      <w:r>
        <w:instrText xml:space="preserve"> HYPERLINK "http://www.tidemedia.com" </w:instrText>
      </w:r>
      <w:r>
        <w:fldChar w:fldCharType="separate"/>
      </w:r>
      <w:r>
        <w:rPr>
          <w:rFonts w:hint="eastAsia"/>
        </w:rPr>
        <w:t>http://www.tidemedia.com</w:t>
      </w:r>
      <w:r>
        <w:rPr>
          <w:rFonts w:hint="eastAsia"/>
        </w:rPr>
        <w:fldChar w:fldCharType="end"/>
      </w:r>
    </w:p>
    <w:p>
      <w:pPr>
        <w:pStyle w:val="56"/>
        <w:ind w:left="5460" w:leftChars="2600" w:right="210"/>
        <w:jc w:val="left"/>
      </w:pPr>
    </w:p>
    <w:p>
      <w:pPr>
        <w:pStyle w:val="56"/>
        <w:ind w:left="5460" w:leftChars="2600" w:right="210"/>
        <w:jc w:val="left"/>
      </w:pPr>
    </w:p>
    <w:p>
      <w:pPr>
        <w:pStyle w:val="56"/>
        <w:ind w:left="5460" w:leftChars="2600" w:right="210"/>
        <w:jc w:val="left"/>
      </w:pPr>
    </w:p>
    <w:p>
      <w:pPr>
        <w:pStyle w:val="56"/>
        <w:ind w:left="5460" w:leftChars="2600" w:right="210"/>
        <w:jc w:val="left"/>
      </w:pPr>
    </w:p>
    <w:p>
      <w:pPr>
        <w:ind w:left="210" w:right="210"/>
      </w:pPr>
    </w:p>
    <w:tbl>
      <w:tblPr>
        <w:tblStyle w:val="35"/>
        <w:tblW w:w="9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593"/>
        <w:gridCol w:w="1383"/>
        <w:gridCol w:w="1276"/>
        <w:gridCol w:w="1276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修订日期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操作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详细说明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编辑者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校订</w:t>
            </w:r>
          </w:p>
        </w:tc>
        <w:tc>
          <w:tcPr>
            <w:tcW w:w="1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年0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文档初创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刘新月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刘新月</w:t>
            </w:r>
          </w:p>
        </w:tc>
        <w:tc>
          <w:tcPr>
            <w:tcW w:w="1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0" w:right="210" w:firstLine="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pStyle w:val="56"/>
        <w:ind w:left="0" w:leftChars="0" w:right="210" w:firstLine="0"/>
        <w:jc w:val="left"/>
        <w:rPr>
          <w:kern w:val="0"/>
        </w:rPr>
      </w:pPr>
    </w:p>
    <w:p>
      <w:pPr>
        <w:pStyle w:val="56"/>
        <w:ind w:left="5460" w:leftChars="2600" w:right="210"/>
        <w:jc w:val="left"/>
        <w:rPr>
          <w:kern w:val="0"/>
        </w:rPr>
      </w:pPr>
    </w:p>
    <w:p>
      <w:pPr>
        <w:pStyle w:val="56"/>
        <w:ind w:left="5460" w:leftChars="2600" w:right="210"/>
        <w:jc w:val="left"/>
        <w:rPr>
          <w:kern w:val="0"/>
        </w:rPr>
      </w:pPr>
    </w:p>
    <w:p>
      <w:pPr>
        <w:pStyle w:val="56"/>
        <w:ind w:left="5460" w:leftChars="2600" w:right="210"/>
        <w:jc w:val="left"/>
        <w:rPr>
          <w:kern w:val="0"/>
        </w:rPr>
      </w:pPr>
    </w:p>
    <w:p>
      <w:pPr>
        <w:pStyle w:val="56"/>
        <w:ind w:left="5460" w:leftChars="2600" w:right="210"/>
        <w:jc w:val="left"/>
        <w:rPr>
          <w:kern w:val="0"/>
        </w:rPr>
      </w:pPr>
    </w:p>
    <w:p>
      <w:pPr>
        <w:pStyle w:val="56"/>
        <w:ind w:left="0" w:leftChars="0" w:right="210" w:firstLine="0"/>
        <w:jc w:val="left"/>
        <w:rPr>
          <w:kern w:val="0"/>
        </w:rPr>
      </w:pPr>
    </w:p>
    <w:p>
      <w:pPr>
        <w:pStyle w:val="56"/>
        <w:ind w:left="5460" w:leftChars="2600" w:right="210"/>
        <w:jc w:val="left"/>
        <w:rPr>
          <w:kern w:val="0"/>
        </w:rPr>
      </w:pPr>
    </w:p>
    <w:p>
      <w:pPr>
        <w:pStyle w:val="56"/>
        <w:ind w:left="5460" w:leftChars="2600" w:right="210"/>
        <w:jc w:val="left"/>
        <w:rPr>
          <w:kern w:val="0"/>
        </w:rPr>
      </w:pPr>
    </w:p>
    <w:p>
      <w:pPr>
        <w:pStyle w:val="56"/>
        <w:ind w:left="5460" w:leftChars="2600" w:right="210"/>
        <w:jc w:val="left"/>
        <w:rPr>
          <w:kern w:val="0"/>
        </w:rPr>
      </w:pPr>
    </w:p>
    <w:p>
      <w:pPr>
        <w:pStyle w:val="56"/>
        <w:ind w:left="5460" w:leftChars="2600" w:right="210"/>
        <w:jc w:val="left"/>
        <w:rPr>
          <w:kern w:val="0"/>
        </w:rPr>
      </w:pPr>
    </w:p>
    <w:p>
      <w:pPr>
        <w:pStyle w:val="56"/>
        <w:ind w:left="5460" w:leftChars="2600" w:right="210"/>
        <w:jc w:val="left"/>
        <w:rPr>
          <w:kern w:val="0"/>
        </w:rPr>
      </w:pPr>
    </w:p>
    <w:p>
      <w:pPr>
        <w:pStyle w:val="56"/>
        <w:ind w:left="5460" w:leftChars="2600" w:right="210"/>
        <w:jc w:val="left"/>
        <w:rPr>
          <w:kern w:val="0"/>
        </w:rPr>
      </w:pPr>
    </w:p>
    <w:p>
      <w:pPr>
        <w:pStyle w:val="56"/>
        <w:ind w:left="5460" w:leftChars="2600" w:right="210"/>
        <w:jc w:val="left"/>
        <w:rPr>
          <w:kern w:val="0"/>
        </w:rPr>
      </w:pPr>
    </w:p>
    <w:p>
      <w:pPr>
        <w:pStyle w:val="56"/>
        <w:ind w:left="5460" w:leftChars="2600" w:right="210"/>
        <w:jc w:val="left"/>
        <w:rPr>
          <w:kern w:val="0"/>
        </w:rPr>
      </w:pPr>
    </w:p>
    <w:p>
      <w:pPr>
        <w:pStyle w:val="56"/>
        <w:ind w:left="5460" w:leftChars="2600" w:right="210"/>
        <w:jc w:val="left"/>
        <w:rPr>
          <w:kern w:val="0"/>
        </w:rPr>
      </w:pPr>
    </w:p>
    <w:p>
      <w:pPr>
        <w:pStyle w:val="56"/>
        <w:ind w:left="5460" w:leftChars="2600" w:right="210"/>
        <w:jc w:val="left"/>
        <w:rPr>
          <w:kern w:val="0"/>
        </w:rPr>
      </w:pPr>
    </w:p>
    <w:p>
      <w:pPr>
        <w:pStyle w:val="56"/>
        <w:ind w:left="5460" w:leftChars="2600" w:right="210"/>
        <w:jc w:val="left"/>
        <w:rPr>
          <w:kern w:val="0"/>
        </w:rPr>
      </w:pPr>
    </w:p>
    <w:p>
      <w:pPr>
        <w:pStyle w:val="56"/>
        <w:ind w:left="5460" w:leftChars="2600" w:right="210"/>
        <w:jc w:val="left"/>
        <w:rPr>
          <w:kern w:val="0"/>
        </w:rPr>
      </w:pPr>
    </w:p>
    <w:p>
      <w:pPr>
        <w:pStyle w:val="56"/>
        <w:ind w:left="5460" w:leftChars="2600" w:right="210"/>
        <w:jc w:val="left"/>
        <w:rPr>
          <w:kern w:val="0"/>
        </w:rPr>
      </w:pPr>
    </w:p>
    <w:p>
      <w:pPr>
        <w:pStyle w:val="56"/>
        <w:ind w:left="0" w:leftChars="0" w:right="210" w:firstLine="0"/>
        <w:jc w:val="left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>注：1、本文档中所有参数、返回值、接口都是小写字母</w:t>
      </w:r>
    </w:p>
    <w:p>
      <w:pPr>
        <w:pStyle w:val="56"/>
        <w:ind w:left="0" w:leftChars="0" w:right="210" w:firstLine="405"/>
        <w:jc w:val="left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>2、所有接口地址</w:t>
      </w:r>
      <w:r>
        <w:rPr>
          <w:color w:val="FF0000"/>
          <w:kern w:val="0"/>
        </w:rPr>
        <w:t>http://</w:t>
      </w:r>
      <w:r>
        <w:rPr>
          <w:rFonts w:hint="eastAsia"/>
          <w:color w:val="FF0000"/>
          <w:kern w:val="0"/>
        </w:rPr>
        <w:t>xx</w:t>
      </w:r>
      <w:r>
        <w:rPr>
          <w:color w:val="FF0000"/>
          <w:kern w:val="0"/>
        </w:rPr>
        <w:t>/api/</w:t>
      </w:r>
      <w:r>
        <w:rPr>
          <w:rFonts w:hint="eastAsia"/>
          <w:color w:val="FF0000"/>
          <w:kern w:val="0"/>
        </w:rPr>
        <w:t>开头</w:t>
      </w:r>
    </w:p>
    <w:p>
      <w:pPr>
        <w:pStyle w:val="56"/>
        <w:ind w:left="0" w:leftChars="0" w:right="210" w:firstLine="405"/>
        <w:jc w:val="left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>3、</w:t>
      </w:r>
      <w:r>
        <w:rPr>
          <w:rFonts w:hint="eastAsia"/>
          <w:color w:val="FF0000"/>
          <w:kern w:val="0"/>
          <w:lang w:eastAsia="zh-CN"/>
        </w:rPr>
        <w:t>注意接口</w:t>
      </w:r>
      <w:r>
        <w:rPr>
          <w:rFonts w:hint="eastAsia"/>
          <w:color w:val="FF0000"/>
          <w:kern w:val="0"/>
        </w:rPr>
        <w:t>请求</w:t>
      </w:r>
      <w:r>
        <w:rPr>
          <w:rFonts w:hint="eastAsia"/>
          <w:color w:val="FF0000"/>
          <w:kern w:val="0"/>
          <w:lang w:eastAsia="zh-CN"/>
        </w:rPr>
        <w:t>方式</w:t>
      </w:r>
    </w:p>
    <w:p>
      <w:pPr>
        <w:pStyle w:val="56"/>
        <w:ind w:left="0" w:leftChars="0" w:right="210" w:firstLine="405"/>
        <w:jc w:val="left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>4、所有接口名字都采用下划线方式，eg:app_register.php</w:t>
      </w:r>
    </w:p>
    <w:p>
      <w:pPr>
        <w:pStyle w:val="56"/>
        <w:ind w:left="0" w:leftChars="0" w:right="210" w:firstLine="405"/>
        <w:jc w:val="left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>5、所有参数名(2个单词间)均用下划线连接</w:t>
      </w:r>
    </w:p>
    <w:p>
      <w:pPr>
        <w:pStyle w:val="56"/>
        <w:ind w:left="0" w:leftChars="0" w:right="210" w:firstLine="405"/>
        <w:jc w:val="left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>6、参数名、文件名都用易懂单词描述</w:t>
      </w:r>
    </w:p>
    <w:p>
      <w:pPr>
        <w:pStyle w:val="56"/>
        <w:ind w:left="0" w:leftChars="0" w:right="210" w:firstLine="405"/>
        <w:jc w:val="left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>7、所有返回值均</w:t>
      </w:r>
      <w:r>
        <w:rPr>
          <w:rFonts w:hint="eastAsia"/>
          <w:color w:val="FF0000"/>
          <w:kern w:val="0"/>
          <w:lang w:eastAsia="zh-CN"/>
        </w:rPr>
        <w:t>为</w:t>
      </w:r>
      <w:r>
        <w:rPr>
          <w:rFonts w:hint="eastAsia"/>
          <w:color w:val="FF0000"/>
          <w:kern w:val="0"/>
        </w:rPr>
        <w:t>json格式</w:t>
      </w:r>
    </w:p>
    <w:p>
      <w:pPr>
        <w:pStyle w:val="56"/>
        <w:ind w:left="0" w:leftChars="0" w:right="210" w:firstLine="405"/>
        <w:jc w:val="left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>6、</w:t>
      </w:r>
      <w:r>
        <w:rPr>
          <w:rFonts w:hint="eastAsia"/>
          <w:color w:val="FF0000"/>
          <w:kern w:val="0"/>
          <w:lang w:eastAsia="zh-CN"/>
        </w:rPr>
        <w:t>修改文档时</w:t>
      </w:r>
      <w:r>
        <w:rPr>
          <w:rFonts w:hint="eastAsia"/>
          <w:color w:val="FF0000"/>
          <w:kern w:val="0"/>
        </w:rPr>
        <w:t>注意更改页眉文字</w:t>
      </w:r>
    </w:p>
    <w:p>
      <w:pPr>
        <w:pStyle w:val="56"/>
        <w:ind w:left="5460" w:leftChars="2600" w:right="210"/>
        <w:jc w:val="left"/>
        <w:rPr>
          <w:kern w:val="0"/>
        </w:rPr>
      </w:pPr>
    </w:p>
    <w:p>
      <w:pPr>
        <w:pStyle w:val="56"/>
        <w:ind w:left="5460" w:leftChars="2600" w:right="210"/>
        <w:jc w:val="left"/>
        <w:rPr>
          <w:kern w:val="0"/>
        </w:rPr>
      </w:pPr>
    </w:p>
    <w:p>
      <w:pPr>
        <w:pStyle w:val="56"/>
        <w:ind w:left="5460" w:leftChars="2600" w:right="210"/>
        <w:jc w:val="left"/>
        <w:rPr>
          <w:kern w:val="0"/>
        </w:rPr>
      </w:pPr>
    </w:p>
    <w:sdt>
      <w:sdtPr>
        <w:rPr>
          <w:rFonts w:ascii="Times New Roman" w:hAnsi="Times New Roman"/>
          <w:bCs w:val="0"/>
          <w:color w:val="auto"/>
          <w:kern w:val="2"/>
          <w:sz w:val="21"/>
          <w:szCs w:val="24"/>
          <w:lang w:val="zh-CN" w:eastAsia="zh-CN"/>
        </w:rPr>
        <w:id w:val="-395435067"/>
      </w:sdtPr>
      <w:sdtEndPr>
        <w:rPr>
          <w:rFonts w:ascii="Times New Roman" w:hAnsi="Times New Roman"/>
          <w:b/>
          <w:bCs w:val="0"/>
          <w:color w:val="auto"/>
          <w:kern w:val="2"/>
          <w:sz w:val="21"/>
          <w:szCs w:val="24"/>
          <w:lang w:val="zh-CN" w:eastAsia="zh-CN"/>
        </w:rPr>
      </w:sdtEndPr>
      <w:sdtContent>
        <w:p>
          <w:pPr>
            <w:pStyle w:val="52"/>
            <w:ind w:right="210"/>
          </w:pPr>
          <w:r>
            <w:rPr>
              <w:lang w:val="zh-CN" w:eastAsia="zh-CN"/>
            </w:rPr>
            <w:t>目录</w:t>
          </w:r>
        </w:p>
        <w:p>
          <w:pPr>
            <w:pStyle w:val="23"/>
            <w:tabs>
              <w:tab w:val="right" w:leader="dot" w:pos="9355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_Toc24262 </w:instrText>
          </w:r>
          <w:r>
            <w:fldChar w:fldCharType="separate"/>
          </w:r>
          <w:r>
            <w:rPr>
              <w:rFonts w:hint="eastAsia"/>
            </w:rPr>
            <w:t xml:space="preserve">1 </w:t>
          </w:r>
          <w:r>
            <w:rPr>
              <w:rFonts w:hint="eastAsia"/>
              <w:lang w:eastAsia="zh-CN"/>
            </w:rPr>
            <w:t>搜索</w:t>
          </w:r>
          <w:r>
            <w:tab/>
          </w:r>
          <w:r>
            <w:fldChar w:fldCharType="begin"/>
          </w:r>
          <w:r>
            <w:instrText xml:space="preserve"> PAGEREF _Toc24262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_Toc3375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1.1 </w:t>
          </w:r>
          <w:r>
            <w:rPr>
              <w:rFonts w:hint="eastAsia"/>
              <w:lang w:eastAsia="zh-CN"/>
            </w:rPr>
            <w:t>历史搜索记录</w:t>
          </w:r>
          <w:r>
            <w:tab/>
          </w:r>
          <w:r>
            <w:fldChar w:fldCharType="begin"/>
          </w:r>
          <w:r>
            <w:instrText xml:space="preserve"> PAGEREF _Toc3375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_Toc16680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1.2 </w:t>
          </w:r>
          <w:r>
            <w:rPr>
              <w:rFonts w:hint="eastAsia"/>
              <w:lang w:eastAsia="zh-CN"/>
            </w:rPr>
            <w:t>历史搜索记录删除</w:t>
          </w:r>
          <w:r>
            <w:tab/>
          </w:r>
          <w:r>
            <w:fldChar w:fldCharType="begin"/>
          </w:r>
          <w:r>
            <w:instrText xml:space="preserve"> PAGEREF _Toc16680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_Toc30990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1.3 </w:t>
          </w:r>
          <w:r>
            <w:rPr>
              <w:rFonts w:hint="eastAsia"/>
              <w:lang w:eastAsia="zh-CN"/>
            </w:rPr>
            <w:t>搜索</w:t>
          </w:r>
          <w:r>
            <w:tab/>
          </w:r>
          <w:r>
            <w:fldChar w:fldCharType="begin"/>
          </w:r>
          <w:r>
            <w:instrText xml:space="preserve"> PAGEREF _Toc30990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3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_Toc24991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 </w:t>
          </w:r>
          <w:r>
            <w:rPr>
              <w:rFonts w:hint="eastAsia"/>
              <w:lang w:eastAsia="zh-CN"/>
            </w:rPr>
            <w:t>评论</w:t>
          </w:r>
          <w:r>
            <w:tab/>
          </w:r>
          <w:r>
            <w:fldChar w:fldCharType="begin"/>
          </w:r>
          <w:r>
            <w:instrText xml:space="preserve"> PAGEREF _Toc24991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_Toc5140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2.1 </w:t>
          </w:r>
          <w:r>
            <w:rPr>
              <w:rFonts w:hint="eastAsia"/>
              <w:lang w:eastAsia="zh-CN"/>
            </w:rPr>
            <w:t>评论</w:t>
          </w:r>
          <w:r>
            <w:tab/>
          </w:r>
          <w:r>
            <w:fldChar w:fldCharType="begin"/>
          </w:r>
          <w:r>
            <w:instrText xml:space="preserve"> PAGEREF _Toc5140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_Toc8554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2.2 </w:t>
          </w:r>
          <w:r>
            <w:rPr>
              <w:rFonts w:hint="eastAsia"/>
              <w:lang w:eastAsia="zh-CN"/>
            </w:rPr>
            <w:t>评论列表</w:t>
          </w:r>
          <w:r>
            <w:tab/>
          </w:r>
          <w:r>
            <w:fldChar w:fldCharType="begin"/>
          </w:r>
          <w:r>
            <w:instrText xml:space="preserve"> PAGEREF _Toc8554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_Toc4022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2.3 </w:t>
          </w:r>
          <w:r>
            <w:rPr>
              <w:rFonts w:hint="eastAsia"/>
              <w:lang w:eastAsia="zh-CN"/>
            </w:rPr>
            <w:t>评论删除</w:t>
          </w:r>
          <w:r>
            <w:tab/>
          </w:r>
          <w:r>
            <w:fldChar w:fldCharType="begin"/>
          </w:r>
          <w:r>
            <w:instrText xml:space="preserve"> PAGEREF _Toc4022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_Toc13466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2.4 </w:t>
          </w:r>
          <w:r>
            <w:rPr>
              <w:rFonts w:hint="eastAsia"/>
              <w:lang w:eastAsia="zh-CN"/>
            </w:rPr>
            <w:t>评论点赞</w:t>
          </w:r>
          <w:r>
            <w:tab/>
          </w:r>
          <w:r>
            <w:fldChar w:fldCharType="begin"/>
          </w:r>
          <w:r>
            <w:instrText xml:space="preserve"> PAGEREF _Toc13466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_Toc7811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2.5 </w:t>
          </w:r>
          <w:r>
            <w:rPr>
              <w:rFonts w:hint="eastAsia"/>
              <w:lang w:eastAsia="zh-CN"/>
            </w:rPr>
            <w:t>评论搜索（后台）</w:t>
          </w:r>
          <w:r>
            <w:tab/>
          </w:r>
          <w:r>
            <w:fldChar w:fldCharType="begin"/>
          </w:r>
          <w:r>
            <w:instrText xml:space="preserve"> PAGEREF _Toc7811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_Toc7994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2.6 </w:t>
          </w:r>
          <w:r>
            <w:rPr>
              <w:rFonts w:hint="eastAsia"/>
              <w:lang w:eastAsia="zh-CN"/>
            </w:rPr>
            <w:t>添加敏感词（后台）</w:t>
          </w:r>
          <w:r>
            <w:tab/>
          </w:r>
          <w:r>
            <w:fldChar w:fldCharType="begin"/>
          </w:r>
          <w:r>
            <w:instrText xml:space="preserve"> PAGEREF _Toc7994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_Toc18732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2.7 </w:t>
          </w:r>
          <w:r>
            <w:rPr>
              <w:rFonts w:hint="eastAsia"/>
              <w:lang w:eastAsia="zh-CN"/>
            </w:rPr>
            <w:t>删除敏感词（后台）</w:t>
          </w:r>
          <w:r>
            <w:tab/>
          </w:r>
          <w:r>
            <w:fldChar w:fldCharType="begin"/>
          </w:r>
          <w:r>
            <w:instrText xml:space="preserve"> PAGEREF _Toc18732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_Toc20674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2.8 </w:t>
          </w:r>
          <w:r>
            <w:rPr>
              <w:rFonts w:hint="eastAsia"/>
              <w:lang w:eastAsia="zh-CN"/>
            </w:rPr>
            <w:t>搜索敏感词（后台）</w:t>
          </w:r>
          <w:r>
            <w:tab/>
          </w:r>
          <w:r>
            <w:fldChar w:fldCharType="begin"/>
          </w:r>
          <w:r>
            <w:instrText xml:space="preserve"> PAGEREF _Toc20674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3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_Toc19629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 </w:t>
          </w:r>
          <w:r>
            <w:rPr>
              <w:rFonts w:hint="eastAsia"/>
              <w:lang w:eastAsia="zh-CN"/>
            </w:rPr>
            <w:t>投稿</w:t>
          </w:r>
          <w:r>
            <w:tab/>
          </w:r>
          <w:r>
            <w:fldChar w:fldCharType="begin"/>
          </w:r>
          <w:r>
            <w:instrText xml:space="preserve"> PAGEREF _Toc19629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_Toc30744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3.1 </w:t>
          </w:r>
          <w:r>
            <w:rPr>
              <w:rFonts w:hint="eastAsia"/>
              <w:lang w:eastAsia="zh-CN"/>
            </w:rPr>
            <w:t>投稿</w:t>
          </w:r>
          <w:r>
            <w:tab/>
          </w:r>
          <w:r>
            <w:fldChar w:fldCharType="begin"/>
          </w:r>
          <w:r>
            <w:instrText xml:space="preserve"> PAGEREF _Toc30744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_Toc21186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3.2 </w:t>
          </w:r>
          <w:r>
            <w:rPr>
              <w:rFonts w:hint="eastAsia"/>
              <w:lang w:eastAsia="zh-CN"/>
            </w:rPr>
            <w:t>稿件列表</w:t>
          </w:r>
          <w:r>
            <w:tab/>
          </w:r>
          <w:r>
            <w:fldChar w:fldCharType="begin"/>
          </w:r>
          <w:r>
            <w:instrText xml:space="preserve"> PAGEREF _Toc21186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_Toc15536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3.3 </w:t>
          </w:r>
          <w:r>
            <w:rPr>
              <w:rFonts w:hint="eastAsia"/>
              <w:lang w:eastAsia="zh-CN"/>
            </w:rPr>
            <w:t>稿件详情</w:t>
          </w:r>
          <w:r>
            <w:tab/>
          </w:r>
          <w:r>
            <w:fldChar w:fldCharType="begin"/>
          </w:r>
          <w:r>
            <w:instrText xml:space="preserve"> PAGEREF _Toc15536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_Toc7958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3.4 </w:t>
          </w:r>
          <w:r>
            <w:rPr>
              <w:rFonts w:hint="eastAsia"/>
              <w:lang w:eastAsia="zh-CN"/>
            </w:rPr>
            <w:t>稿件编辑</w:t>
          </w:r>
          <w:r>
            <w:tab/>
          </w:r>
          <w:r>
            <w:fldChar w:fldCharType="begin"/>
          </w:r>
          <w:r>
            <w:instrText xml:space="preserve"> PAGEREF _Toc7958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_Toc11652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3.5 </w:t>
          </w:r>
          <w:r>
            <w:rPr>
              <w:rFonts w:hint="eastAsia"/>
              <w:lang w:eastAsia="zh-CN"/>
            </w:rPr>
            <w:t>稿件删除</w:t>
          </w:r>
          <w:r>
            <w:tab/>
          </w:r>
          <w:r>
            <w:fldChar w:fldCharType="begin"/>
          </w:r>
          <w:r>
            <w:instrText xml:space="preserve"> PAGEREF _Toc11652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_Toc24265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3.6 </w:t>
          </w:r>
          <w:r>
            <w:rPr>
              <w:rFonts w:hint="eastAsia"/>
              <w:lang w:eastAsia="zh-CN"/>
            </w:rPr>
            <w:t>稿件评论列表</w:t>
          </w:r>
          <w:r>
            <w:tab/>
          </w:r>
          <w:r>
            <w:fldChar w:fldCharType="begin"/>
          </w:r>
          <w:r>
            <w:instrText xml:space="preserve"> PAGEREF _Toc24265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3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_Toc31998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4 </w:t>
          </w:r>
          <w:r>
            <w:rPr>
              <w:rFonts w:hint="eastAsia"/>
              <w:lang w:eastAsia="zh-CN"/>
            </w:rPr>
            <w:t>通知</w:t>
          </w:r>
          <w:r>
            <w:tab/>
          </w:r>
          <w:r>
            <w:fldChar w:fldCharType="begin"/>
          </w:r>
          <w:r>
            <w:instrText xml:space="preserve"> PAGEREF _Toc31998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_Toc30014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4.1 </w:t>
          </w:r>
          <w:r>
            <w:rPr>
              <w:rFonts w:hint="eastAsia"/>
              <w:lang w:eastAsia="zh-CN"/>
            </w:rPr>
            <w:t>通知数量</w:t>
          </w:r>
          <w:r>
            <w:tab/>
          </w:r>
          <w:r>
            <w:fldChar w:fldCharType="begin"/>
          </w:r>
          <w:r>
            <w:instrText xml:space="preserve"> PAGEREF _Toc30014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_Toc6416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4.2 </w:t>
          </w:r>
          <w:r>
            <w:rPr>
              <w:rFonts w:hint="eastAsia"/>
              <w:lang w:eastAsia="zh-CN"/>
            </w:rPr>
            <w:t>已阅</w:t>
          </w:r>
          <w:r>
            <w:tab/>
          </w:r>
          <w:r>
            <w:fldChar w:fldCharType="begin"/>
          </w:r>
          <w:r>
            <w:instrText xml:space="preserve"> PAGEREF _Toc6416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_Toc14423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4.3 </w:t>
          </w:r>
          <w:r>
            <w:rPr>
              <w:rFonts w:hint="eastAsia"/>
              <w:lang w:eastAsia="zh-CN"/>
            </w:rPr>
            <w:t>我的回复</w:t>
          </w:r>
          <w:r>
            <w:tab/>
          </w:r>
          <w:r>
            <w:fldChar w:fldCharType="begin"/>
          </w:r>
          <w:r>
            <w:instrText xml:space="preserve"> PAGEREF _Toc14423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_Toc26879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4.4 </w:t>
          </w:r>
          <w:r>
            <w:rPr>
              <w:rFonts w:hint="eastAsia"/>
              <w:lang w:eastAsia="zh-CN"/>
            </w:rPr>
            <w:t>我的</w:t>
          </w:r>
          <w:r>
            <w:rPr>
              <w:rFonts w:hint="eastAsia"/>
              <w:lang w:val="en-US" w:eastAsia="zh-CN"/>
            </w:rPr>
            <w:t>@</w:t>
          </w:r>
          <w:r>
            <w:tab/>
          </w:r>
          <w:r>
            <w:fldChar w:fldCharType="begin"/>
          </w:r>
          <w:r>
            <w:instrText xml:space="preserve"> PAGEREF _Toc26879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_Toc24449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4.5 </w:t>
          </w:r>
          <w:r>
            <w:rPr>
              <w:rFonts w:hint="eastAsia"/>
              <w:lang w:eastAsia="zh-CN"/>
            </w:rPr>
            <w:t>我的赞</w:t>
          </w:r>
          <w:r>
            <w:tab/>
          </w:r>
          <w:r>
            <w:fldChar w:fldCharType="begin"/>
          </w:r>
          <w:r>
            <w:instrText xml:space="preserve"> PAGEREF _Toc24449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3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_Toc1721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 </w:t>
          </w:r>
          <w:r>
            <w:rPr>
              <w:rFonts w:hint="eastAsia"/>
              <w:lang w:eastAsia="zh-CN"/>
            </w:rPr>
            <w:t>收藏</w:t>
          </w:r>
          <w:r>
            <w:tab/>
          </w:r>
          <w:r>
            <w:fldChar w:fldCharType="begin"/>
          </w:r>
          <w:r>
            <w:instrText xml:space="preserve"> PAGEREF _Toc1721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_Toc17479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5.1 </w:t>
          </w:r>
          <w:r>
            <w:rPr>
              <w:rFonts w:hint="eastAsia"/>
              <w:lang w:eastAsia="zh-CN"/>
            </w:rPr>
            <w:t>新建收藏夹</w:t>
          </w:r>
          <w:r>
            <w:tab/>
          </w:r>
          <w:r>
            <w:fldChar w:fldCharType="begin"/>
          </w:r>
          <w:r>
            <w:instrText xml:space="preserve"> PAGEREF _Toc17479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_Toc14253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5.2 </w:t>
          </w:r>
          <w:r>
            <w:rPr>
              <w:rFonts w:hint="eastAsia"/>
              <w:lang w:eastAsia="zh-CN"/>
            </w:rPr>
            <w:t>编辑收藏夹</w:t>
          </w:r>
          <w:r>
            <w:tab/>
          </w:r>
          <w:r>
            <w:fldChar w:fldCharType="begin"/>
          </w:r>
          <w:r>
            <w:instrText xml:space="preserve"> PAGEREF _Toc14253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_Toc18492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5.3 </w:t>
          </w:r>
          <w:r>
            <w:rPr>
              <w:rFonts w:hint="eastAsia"/>
              <w:lang w:eastAsia="zh-CN"/>
            </w:rPr>
            <w:t>删除收藏夹</w:t>
          </w:r>
          <w:r>
            <w:tab/>
          </w:r>
          <w:r>
            <w:fldChar w:fldCharType="begin"/>
          </w:r>
          <w:r>
            <w:instrText xml:space="preserve"> PAGEREF _Toc18492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_Toc18807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5.4 </w:t>
          </w:r>
          <w:r>
            <w:rPr>
              <w:rFonts w:hint="eastAsia"/>
              <w:lang w:eastAsia="zh-CN"/>
            </w:rPr>
            <w:t>收藏夹列表</w:t>
          </w:r>
          <w:r>
            <w:tab/>
          </w:r>
          <w:r>
            <w:fldChar w:fldCharType="begin"/>
          </w:r>
          <w:r>
            <w:instrText xml:space="preserve"> PAGEREF _Toc18807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_Toc4992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5.5 </w:t>
          </w:r>
          <w:r>
            <w:rPr>
              <w:rFonts w:hint="eastAsia"/>
              <w:lang w:eastAsia="zh-CN"/>
            </w:rPr>
            <w:t>收藏</w:t>
          </w:r>
          <w:r>
            <w:tab/>
          </w:r>
          <w:r>
            <w:fldChar w:fldCharType="begin"/>
          </w:r>
          <w:r>
            <w:instrText xml:space="preserve"> PAGEREF _Toc4992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_Toc22755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5.6 </w:t>
          </w:r>
          <w:r>
            <w:rPr>
              <w:rFonts w:hint="eastAsia"/>
              <w:lang w:eastAsia="zh-CN"/>
            </w:rPr>
            <w:t>删除收藏</w:t>
          </w:r>
          <w:r>
            <w:tab/>
          </w:r>
          <w:r>
            <w:fldChar w:fldCharType="begin"/>
          </w:r>
          <w:r>
            <w:instrText xml:space="preserve"> PAGEREF _Toc22755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_Toc14385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5.7 </w:t>
          </w:r>
          <w:r>
            <w:rPr>
              <w:rFonts w:hint="eastAsia"/>
              <w:lang w:eastAsia="zh-CN"/>
            </w:rPr>
            <w:t>收藏列表</w:t>
          </w:r>
          <w:r>
            <w:tab/>
          </w:r>
          <w:r>
            <w:fldChar w:fldCharType="begin"/>
          </w:r>
          <w:r>
            <w:instrText xml:space="preserve"> PAGEREF _Toc14385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_Toc32275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5.8 </w:t>
          </w:r>
          <w:r>
            <w:rPr>
              <w:rFonts w:hint="eastAsia"/>
              <w:lang w:eastAsia="zh-CN"/>
            </w:rPr>
            <w:t>搜索收藏</w:t>
          </w:r>
          <w:r>
            <w:tab/>
          </w:r>
          <w:r>
            <w:fldChar w:fldCharType="begin"/>
          </w:r>
          <w:r>
            <w:instrText xml:space="preserve"> PAGEREF _Toc32275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_Toc27259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5.9 </w:t>
          </w:r>
          <w:r>
            <w:rPr>
              <w:rFonts w:hint="eastAsia"/>
              <w:lang w:eastAsia="zh-CN"/>
            </w:rPr>
            <w:t>是否收藏</w:t>
          </w:r>
          <w:r>
            <w:tab/>
          </w:r>
          <w:r>
            <w:fldChar w:fldCharType="begin"/>
          </w:r>
          <w:r>
            <w:instrText xml:space="preserve"> PAGEREF _Toc27259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3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_Toc28365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6 </w:t>
          </w:r>
          <w:r>
            <w:rPr>
              <w:rFonts w:hint="eastAsia"/>
              <w:lang w:eastAsia="zh-CN"/>
            </w:rPr>
            <w:t>关于与粉丝</w:t>
          </w:r>
          <w:r>
            <w:tab/>
          </w:r>
          <w:r>
            <w:fldChar w:fldCharType="begin"/>
          </w:r>
          <w:r>
            <w:instrText xml:space="preserve"> PAGEREF _Toc28365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_Toc14893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6.1 </w:t>
          </w:r>
          <w:r>
            <w:rPr>
              <w:rFonts w:hint="eastAsia"/>
              <w:lang w:eastAsia="zh-CN"/>
            </w:rPr>
            <w:t>关注</w:t>
          </w:r>
          <w:r>
            <w:tab/>
          </w:r>
          <w:r>
            <w:fldChar w:fldCharType="begin"/>
          </w:r>
          <w:r>
            <w:instrText xml:space="preserve"> PAGEREF _Toc14893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_Toc28729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6.2 </w:t>
          </w:r>
          <w:r>
            <w:rPr>
              <w:rFonts w:hint="eastAsia"/>
              <w:lang w:eastAsia="zh-CN"/>
            </w:rPr>
            <w:t>取消关注</w:t>
          </w:r>
          <w:r>
            <w:tab/>
          </w:r>
          <w:r>
            <w:fldChar w:fldCharType="begin"/>
          </w:r>
          <w:r>
            <w:instrText xml:space="preserve"> PAGEREF _Toc28729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_Toc25087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6.3 </w:t>
          </w:r>
          <w:r>
            <w:rPr>
              <w:rFonts w:hint="eastAsia"/>
              <w:lang w:eastAsia="zh-CN"/>
            </w:rPr>
            <w:t>关注列表</w:t>
          </w:r>
          <w:r>
            <w:tab/>
          </w:r>
          <w:r>
            <w:fldChar w:fldCharType="begin"/>
          </w:r>
          <w:r>
            <w:instrText xml:space="preserve"> PAGEREF _Toc25087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_Toc31644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6.4 </w:t>
          </w:r>
          <w:r>
            <w:rPr>
              <w:rFonts w:hint="eastAsia"/>
              <w:lang w:eastAsia="zh-CN"/>
            </w:rPr>
            <w:t>粉丝列表</w:t>
          </w:r>
          <w:r>
            <w:tab/>
          </w:r>
          <w:r>
            <w:fldChar w:fldCharType="begin"/>
          </w:r>
          <w:r>
            <w:instrText xml:space="preserve"> PAGEREF _Toc31644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3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_Toc8680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7 </w:t>
          </w:r>
          <w:r>
            <w:rPr>
              <w:rFonts w:hint="eastAsia"/>
              <w:lang w:eastAsia="zh-CN"/>
            </w:rPr>
            <w:t>用户</w:t>
          </w:r>
          <w:r>
            <w:tab/>
          </w:r>
          <w:r>
            <w:fldChar w:fldCharType="begin"/>
          </w:r>
          <w:r>
            <w:instrText xml:space="preserve"> PAGEREF _Toc8680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_Toc21966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7.1 </w:t>
          </w:r>
          <w:r>
            <w:rPr>
              <w:rFonts w:hint="eastAsia"/>
              <w:lang w:eastAsia="zh-CN"/>
            </w:rPr>
            <w:t>用户信息</w:t>
          </w:r>
          <w:r>
            <w:tab/>
          </w:r>
          <w:r>
            <w:fldChar w:fldCharType="begin"/>
          </w:r>
          <w:r>
            <w:instrText xml:space="preserve"> PAGEREF _Toc21966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ind w:left="210" w:right="210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>
          <w:pPr>
            <w:ind w:left="210" w:right="210"/>
            <w:rPr>
              <w:b/>
              <w:bCs/>
              <w:lang w:val="zh-CN"/>
            </w:rPr>
          </w:pPr>
        </w:p>
        <w:p>
          <w:pPr>
            <w:ind w:right="210"/>
            <w:rPr>
              <w:b/>
              <w:lang w:val="zh-CN"/>
            </w:rPr>
          </w:pPr>
        </w:p>
        <w:p>
          <w:pPr>
            <w:ind w:right="210"/>
            <w:rPr>
              <w:b/>
              <w:lang w:val="zh-CN"/>
            </w:rPr>
          </w:pPr>
        </w:p>
        <w:p>
          <w:pPr>
            <w:ind w:right="210"/>
            <w:rPr>
              <w:b/>
              <w:lang w:val="zh-CN"/>
            </w:rPr>
          </w:pPr>
        </w:p>
        <w:p>
          <w:pPr>
            <w:ind w:right="210"/>
            <w:rPr>
              <w:b/>
              <w:lang w:val="zh-CN"/>
            </w:rPr>
          </w:pPr>
        </w:p>
        <w:p>
          <w:pPr>
            <w:ind w:right="210"/>
            <w:rPr>
              <w:b/>
              <w:lang w:val="zh-CN"/>
            </w:rPr>
          </w:pPr>
        </w:p>
        <w:p>
          <w:pPr>
            <w:ind w:right="210"/>
            <w:rPr>
              <w:b/>
              <w:lang w:val="zh-CN"/>
            </w:rPr>
          </w:pPr>
        </w:p>
        <w:p>
          <w:pPr>
            <w:ind w:right="210"/>
            <w:rPr>
              <w:b/>
              <w:lang w:val="zh-CN"/>
            </w:rPr>
          </w:pPr>
        </w:p>
        <w:p>
          <w:pPr>
            <w:ind w:right="210"/>
            <w:rPr>
              <w:b/>
              <w:lang w:val="zh-CN"/>
            </w:rPr>
          </w:pPr>
        </w:p>
        <w:p>
          <w:pPr>
            <w:ind w:right="210"/>
            <w:rPr>
              <w:b/>
              <w:lang w:val="zh-CN"/>
            </w:rPr>
          </w:pPr>
        </w:p>
        <w:p>
          <w:pPr>
            <w:ind w:right="210"/>
            <w:rPr>
              <w:b/>
              <w:lang w:val="zh-CN"/>
            </w:rPr>
          </w:pPr>
        </w:p>
        <w:p>
          <w:pPr>
            <w:ind w:right="210"/>
            <w:rPr>
              <w:b/>
              <w:lang w:val="zh-CN"/>
            </w:rPr>
          </w:pPr>
        </w:p>
        <w:p>
          <w:pPr>
            <w:ind w:right="210"/>
            <w:rPr>
              <w:b/>
              <w:lang w:val="zh-CN"/>
            </w:rPr>
          </w:pPr>
        </w:p>
        <w:p>
          <w:pPr>
            <w:ind w:right="210"/>
            <w:rPr>
              <w:b/>
              <w:lang w:val="zh-CN"/>
            </w:rPr>
          </w:pPr>
        </w:p>
        <w:p>
          <w:pPr>
            <w:ind w:right="210"/>
            <w:rPr>
              <w:b/>
              <w:lang w:val="zh-CN"/>
            </w:rPr>
          </w:pPr>
        </w:p>
        <w:p>
          <w:pPr>
            <w:ind w:right="210"/>
            <w:rPr>
              <w:b/>
              <w:lang w:val="zh-CN"/>
            </w:rPr>
          </w:pPr>
        </w:p>
        <w:p>
          <w:pPr>
            <w:ind w:right="210"/>
            <w:rPr>
              <w:b/>
              <w:lang w:val="zh-CN"/>
            </w:rPr>
          </w:pPr>
        </w:p>
        <w:p>
          <w:pPr>
            <w:ind w:right="210"/>
            <w:rPr>
              <w:b/>
              <w:lang w:val="zh-CN"/>
            </w:rPr>
          </w:pPr>
        </w:p>
        <w:p>
          <w:pPr>
            <w:ind w:right="210"/>
            <w:rPr>
              <w:b/>
              <w:lang w:val="zh-CN"/>
            </w:rPr>
          </w:pPr>
        </w:p>
        <w:p>
          <w:pPr>
            <w:ind w:right="210"/>
            <w:rPr>
              <w:b/>
              <w:lang w:val="zh-CN"/>
            </w:rPr>
          </w:pPr>
        </w:p>
        <w:p>
          <w:pPr>
            <w:ind w:right="210"/>
            <w:rPr>
              <w:rFonts w:ascii="Times New Roman" w:hAnsi="Times New Roman"/>
              <w:b/>
              <w:bCs w:val="0"/>
              <w:color w:val="auto"/>
              <w:kern w:val="2"/>
              <w:sz w:val="21"/>
              <w:szCs w:val="24"/>
              <w:lang w:val="zh-CN" w:eastAsia="zh-CN"/>
            </w:rPr>
          </w:pPr>
        </w:p>
        <w:p>
          <w:pPr>
            <w:ind w:right="210"/>
          </w:pPr>
          <w:bookmarkStart w:id="0" w:name="OLE_LINK3"/>
        </w:p>
      </w:sdtContent>
    </w:sdt>
    <w:p>
      <w:pPr>
        <w:pStyle w:val="2"/>
      </w:pPr>
      <w:bookmarkStart w:id="1" w:name="_Toc24262"/>
      <w:r>
        <w:rPr>
          <w:rFonts w:hint="eastAsia"/>
          <w:lang w:eastAsia="zh-CN"/>
        </w:rPr>
        <w:t>搜索</w:t>
      </w:r>
      <w:bookmarkEnd w:id="1"/>
    </w:p>
    <w:p>
      <w:pPr>
        <w:pStyle w:val="3"/>
      </w:pPr>
      <w:bookmarkStart w:id="2" w:name="_Toc3375"/>
      <w:r>
        <w:rPr>
          <w:rFonts w:hint="eastAsia"/>
          <w:lang w:eastAsia="zh-CN"/>
        </w:rPr>
        <w:t>历史搜索记录</w:t>
      </w:r>
      <w:bookmarkEnd w:id="2"/>
    </w:p>
    <w:p>
      <w:pPr>
        <w:ind w:left="210" w:right="210"/>
      </w:pPr>
      <w:r>
        <w:rPr>
          <w:rFonts w:hint="eastAsia"/>
        </w:rPr>
        <w:t>接口地址：</w:t>
      </w:r>
      <w:bookmarkStart w:id="3" w:name="OLE_LINK7"/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  <w:lang w:val="en-US" w:eastAsia="zh-CN"/>
        </w:rPr>
        <w:t>search_history</w:t>
      </w:r>
      <w:r>
        <w:rPr>
          <w:rStyle w:val="33"/>
        </w:rPr>
        <w:t>.php</w:t>
      </w:r>
      <w:r>
        <w:rPr>
          <w:rStyle w:val="33"/>
        </w:rPr>
        <w:fldChar w:fldCharType="end"/>
      </w:r>
      <w:bookmarkEnd w:id="3"/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历史搜索记录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132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历史搜索记录</w:t>
            </w:r>
            <w:r>
              <w:rPr>
                <w:rFonts w:hint="eastAsia"/>
                <w:lang w:val="en-US" w:eastAsia="zh-CN"/>
              </w:rPr>
              <w:t>5条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word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搜索内容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"status": 1,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"message": "成功",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"result": [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113,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"word": "暴走大事件"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123,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"word": "我们来了"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121,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"word": "吐槽大会"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124,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"word": "天天卡牌"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153,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"word": "动漫"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pStyle w:val="65"/>
            </w:pPr>
            <w:r>
              <w:rPr>
                <w:rFonts w:hint="eastAsia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  <w:bookmarkEnd w:id="0"/>
    </w:tbl>
    <w:p>
      <w:pPr>
        <w:pStyle w:val="3"/>
      </w:pPr>
      <w:bookmarkStart w:id="4" w:name="_Toc16680"/>
      <w:r>
        <w:rPr>
          <w:rFonts w:hint="eastAsia"/>
          <w:lang w:eastAsia="zh-CN"/>
        </w:rPr>
        <w:t>历史搜索记录删除</w:t>
      </w:r>
      <w:bookmarkEnd w:id="4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  <w:lang w:val="en-US" w:eastAsia="zh-CN"/>
        </w:rPr>
        <w:t>history_del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历史搜索记录删除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记录编号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>"status": 1,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>"message": "成功"</w:t>
            </w:r>
          </w:p>
          <w:p>
            <w:pPr>
              <w:pStyle w:val="65"/>
            </w:pPr>
            <w:r>
              <w:rPr>
                <w:rFonts w:hint="eastAsia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bookmarkStart w:id="5" w:name="_Toc30990"/>
      <w:commentRangeStart w:id="0"/>
      <w:r>
        <w:rPr>
          <w:rFonts w:hint="eastAsia"/>
          <w:lang w:eastAsia="zh-CN"/>
        </w:rPr>
        <w:t>搜索</w:t>
      </w:r>
      <w:bookmarkEnd w:id="5"/>
      <w:commentRangeEnd w:id="0"/>
      <w:r>
        <w:commentReference w:id="0"/>
      </w:r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  <w:lang w:val="en-US" w:eastAsia="zh-CN"/>
        </w:rPr>
        <w:t>search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搜索结果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52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52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start</w:t>
            </w:r>
          </w:p>
        </w:tc>
        <w:tc>
          <w:tcPr>
            <w:tcW w:w="152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2015-05-01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end</w:t>
            </w:r>
          </w:p>
        </w:tc>
        <w:tc>
          <w:tcPr>
            <w:tcW w:w="152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2015-05-31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area</w:t>
            </w:r>
          </w:p>
        </w:tc>
        <w:tc>
          <w:tcPr>
            <w:tcW w:w="152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中国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type</w:t>
            </w:r>
          </w:p>
        </w:tc>
        <w:tc>
          <w:tcPr>
            <w:tcW w:w="152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搞笑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page</w:t>
            </w:r>
          </w:p>
        </w:tc>
        <w:tc>
          <w:tcPr>
            <w:tcW w:w="152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页码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per_num</w:t>
            </w:r>
          </w:p>
        </w:tc>
        <w:tc>
          <w:tcPr>
            <w:tcW w:w="152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每页条数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52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数组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番剧编号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字符串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番剧名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photo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字符串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番剧封面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summary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字符串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番剧简介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href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数组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番剧链接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photo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封面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duration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href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访问量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</w:pPr>
            <w:r>
              <w:rPr>
                <w:rFonts w:hint="eastAsia"/>
              </w:rPr>
              <w:t>"message":"成功",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>"result":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:123123,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"name": "幻想嘉年华",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"photo": "http://aa.jpg",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"summary": "简介",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"href":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 xml:space="preserve"> [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"http://bb.jpg",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"http://cc.jpg",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"http://dd.jpg"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"total": 50,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"list": 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[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123123,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"视频标题",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"photo": "http://a.jpg",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"duration": "45:12",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"href": "http://b.jpg",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"number": 2411,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"date": "2016-09-01",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"userid": 1234,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"username": "用户名"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}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>...........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"/>
      </w:pPr>
      <w:bookmarkStart w:id="6" w:name="_Toc24991"/>
      <w:r>
        <w:rPr>
          <w:rFonts w:hint="eastAsia"/>
          <w:lang w:eastAsia="zh-CN"/>
        </w:rPr>
        <w:t>评论</w:t>
      </w:r>
      <w:bookmarkEnd w:id="6"/>
    </w:p>
    <w:p>
      <w:pPr>
        <w:pStyle w:val="3"/>
      </w:pPr>
      <w:bookmarkStart w:id="7" w:name="_Toc5140"/>
      <w:r>
        <w:rPr>
          <w:rFonts w:hint="eastAsia"/>
          <w:lang w:eastAsia="zh-CN"/>
        </w:rPr>
        <w:t>评论</w:t>
      </w:r>
      <w:bookmarkEnd w:id="7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  <w:lang w:val="en-US" w:eastAsia="zh-CN"/>
        </w:rPr>
        <w:t>comment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添加评论，一级评论则不需要传</w:t>
      </w:r>
      <w:r>
        <w:rPr>
          <w:rFonts w:hint="eastAsia"/>
          <w:lang w:val="en-US" w:eastAsia="zh-CN"/>
        </w:rPr>
        <w:t>parent与quote参数，二级评论的parent为一级评论的编号，quote为0，三级评论parent为一级评论的编号，quote为被回复评论的编号。@用户后应加一个空格，才可以@成功。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globalid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123321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文档编号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11233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content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parent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2344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父评论编号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quote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222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回复评论编号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>"message":"成功"</w:t>
            </w:r>
          </w:p>
          <w:p>
            <w:pPr>
              <w:pStyle w:val="6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bookmarkStart w:id="8" w:name="_Toc8554"/>
      <w:r>
        <w:rPr>
          <w:rFonts w:hint="eastAsia"/>
          <w:lang w:eastAsia="zh-CN"/>
        </w:rPr>
        <w:t>评论列表</w:t>
      </w:r>
      <w:bookmarkEnd w:id="8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  <w:lang w:val="en-US" w:eastAsia="zh-CN"/>
        </w:rPr>
        <w:t>comment_list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查询评论列表，不传</w:t>
      </w:r>
      <w:r>
        <w:rPr>
          <w:rFonts w:hint="eastAsia"/>
          <w:lang w:val="en-US" w:eastAsia="zh-CN"/>
        </w:rPr>
        <w:t>userid则查询所有已审核的评论，否则也会查询该用户未审核评论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globalid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123321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文档编号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234234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page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页码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per_num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每页条数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5"/>
        <w:gridCol w:w="3422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422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422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422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3422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3422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422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422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422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3422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avatar</w:t>
            </w:r>
          </w:p>
        </w:tc>
        <w:tc>
          <w:tcPr>
            <w:tcW w:w="3422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3422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422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zan</w:t>
            </w:r>
          </w:p>
        </w:tc>
        <w:tc>
          <w:tcPr>
            <w:tcW w:w="3422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E6E0EC" w:themeFill="accent4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reply</w:t>
            </w:r>
          </w:p>
        </w:tc>
        <w:tc>
          <w:tcPr>
            <w:tcW w:w="3422" w:type="dxa"/>
            <w:shd w:val="clear" w:color="auto" w:fill="E6E0EC" w:themeFill="accent4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4314" w:type="dxa"/>
            <w:shd w:val="clear" w:color="auto" w:fill="E6E0EC" w:themeFill="accent4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422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422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3422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re_userid</w:t>
            </w:r>
          </w:p>
        </w:tc>
        <w:tc>
          <w:tcPr>
            <w:tcW w:w="3422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4314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被回复者编号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re_username</w:t>
            </w:r>
          </w:p>
        </w:tc>
        <w:tc>
          <w:tcPr>
            <w:tcW w:w="3422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被回复者用户名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avatar</w:t>
            </w:r>
          </w:p>
        </w:tc>
        <w:tc>
          <w:tcPr>
            <w:tcW w:w="3422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3422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422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zan</w:t>
            </w:r>
          </w:p>
        </w:tc>
        <w:tc>
          <w:tcPr>
            <w:tcW w:w="3422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6E0EC" w:themeFill="accent4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点赞数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"message":"成功"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"result":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"toal": 20,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"list": [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"id": 233,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"userid": 2345,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"username": "",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"avatar": "http: //xxx/xxx/xx.jpg",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"content": "",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"date": "2015-12-1212: 23: 23",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"zan": 233,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"reply": [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"id": 233,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"userid": 2345,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"username": "",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"re_userid":33222,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"re_username":"",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"avatar": "http://xxx/xxx/xx.jpg",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"content": "",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"date": "2015-12-12 12:23:23",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"zan": 33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}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]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]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bookmarkStart w:id="9" w:name="_Toc4022"/>
      <w:r>
        <w:rPr>
          <w:rFonts w:hint="eastAsia"/>
          <w:lang w:eastAsia="zh-CN"/>
        </w:rPr>
        <w:t>评论删除</w:t>
      </w:r>
      <w:bookmarkEnd w:id="9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  <w:lang w:val="en-US" w:eastAsia="zh-CN"/>
        </w:rPr>
        <w:t>comment_del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评论删除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稿件编号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11233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>"message":"成功"</w:t>
            </w:r>
          </w:p>
          <w:p>
            <w:pPr>
              <w:pStyle w:val="6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bookmarkStart w:id="10" w:name="_Toc13466"/>
      <w:r>
        <w:rPr>
          <w:rFonts w:hint="eastAsia"/>
          <w:lang w:eastAsia="zh-CN"/>
        </w:rPr>
        <w:t>评论点赞</w:t>
      </w:r>
      <w:bookmarkEnd w:id="10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  <w:lang w:val="en-US" w:eastAsia="zh-CN"/>
        </w:rPr>
        <w:t>zan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评论点赞，再次调用则取消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123321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评论编号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11233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>"message":"成功"</w:t>
            </w:r>
          </w:p>
          <w:p>
            <w:pPr>
              <w:pStyle w:val="6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bookmarkStart w:id="11" w:name="_Toc7811"/>
      <w:r>
        <w:rPr>
          <w:rFonts w:hint="eastAsia"/>
          <w:lang w:eastAsia="zh-CN"/>
        </w:rPr>
        <w:t>评论搜索（后台）</w:t>
      </w:r>
      <w:bookmarkEnd w:id="11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  <w:lang w:val="en-US" w:eastAsia="zh-CN"/>
        </w:rPr>
        <w:t>comment_search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搜索评论，</w:t>
      </w:r>
      <w:r>
        <w:rPr>
          <w:rFonts w:hint="eastAsia"/>
          <w:lang w:val="en-US" w:eastAsia="zh-CN"/>
        </w:rPr>
        <w:t>keyword不传则查询全部已审核评</w:t>
      </w:r>
      <w:bookmarkStart w:id="54" w:name="_GoBack"/>
      <w:bookmarkEnd w:id="54"/>
      <w:r>
        <w:rPr>
          <w:rFonts w:hint="eastAsia"/>
          <w:lang w:val="en-US" w:eastAsia="zh-CN"/>
        </w:rPr>
        <w:t>论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keyword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关键词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page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页码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per_num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每页条数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5"/>
        <w:gridCol w:w="3422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422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422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422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3422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3422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422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422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</w:t>
            </w:r>
          </w:p>
        </w:tc>
        <w:tc>
          <w:tcPr>
            <w:tcW w:w="3422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视频编号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3422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视频地址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422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3422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3422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422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"message":"成功"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"result":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"toal": 20,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"list": [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"id": 233,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"parent": 233,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"url": "http: //xxx/xxx/xx",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"userid": 2345,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"username": "",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"avatar": "http: //xxx/xxx/xx.jpg",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"content": "",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"date": "2015-12-1212: 23: 23"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.......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]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bookmarkStart w:id="12" w:name="_Toc7994"/>
      <w:r>
        <w:rPr>
          <w:rFonts w:hint="eastAsia"/>
          <w:lang w:eastAsia="zh-CN"/>
        </w:rPr>
        <w:t>添加敏感词（后台）</w:t>
      </w:r>
      <w:bookmarkEnd w:id="12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</w:t>
      </w:r>
      <w:r>
        <w:rPr>
          <w:rStyle w:val="33"/>
          <w:rFonts w:hint="eastAsia"/>
        </w:rPr>
        <w:t>i/word</w:t>
      </w:r>
      <w:r>
        <w:rPr>
          <w:rStyle w:val="33"/>
          <w:rFonts w:hint="eastAsia"/>
          <w:lang w:val="en-US" w:eastAsia="zh-CN"/>
        </w:rPr>
        <w:t>_add</w:t>
      </w:r>
      <w:r>
        <w:rPr>
          <w:rStyle w:val="33"/>
          <w:rFonts w:hint="eastAsia"/>
        </w:rPr>
        <w:t>.ph</w:t>
      </w:r>
      <w:r>
        <w:rPr>
          <w:rStyle w:val="33"/>
        </w:rPr>
        <w:t>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添加敏感词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keyword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法轮功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敏感词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</w:pPr>
            <w:r>
              <w:rPr>
                <w:rFonts w:hint="eastAsia"/>
              </w:rPr>
              <w:t>"message":"成功"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bookmarkStart w:id="13" w:name="_Toc18732"/>
      <w:r>
        <w:rPr>
          <w:rFonts w:hint="eastAsia"/>
          <w:lang w:eastAsia="zh-CN"/>
        </w:rPr>
        <w:t>删除敏感词（后台）</w:t>
      </w:r>
      <w:bookmarkEnd w:id="13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</w:t>
      </w:r>
      <w:r>
        <w:rPr>
          <w:rStyle w:val="33"/>
          <w:rFonts w:hint="eastAsia"/>
        </w:rPr>
        <w:t>i/word</w:t>
      </w:r>
      <w:r>
        <w:rPr>
          <w:rStyle w:val="33"/>
          <w:rFonts w:hint="eastAsia"/>
          <w:lang w:val="en-US" w:eastAsia="zh-CN"/>
        </w:rPr>
        <w:t>_del</w:t>
      </w:r>
      <w:r>
        <w:rPr>
          <w:rStyle w:val="33"/>
          <w:rFonts w:hint="eastAsia"/>
        </w:rPr>
        <w:t>.ph</w:t>
      </w:r>
      <w:r>
        <w:rPr>
          <w:rStyle w:val="33"/>
        </w:rPr>
        <w:t>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删除敏感词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敏感词编号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</w:pPr>
            <w:r>
              <w:rPr>
                <w:rFonts w:hint="eastAsia"/>
              </w:rPr>
              <w:t>"message":"成功"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bookmarkStart w:id="14" w:name="_Toc20674"/>
      <w:r>
        <w:rPr>
          <w:rFonts w:hint="eastAsia"/>
          <w:lang w:eastAsia="zh-CN"/>
        </w:rPr>
        <w:t>搜索敏感词（后台）</w:t>
      </w:r>
      <w:bookmarkEnd w:id="14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</w:t>
      </w:r>
      <w:r>
        <w:rPr>
          <w:rStyle w:val="33"/>
          <w:rFonts w:hint="eastAsia"/>
        </w:rPr>
        <w:t>i/word</w:t>
      </w:r>
      <w:r>
        <w:rPr>
          <w:rStyle w:val="33"/>
          <w:rFonts w:hint="eastAsia"/>
          <w:lang w:val="en-US" w:eastAsia="zh-CN"/>
        </w:rPr>
        <w:t>_search</w:t>
      </w:r>
      <w:r>
        <w:rPr>
          <w:rStyle w:val="33"/>
          <w:rFonts w:hint="eastAsia"/>
        </w:rPr>
        <w:t>.ph</w:t>
      </w:r>
      <w:r>
        <w:rPr>
          <w:rStyle w:val="33"/>
        </w:rPr>
        <w:t>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搜索敏感词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keyword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法轮功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敏感词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page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页码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per_num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每页条数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敏感词编号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word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敏感词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"message":"成功"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"result":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"toal": 20,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"list": [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"id": 233,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"word": "法轮功"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........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]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"/>
        <w:numPr>
          <w:numId w:val="0"/>
        </w:numPr>
        <w:tabs>
          <w:tab w:val="clear" w:pos="432"/>
        </w:tabs>
        <w:ind w:leftChars="0" w:right="-907" w:rightChars="0"/>
      </w:pPr>
    </w:p>
    <w:p>
      <w:pPr>
        <w:pStyle w:val="2"/>
      </w:pPr>
      <w:bookmarkStart w:id="15" w:name="_Toc19629"/>
      <w:r>
        <w:rPr>
          <w:rFonts w:hint="eastAsia"/>
          <w:lang w:eastAsia="zh-CN"/>
        </w:rPr>
        <w:t>投稿</w:t>
      </w:r>
      <w:bookmarkEnd w:id="15"/>
    </w:p>
    <w:p>
      <w:pPr>
        <w:pStyle w:val="3"/>
      </w:pPr>
      <w:bookmarkStart w:id="16" w:name="_Toc30744"/>
      <w:r>
        <w:rPr>
          <w:rFonts w:hint="eastAsia"/>
          <w:lang w:eastAsia="zh-CN"/>
        </w:rPr>
        <w:t>投稿</w:t>
      </w:r>
      <w:bookmarkEnd w:id="16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</w:rPr>
        <w:t>contribute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投稿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645"/>
        <w:gridCol w:w="1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5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89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11233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645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891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type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转载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645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投稿类型</w:t>
            </w:r>
          </w:p>
        </w:tc>
        <w:tc>
          <w:tcPr>
            <w:tcW w:w="1891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href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http://xxx.x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645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视频出处</w:t>
            </w:r>
          </w:p>
        </w:tc>
        <w:tc>
          <w:tcPr>
            <w:tcW w:w="1891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subarea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娱乐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645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分区</w:t>
            </w:r>
          </w:p>
        </w:tc>
        <w:tc>
          <w:tcPr>
            <w:tcW w:w="1891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title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645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1891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tag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645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标签 多个则逗号分隔</w:t>
            </w:r>
          </w:p>
        </w:tc>
        <w:tc>
          <w:tcPr>
            <w:tcW w:w="1891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summary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645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1891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645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891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</w:pPr>
            <w:r>
              <w:rPr>
                <w:rFonts w:hint="eastAsia"/>
              </w:rPr>
              <w:t>"message":"成功"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bookmarkStart w:id="17" w:name="_Toc21186"/>
      <w:bookmarkStart w:id="18" w:name="OLE_LINK5"/>
      <w:r>
        <w:rPr>
          <w:rFonts w:hint="eastAsia"/>
          <w:lang w:eastAsia="zh-CN"/>
        </w:rPr>
        <w:t>稿件列表</w:t>
      </w:r>
      <w:bookmarkEnd w:id="17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</w:rPr>
        <w:t>contribute</w:t>
      </w:r>
      <w:r>
        <w:rPr>
          <w:rStyle w:val="33"/>
          <w:rFonts w:hint="eastAsia"/>
          <w:lang w:val="en-US" w:eastAsia="zh-CN"/>
        </w:rPr>
        <w:t>_list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稿件列表，</w:t>
      </w:r>
      <w:r>
        <w:rPr>
          <w:rFonts w:hint="eastAsia"/>
          <w:lang w:val="en-US" w:eastAsia="zh-CN"/>
        </w:rPr>
        <w:t>type为1，查询已通过稿件，为2，查询待审核和未通过，keyword有值则查询标题，都没值，则查询全部。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type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稿件状态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keyword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动漫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搜索关键词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page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页码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per_num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每页条数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649"/>
        <w:gridCol w:w="4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649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48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649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48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649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48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3649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448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3649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48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</w:t>
            </w:r>
          </w:p>
        </w:tc>
        <w:tc>
          <w:tcPr>
            <w:tcW w:w="3649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448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审核通过数量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fail</w:t>
            </w:r>
          </w:p>
        </w:tc>
        <w:tc>
          <w:tcPr>
            <w:tcW w:w="3649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448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审核未通过数量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649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4481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649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481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投稿编号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3649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481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投稿标题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3649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481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投稿类型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 w:eastAsia="宋体"/>
                <w:lang w:val="en-US" w:eastAsia="zh-CN"/>
              </w:rPr>
            </w:pPr>
            <w:bookmarkStart w:id="19" w:name="OLE_LINK1"/>
            <w:r>
              <w:rPr>
                <w:rFonts w:hint="eastAsia"/>
                <w:lang w:val="en-US" w:eastAsia="zh-CN"/>
              </w:rPr>
              <w:t>subarea</w:t>
            </w:r>
            <w:bookmarkEnd w:id="19"/>
          </w:p>
        </w:tc>
        <w:tc>
          <w:tcPr>
            <w:tcW w:w="3649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481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投稿分区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49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481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投稿日期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3649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481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是否发布</w:t>
            </w:r>
            <w:r>
              <w:rPr>
                <w:rFonts w:hint="eastAsia"/>
                <w:lang w:val="en-US" w:eastAsia="zh-CN"/>
              </w:rPr>
              <w:t xml:space="preserve"> 0待审核 1已审核2审核未通过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"message":"成功"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"result":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"toal": 20,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"pass": 20,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"fail": 20,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"list": [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"id": 233,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"title": "标题",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bookmarkStart w:id="20" w:name="OLE_LINK2"/>
            <w:r>
              <w:rPr>
                <w:rFonts w:hint="eastAsia"/>
                <w:lang w:val="en-US" w:eastAsia="zh-CN"/>
              </w:rPr>
              <w:t xml:space="preserve">            "</w:t>
            </w:r>
            <w:bookmarkEnd w:id="20"/>
            <w:r>
              <w:rPr>
                <w:rFonts w:hint="eastAsia"/>
                <w:lang w:val="en-US" w:eastAsia="zh-CN"/>
              </w:rPr>
              <w:t>type</w:t>
            </w:r>
            <w:bookmarkStart w:id="21" w:name="OLE_LINK4"/>
            <w:r>
              <w:rPr>
                <w:rFonts w:hint="eastAsia"/>
                <w:lang w:val="en-US" w:eastAsia="zh-CN"/>
              </w:rPr>
              <w:t>"</w:t>
            </w:r>
            <w:bookmarkEnd w:id="21"/>
            <w:r>
              <w:rPr>
                <w:rFonts w:hint="eastAsia"/>
                <w:lang w:val="en-US" w:eastAsia="zh-CN"/>
              </w:rPr>
              <w:t>: "转载",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"subarea":"娱乐",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"date": "2015-12-1212: 23: 23",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"state": 1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......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]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  <w:bookmarkEnd w:id="18"/>
    </w:tbl>
    <w:p>
      <w:pPr>
        <w:pStyle w:val="3"/>
      </w:pPr>
      <w:bookmarkStart w:id="22" w:name="_Toc15536"/>
      <w:bookmarkStart w:id="23" w:name="OLE_LINK6"/>
      <w:r>
        <w:rPr>
          <w:rFonts w:hint="eastAsia"/>
          <w:lang w:eastAsia="zh-CN"/>
        </w:rPr>
        <w:t>稿件详情</w:t>
      </w:r>
      <w:bookmarkEnd w:id="22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</w:rPr>
        <w:t>contribute</w:t>
      </w:r>
      <w:r>
        <w:rPr>
          <w:rStyle w:val="33"/>
          <w:rFonts w:hint="eastAsia"/>
          <w:lang w:val="en-US" w:eastAsia="zh-CN"/>
        </w:rPr>
        <w:t>_info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稿件详情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稿件编号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649"/>
        <w:gridCol w:w="4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649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48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649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48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649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48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3649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448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649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48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投稿编号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3649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48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投稿类型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href</w:t>
            </w:r>
          </w:p>
        </w:tc>
        <w:tc>
          <w:tcPr>
            <w:tcW w:w="3649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48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视频出处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subarea</w:t>
            </w:r>
          </w:p>
        </w:tc>
        <w:tc>
          <w:tcPr>
            <w:tcW w:w="3649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48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投稿分区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3649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48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投稿标题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tag</w:t>
            </w:r>
          </w:p>
        </w:tc>
        <w:tc>
          <w:tcPr>
            <w:tcW w:w="3649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448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投稿标签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3649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48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投稿简介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"message":"成功"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"result":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"id": 233,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"type": "转载",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"href": "http://xxx.xx",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"subarea":"娱乐",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"title": "标题",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"tag": "123,aaa,哈哈",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"summary": ""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bookmarkStart w:id="24" w:name="_Toc7958"/>
      <w:r>
        <w:rPr>
          <w:rFonts w:hint="eastAsia"/>
          <w:lang w:eastAsia="zh-CN"/>
        </w:rPr>
        <w:t>稿件编辑</w:t>
      </w:r>
      <w:bookmarkEnd w:id="24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</w:rPr>
        <w:t>contribute</w:t>
      </w:r>
      <w:r>
        <w:rPr>
          <w:rStyle w:val="33"/>
          <w:rFonts w:hint="eastAsia"/>
          <w:lang w:val="en-US" w:eastAsia="zh-CN"/>
        </w:rPr>
        <w:t>_edit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稿件编辑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705"/>
        <w:gridCol w:w="1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05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83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705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稿件编号</w:t>
            </w:r>
          </w:p>
        </w:tc>
        <w:tc>
          <w:tcPr>
            <w:tcW w:w="1831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11233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705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831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type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转载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705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投稿类型</w:t>
            </w:r>
          </w:p>
        </w:tc>
        <w:tc>
          <w:tcPr>
            <w:tcW w:w="1831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href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http://xxx.x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05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视频出处</w:t>
            </w:r>
          </w:p>
        </w:tc>
        <w:tc>
          <w:tcPr>
            <w:tcW w:w="1831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subarea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娱乐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05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分区</w:t>
            </w:r>
          </w:p>
        </w:tc>
        <w:tc>
          <w:tcPr>
            <w:tcW w:w="1831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title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05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1831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tag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05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标签 多个则逗号分隔</w:t>
            </w:r>
          </w:p>
        </w:tc>
        <w:tc>
          <w:tcPr>
            <w:tcW w:w="1831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summary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05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1831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705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831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>"message":"成功"</w:t>
            </w:r>
          </w:p>
          <w:p>
            <w:pPr>
              <w:pStyle w:val="6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bookmarkStart w:id="25" w:name="_Toc11652"/>
      <w:r>
        <w:rPr>
          <w:rFonts w:hint="eastAsia"/>
          <w:lang w:eastAsia="zh-CN"/>
        </w:rPr>
        <w:t>稿件删除</w:t>
      </w:r>
      <w:bookmarkEnd w:id="25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</w:rPr>
        <w:t>contribute</w:t>
      </w:r>
      <w:r>
        <w:rPr>
          <w:rStyle w:val="33"/>
          <w:rFonts w:hint="eastAsia"/>
          <w:lang w:val="en-US" w:eastAsia="zh-CN"/>
        </w:rPr>
        <w:t>_del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稿件删除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稿件编号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11233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>"message":"成功"</w:t>
            </w:r>
          </w:p>
          <w:p>
            <w:pPr>
              <w:pStyle w:val="6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bookmarkStart w:id="26" w:name="_Toc24265"/>
      <w:r>
        <w:rPr>
          <w:rFonts w:hint="eastAsia"/>
          <w:lang w:eastAsia="zh-CN"/>
        </w:rPr>
        <w:t>稿件评论列表</w:t>
      </w:r>
      <w:bookmarkEnd w:id="26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</w:rPr>
        <w:t>contribute</w:t>
      </w:r>
      <w:r>
        <w:rPr>
          <w:rStyle w:val="33"/>
          <w:rFonts w:hint="eastAsia"/>
          <w:lang w:val="en-US" w:eastAsia="zh-CN"/>
        </w:rPr>
        <w:t>_comment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稿件评论列表，</w:t>
      </w:r>
      <w:r>
        <w:rPr>
          <w:rFonts w:hint="eastAsia"/>
          <w:lang w:val="en-US" w:eastAsia="zh-CN"/>
        </w:rPr>
        <w:t>id不传则查询全部评论，有值则查询指定稿件的评论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稿件编号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11233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3816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4314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3816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816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4314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816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评论编号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816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3816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avatar</w:t>
            </w:r>
          </w:p>
        </w:tc>
        <w:tc>
          <w:tcPr>
            <w:tcW w:w="3816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3816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816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zan</w:t>
            </w:r>
          </w:p>
        </w:tc>
        <w:tc>
          <w:tcPr>
            <w:tcW w:w="3816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点赞数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"message":"成功"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"result":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"toal": 20,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"list": [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"id": 233,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"userid": 2345,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"username": "",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"avatar": "http: //xxx/xxx/xx.jpg",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"content": "",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"date": "2015-12-1212: 23: 23",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"zan": 233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.......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]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"/>
      </w:pPr>
      <w:bookmarkStart w:id="27" w:name="_Toc31998"/>
      <w:r>
        <w:rPr>
          <w:rFonts w:hint="eastAsia"/>
          <w:lang w:eastAsia="zh-CN"/>
        </w:rPr>
        <w:t>通知</w:t>
      </w:r>
      <w:bookmarkEnd w:id="27"/>
    </w:p>
    <w:p>
      <w:pPr>
        <w:pStyle w:val="3"/>
      </w:pPr>
      <w:bookmarkStart w:id="28" w:name="_Toc30014"/>
      <w:r>
        <w:rPr>
          <w:rFonts w:hint="eastAsia"/>
          <w:lang w:eastAsia="zh-CN"/>
        </w:rPr>
        <w:t>通知数量</w:t>
      </w:r>
      <w:bookmarkEnd w:id="28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  <w:lang w:val="en-US" w:eastAsia="zh-CN"/>
        </w:rPr>
        <w:t>notice_count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各类型的通知数量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3816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4314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3816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未读通知数量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"message":"成功"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"result":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"count": 20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  <w:bookmarkEnd w:id="23"/>
    </w:tbl>
    <w:p>
      <w:pPr>
        <w:pStyle w:val="3"/>
      </w:pPr>
      <w:bookmarkStart w:id="29" w:name="_Toc6416"/>
      <w:bookmarkStart w:id="30" w:name="OLE_LINK8"/>
      <w:r>
        <w:rPr>
          <w:rFonts w:hint="eastAsia"/>
          <w:lang w:eastAsia="zh-CN"/>
        </w:rPr>
        <w:t>已阅</w:t>
      </w:r>
      <w:bookmarkEnd w:id="29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  <w:lang w:val="en-US" w:eastAsia="zh-CN"/>
        </w:rPr>
        <w:t>notice_read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已经阅读的消息更新为已阅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type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1@ 2回复 3赞 4系统 5私信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"message":"成功"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  <w:bookmarkEnd w:id="30"/>
    </w:tbl>
    <w:p>
      <w:pPr>
        <w:pStyle w:val="3"/>
      </w:pPr>
      <w:bookmarkStart w:id="31" w:name="_Toc14423"/>
      <w:bookmarkStart w:id="32" w:name="OLE_LINK11"/>
      <w:r>
        <w:rPr>
          <w:rFonts w:hint="eastAsia"/>
          <w:lang w:eastAsia="zh-CN"/>
        </w:rPr>
        <w:t>我的回复</w:t>
      </w:r>
      <w:bookmarkEnd w:id="31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  <w:lang w:val="en-US" w:eastAsia="zh-CN"/>
        </w:rPr>
        <w:t>my_reply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我的回复列表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评论回复编号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评论回复用户编号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评论回复用户名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avatar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评论回复用户头像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评论回复内容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评论回复时间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视频编号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视频地址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"message":"成功"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"result":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"toal": 20,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"list": [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"id": 233,</w:t>
            </w:r>
            <w:bookmarkStart w:id="33" w:name="OLE_LINK10"/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"userid": 2345,</w:t>
            </w:r>
          </w:p>
          <w:bookmarkEnd w:id="33"/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"username": "",</w:t>
            </w:r>
            <w:bookmarkStart w:id="34" w:name="OLE_LINK9"/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"avatar": "http: //xxx/xxx/xx.jpg",</w:t>
            </w:r>
          </w:p>
          <w:bookmarkEnd w:id="34"/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"content": "",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"date": "2015-12-1212: 23: 23",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"parent": 23145,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"url": "http: //xxx/xxx/xx",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........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]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  <w:bookmarkEnd w:id="32"/>
    </w:tbl>
    <w:p>
      <w:pPr>
        <w:pStyle w:val="3"/>
      </w:pPr>
      <w:bookmarkStart w:id="35" w:name="_Toc26879"/>
      <w:r>
        <w:rPr>
          <w:rFonts w:hint="eastAsia"/>
          <w:lang w:eastAsia="zh-CN"/>
        </w:rPr>
        <w:t>我的</w:t>
      </w:r>
      <w:r>
        <w:rPr>
          <w:rFonts w:hint="eastAsia"/>
          <w:lang w:val="en-US" w:eastAsia="zh-CN"/>
        </w:rPr>
        <w:t>@</w:t>
      </w:r>
      <w:bookmarkEnd w:id="35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  <w:lang w:val="en-US" w:eastAsia="zh-CN"/>
        </w:rPr>
        <w:t>my_at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我的</w:t>
      </w:r>
      <w:r>
        <w:rPr>
          <w:rFonts w:hint="eastAsia"/>
          <w:lang w:val="en-US" w:eastAsia="zh-CN"/>
        </w:rPr>
        <w:t>@</w:t>
      </w:r>
      <w:r>
        <w:rPr>
          <w:rFonts w:hint="eastAsia"/>
          <w:lang w:eastAsia="zh-CN"/>
        </w:rPr>
        <w:t>列表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username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aass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avatar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视频编号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视频地址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"message":"成功"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"result":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"toal": 20,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"list": [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"id": 233,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"userid": 2345,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"username": "",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"avatar": "http: //xxx/xxx/xx.jpg",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"content": "",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"date": "2015-12-1212: 23: 23",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"parent": 23145,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"url": "http: //xxx/xxx/xx",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........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]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bookmarkStart w:id="36" w:name="_Toc24449"/>
      <w:r>
        <w:rPr>
          <w:rFonts w:hint="eastAsia"/>
          <w:lang w:eastAsia="zh-CN"/>
        </w:rPr>
        <w:t>我的赞</w:t>
      </w:r>
      <w:bookmarkEnd w:id="36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  <w:lang w:val="en-US" w:eastAsia="zh-CN"/>
        </w:rPr>
        <w:t>my_at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我的赞列表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赞编号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avatar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赞时间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视频编号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视频地址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"message":"成功"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"result":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"toal": 20,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"list": [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"id": 233,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"userid": 2345,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"username": "",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"avatar": "http: //xxx/xxx/xx.jpg",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"content": "",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"date": "2015-12-1212: 23: 23",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"parent": 23145,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"url": "http: //xxx/xxx/xx",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........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]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"/>
        <w:numPr>
          <w:numId w:val="0"/>
        </w:numPr>
        <w:tabs>
          <w:tab w:val="clear" w:pos="432"/>
        </w:tabs>
        <w:ind w:leftChars="0" w:right="-907" w:rightChars="0"/>
      </w:pPr>
    </w:p>
    <w:p>
      <w:pPr>
        <w:pStyle w:val="2"/>
      </w:pPr>
      <w:bookmarkStart w:id="37" w:name="_Toc1721"/>
      <w:r>
        <w:rPr>
          <w:rFonts w:hint="eastAsia"/>
          <w:lang w:eastAsia="zh-CN"/>
        </w:rPr>
        <w:t>收藏</w:t>
      </w:r>
      <w:bookmarkEnd w:id="37"/>
    </w:p>
    <w:p>
      <w:pPr>
        <w:pStyle w:val="3"/>
      </w:pPr>
      <w:bookmarkStart w:id="38" w:name="_Toc17479"/>
      <w:r>
        <w:rPr>
          <w:rFonts w:hint="eastAsia"/>
          <w:lang w:eastAsia="zh-CN"/>
        </w:rPr>
        <w:t>新建收藏夹</w:t>
      </w:r>
      <w:bookmarkEnd w:id="38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  <w:lang w:val="en-US" w:eastAsia="zh-CN"/>
        </w:rPr>
        <w:t>favorite_add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新建收藏夹，收藏夹名最多</w:t>
      </w:r>
      <w:r>
        <w:rPr>
          <w:rFonts w:hint="eastAsia"/>
          <w:lang w:val="en-US" w:eastAsia="zh-CN"/>
        </w:rPr>
        <w:t>15字(包括英文)，最多创建15个收藏夹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name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娱乐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收藏夹名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"message":"成功"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bookmarkStart w:id="39" w:name="_Toc14253"/>
      <w:r>
        <w:rPr>
          <w:rFonts w:hint="eastAsia"/>
          <w:lang w:eastAsia="zh-CN"/>
        </w:rPr>
        <w:t>编辑收藏夹</w:t>
      </w:r>
      <w:bookmarkEnd w:id="39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  <w:lang w:val="en-US" w:eastAsia="zh-CN"/>
        </w:rPr>
        <w:t>favorite_edit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编辑收藏夹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收藏夹编号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name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娱乐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收藏夹名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"message":"成功"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bookmarkStart w:id="40" w:name="_Toc18492"/>
      <w:r>
        <w:rPr>
          <w:rFonts w:hint="eastAsia"/>
          <w:lang w:eastAsia="zh-CN"/>
        </w:rPr>
        <w:t>删除收藏夹</w:t>
      </w:r>
      <w:bookmarkEnd w:id="40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  <w:lang w:val="en-US" w:eastAsia="zh-CN"/>
        </w:rPr>
        <w:t>favorite_del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删除收藏夹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收藏夹编号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"message":"成功"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bookmarkStart w:id="41" w:name="_Toc18807"/>
      <w:r>
        <w:rPr>
          <w:rFonts w:hint="eastAsia"/>
          <w:lang w:eastAsia="zh-CN"/>
        </w:rPr>
        <w:t>收藏夹列表</w:t>
      </w:r>
      <w:bookmarkEnd w:id="41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  <w:lang w:val="en-US" w:eastAsia="zh-CN"/>
        </w:rPr>
        <w:t>favorite_list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收藏夹列表，封面图为第一个视频的封面图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page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当前页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per_num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每页条数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数组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收藏夹总数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数组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收藏夹编号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收藏夹名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收藏夹内收藏总数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photo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封面图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"message":"成功"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result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:{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total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:33,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"list": [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"新建收藏夹",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"number": 23,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"photo": "http://xxx.x"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}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......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bookmarkStart w:id="42" w:name="_Toc4992"/>
      <w:r>
        <w:rPr>
          <w:rFonts w:hint="eastAsia"/>
          <w:lang w:eastAsia="zh-CN"/>
        </w:rPr>
        <w:t>收藏</w:t>
      </w:r>
      <w:bookmarkEnd w:id="42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  <w:lang w:val="en-US" w:eastAsia="zh-CN"/>
        </w:rPr>
        <w:t>collect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（只限</w:t>
      </w:r>
      <w:r>
        <w:rPr>
          <w:rFonts w:hint="eastAsia"/>
          <w:lang w:val="en-US" w:eastAsia="zh-CN"/>
        </w:rPr>
        <w:t>UGC</w:t>
      </w:r>
      <w:r>
        <w:rPr>
          <w:rFonts w:hint="eastAsia"/>
          <w:lang w:eastAsia="zh-CN"/>
        </w:rPr>
        <w:t>）添加收藏，一个收藏夹最多</w:t>
      </w:r>
      <w:r>
        <w:rPr>
          <w:rFonts w:hint="eastAsia"/>
          <w:lang w:val="en-US" w:eastAsia="zh-CN"/>
        </w:rPr>
        <w:t>300个收藏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123321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视频编号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11233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favorite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收藏夹编号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title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视频名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url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http://xxx.x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视频地址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>"message":"成功"</w:t>
            </w:r>
          </w:p>
          <w:p>
            <w:pPr>
              <w:pStyle w:val="6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bookmarkStart w:id="43" w:name="_Toc22755"/>
      <w:r>
        <w:rPr>
          <w:rFonts w:hint="eastAsia"/>
          <w:lang w:eastAsia="zh-CN"/>
        </w:rPr>
        <w:t>删除收藏</w:t>
      </w:r>
      <w:bookmarkEnd w:id="43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  <w:lang w:val="en-US" w:eastAsia="zh-CN"/>
        </w:rPr>
        <w:t>collect_del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删除收藏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123321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收藏编号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11233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>"message":"成功"</w:t>
            </w:r>
          </w:p>
          <w:p>
            <w:pPr>
              <w:pStyle w:val="6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bookmarkStart w:id="44" w:name="_Toc14385"/>
      <w:r>
        <w:rPr>
          <w:rFonts w:hint="eastAsia"/>
          <w:lang w:eastAsia="zh-CN"/>
        </w:rPr>
        <w:t>收藏列表</w:t>
      </w:r>
      <w:bookmarkEnd w:id="44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  <w:lang w:val="en-US" w:eastAsia="zh-CN"/>
        </w:rPr>
        <w:t>collect_list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某收藏夹内的收藏列表，默认每页</w:t>
      </w:r>
      <w:r>
        <w:rPr>
          <w:rFonts w:hint="eastAsia"/>
          <w:lang w:val="en-US" w:eastAsia="zh-CN"/>
        </w:rPr>
        <w:t>30条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123321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收藏夹编号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11233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page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当前页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per_num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每页条数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数组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favorite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收藏夹名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收藏夹总数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数组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视频名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视频地址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"message":"成功"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result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:{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favorite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eastAsia="zh-CN"/>
              </w:rPr>
              <w:t>新建收藏夹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total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:33,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"list": [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"新建收藏夹",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"number": 23,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val="en-US" w:eastAsia="zh-CN"/>
              </w:rPr>
              <w:t>date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2016-01-01</w:t>
            </w:r>
            <w:r>
              <w:rPr>
                <w:rFonts w:hint="eastAsia"/>
              </w:rPr>
              <w:t>",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val="en-US" w:eastAsia="zh-CN"/>
              </w:rPr>
              <w:t>userid</w:t>
            </w:r>
            <w:r>
              <w:rPr>
                <w:rFonts w:hint="eastAsia"/>
              </w:rPr>
              <w:t>": 23,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rPr>
                <w:rFonts w:hint="eastAsia"/>
              </w:rPr>
              <w:t>": "",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val="en-US" w:eastAsia="zh-CN"/>
              </w:rPr>
              <w:t>url</w:t>
            </w:r>
            <w:r>
              <w:rPr>
                <w:rFonts w:hint="eastAsia"/>
              </w:rPr>
              <w:t>": "http://xxx.x"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}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......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bookmarkStart w:id="45" w:name="_Toc32275"/>
      <w:r>
        <w:rPr>
          <w:rFonts w:hint="eastAsia"/>
          <w:lang w:eastAsia="zh-CN"/>
        </w:rPr>
        <w:t>搜索收藏</w:t>
      </w:r>
      <w:bookmarkEnd w:id="45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  <w:lang w:val="en-US" w:eastAsia="zh-CN"/>
        </w:rPr>
        <w:t>collect_search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搜索收藏，默认每页</w:t>
      </w:r>
      <w:r>
        <w:rPr>
          <w:rFonts w:hint="eastAsia"/>
          <w:lang w:val="en-US" w:eastAsia="zh-CN"/>
        </w:rPr>
        <w:t>30条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keyword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123321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搜索关键词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11233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page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当前页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per_num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每页条数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3816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数组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收藏总数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数组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视频名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视频地址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"message":"成功"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result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:{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total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:33,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"list": [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"新建收藏夹",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"number": 23,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val="en-US" w:eastAsia="zh-CN"/>
              </w:rPr>
              <w:t>date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2016-01-01</w:t>
            </w:r>
            <w:r>
              <w:rPr>
                <w:rFonts w:hint="eastAsia"/>
              </w:rPr>
              <w:t>",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val="en-US" w:eastAsia="zh-CN"/>
              </w:rPr>
              <w:t>userid</w:t>
            </w:r>
            <w:r>
              <w:rPr>
                <w:rFonts w:hint="eastAsia"/>
              </w:rPr>
              <w:t>": 23,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rPr>
                <w:rFonts w:hint="eastAsia"/>
              </w:rPr>
              <w:t>": "",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val="en-US" w:eastAsia="zh-CN"/>
              </w:rPr>
              <w:t>url</w:t>
            </w:r>
            <w:r>
              <w:rPr>
                <w:rFonts w:hint="eastAsia"/>
              </w:rPr>
              <w:t>": "http://xxx.x"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}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......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pStyle w:val="65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bookmarkStart w:id="46" w:name="_Toc27259"/>
      <w:r>
        <w:rPr>
          <w:rFonts w:hint="eastAsia"/>
          <w:lang w:eastAsia="zh-CN"/>
        </w:rPr>
        <w:t>是否收藏</w:t>
      </w:r>
      <w:bookmarkEnd w:id="46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  <w:lang w:val="en-US" w:eastAsia="zh-CN"/>
        </w:rPr>
        <w:t>has_collect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是否收藏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123321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视频编号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11233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3632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632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632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632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has_collect</w:t>
            </w:r>
          </w:p>
        </w:tc>
        <w:tc>
          <w:tcPr>
            <w:tcW w:w="3632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>
            <w:pPr>
              <w:ind w:left="210"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0未收藏过 1收藏过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"message":"成功"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has_collect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:1</w:t>
            </w:r>
          </w:p>
          <w:p>
            <w:pPr>
              <w:pStyle w:val="6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"/>
      </w:pPr>
      <w:bookmarkStart w:id="47" w:name="_Toc28365"/>
      <w:r>
        <w:rPr>
          <w:rFonts w:hint="eastAsia"/>
          <w:lang w:eastAsia="zh-CN"/>
        </w:rPr>
        <w:t>关于与粉丝</w:t>
      </w:r>
      <w:bookmarkEnd w:id="47"/>
    </w:p>
    <w:p>
      <w:pPr>
        <w:pStyle w:val="3"/>
      </w:pPr>
      <w:bookmarkStart w:id="48" w:name="_Toc14893"/>
      <w:r>
        <w:rPr>
          <w:rFonts w:hint="eastAsia"/>
          <w:lang w:eastAsia="zh-CN"/>
        </w:rPr>
        <w:t>关注</w:t>
      </w:r>
      <w:bookmarkEnd w:id="48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  <w:lang w:val="en-US" w:eastAsia="zh-CN"/>
        </w:rPr>
        <w:t>follow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关注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follow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123321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被关注者编号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11233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3632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632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632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632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"message":"成功"</w:t>
            </w:r>
          </w:p>
          <w:p>
            <w:pPr>
              <w:pStyle w:val="6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bookmarkStart w:id="49" w:name="_Toc28729"/>
      <w:r>
        <w:rPr>
          <w:rFonts w:hint="eastAsia"/>
          <w:lang w:eastAsia="zh-CN"/>
        </w:rPr>
        <w:t>取消关注</w:t>
      </w:r>
      <w:bookmarkEnd w:id="49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  <w:lang w:val="en-US" w:eastAsia="zh-CN"/>
        </w:rPr>
        <w:t>follow_del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取消关注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123321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关注编号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11233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3632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632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632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632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"message":"成功"</w:t>
            </w:r>
          </w:p>
          <w:p>
            <w:pPr>
              <w:pStyle w:val="6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bookmarkStart w:id="50" w:name="_Toc25087"/>
      <w:r>
        <w:rPr>
          <w:rFonts w:hint="eastAsia"/>
          <w:lang w:eastAsia="zh-CN"/>
        </w:rPr>
        <w:t>关注列表</w:t>
      </w:r>
      <w:bookmarkEnd w:id="50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  <w:lang w:val="en-US" w:eastAsia="zh-CN"/>
        </w:rPr>
        <w:t>follow_list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关注列表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11233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page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当前页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per_num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每页条数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3632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632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632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632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3632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4314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3632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632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4314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632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3632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avatar</w:t>
            </w:r>
          </w:p>
        </w:tc>
        <w:tc>
          <w:tcPr>
            <w:tcW w:w="3632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3632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has_follow</w:t>
            </w:r>
          </w:p>
        </w:tc>
        <w:tc>
          <w:tcPr>
            <w:tcW w:w="3632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0未关注 1已关注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"message":"成功"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"result":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"toal": 20,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"list": [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"userid": 2345,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"username": "",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"avatar": "http: //xxx/xxx/xx.jpg",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"sign": "",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"has_follow": 1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.......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]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bookmarkStart w:id="51" w:name="_Toc31644"/>
      <w:r>
        <w:rPr>
          <w:rFonts w:hint="eastAsia"/>
          <w:lang w:eastAsia="zh-CN"/>
        </w:rPr>
        <w:t>粉丝列表</w:t>
      </w:r>
      <w:bookmarkEnd w:id="51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  <w:lang w:val="en-US" w:eastAsia="zh-CN"/>
        </w:rPr>
        <w:t>fans_list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粉丝列表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11233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page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当前页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per_num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每页条数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3632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632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632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632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3632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4314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3632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632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4314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632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3632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avatar</w:t>
            </w:r>
          </w:p>
        </w:tc>
        <w:tc>
          <w:tcPr>
            <w:tcW w:w="3632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3632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has_follow</w:t>
            </w:r>
          </w:p>
        </w:tc>
        <w:tc>
          <w:tcPr>
            <w:tcW w:w="3632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0未关注 1已关注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"message":"成功"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"result":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"toal": 20,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"list": [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"userid": 2345,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"username": "",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"avatar": "http: //xxx/xxx/xx.jpg",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"sign": "",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"has_follow": 0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.......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]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"/>
      </w:pPr>
      <w:bookmarkStart w:id="52" w:name="_Toc8680"/>
      <w:r>
        <w:rPr>
          <w:rFonts w:hint="eastAsia"/>
          <w:lang w:eastAsia="zh-CN"/>
        </w:rPr>
        <w:t>用户</w:t>
      </w:r>
      <w:bookmarkEnd w:id="52"/>
    </w:p>
    <w:p>
      <w:pPr>
        <w:pStyle w:val="3"/>
      </w:pPr>
      <w:bookmarkStart w:id="53" w:name="_Toc21966"/>
      <w:r>
        <w:rPr>
          <w:rFonts w:hint="eastAsia"/>
          <w:lang w:eastAsia="zh-CN"/>
        </w:rPr>
        <w:t>用户信息</w:t>
      </w:r>
      <w:bookmarkEnd w:id="53"/>
    </w:p>
    <w:p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r>
        <w:fldChar w:fldCharType="begin"/>
      </w:r>
      <w:r>
        <w:instrText xml:space="preserve"> HYPERLINK "http://182.92.174.37/api/v1.0/register.php" </w:instrText>
      </w:r>
      <w:r>
        <w:fldChar w:fldCharType="separate"/>
      </w:r>
      <w:r>
        <w:rPr>
          <w:rStyle w:val="33"/>
          <w:rFonts w:hint="eastAsia"/>
        </w:rPr>
        <w:t>http://swrpcbylad.005.tv</w:t>
      </w:r>
      <w:r>
        <w:rPr>
          <w:rStyle w:val="33"/>
        </w:rPr>
        <w:t>/api/</w:t>
      </w:r>
      <w:r>
        <w:rPr>
          <w:rStyle w:val="33"/>
          <w:rFonts w:hint="eastAsia"/>
          <w:lang w:val="en-US" w:eastAsia="zh-CN"/>
        </w:rPr>
        <w:t>user_info</w:t>
      </w:r>
      <w:r>
        <w:rPr>
          <w:rStyle w:val="33"/>
        </w:rPr>
        <w:t>.php</w:t>
      </w:r>
      <w:r>
        <w:rPr>
          <w:rStyle w:val="33"/>
        </w:rPr>
        <w:fldChar w:fldCharType="end"/>
      </w:r>
    </w:p>
    <w:p>
      <w:pPr>
        <w:ind w:left="210" w:right="210"/>
      </w:pPr>
      <w:r>
        <w:rPr>
          <w:rFonts w:hint="eastAsia"/>
        </w:rPr>
        <w:t>描述：</w:t>
      </w:r>
      <w:r>
        <w:rPr>
          <w:rFonts w:hint="eastAsia"/>
          <w:lang w:eastAsia="zh-CN"/>
        </w:rPr>
        <w:t>用户信息</w:t>
      </w:r>
    </w:p>
    <w:p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ind w:left="210" w:right="210"/>
      </w:pPr>
      <w:r>
        <w:rPr>
          <w:rFonts w:hint="eastAsia"/>
        </w:rPr>
        <w:t>参数：</w:t>
      </w:r>
    </w:p>
    <w:tbl>
      <w:tblPr>
        <w:tblStyle w:val="3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94"/>
        <w:gridCol w:w="2127"/>
        <w:gridCol w:w="255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123123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查询的用户编号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userid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11233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ind w:left="210" w:right="210" w:firstLine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callback</w:t>
            </w:r>
          </w:p>
        </w:tc>
        <w:tc>
          <w:tcPr>
            <w:tcW w:w="1494" w:type="dxa"/>
          </w:tcPr>
          <w:p>
            <w:pPr>
              <w:ind w:right="21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</w:t>
            </w:r>
          </w:p>
        </w:tc>
        <w:tc>
          <w:tcPr>
            <w:tcW w:w="2127" w:type="dxa"/>
          </w:tcPr>
          <w:p>
            <w:pPr>
              <w:ind w:left="210" w:right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51" w:type="dxa"/>
          </w:tcPr>
          <w:p>
            <w:pPr>
              <w:ind w:left="210" w:right="21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跨域回调</w:t>
            </w:r>
          </w:p>
        </w:tc>
        <w:tc>
          <w:tcPr>
            <w:tcW w:w="1985" w:type="dxa"/>
          </w:tcPr>
          <w:p>
            <w:pPr>
              <w:ind w:left="210" w:right="21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ind w:left="210" w:right="210"/>
      </w:pPr>
      <w:r>
        <w:rPr>
          <w:rFonts w:hint="eastAsia"/>
        </w:rPr>
        <w:t>返回值：</w:t>
      </w:r>
    </w:p>
    <w:tbl>
      <w:tblPr>
        <w:tblStyle w:val="3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3632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632" w:type="dxa"/>
          </w:tcPr>
          <w:p>
            <w:pPr>
              <w:ind w:right="21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ind w:left="210" w:right="210" w:firstLine="0"/>
            </w:pPr>
            <w:r>
              <w:t>status</w:t>
            </w:r>
          </w:p>
        </w:tc>
        <w:tc>
          <w:tcPr>
            <w:tcW w:w="3632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632" w:type="dxa"/>
          </w:tcPr>
          <w:p>
            <w:pPr>
              <w:ind w:left="210" w:right="21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3632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4314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632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3632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avatar</w:t>
            </w:r>
          </w:p>
        </w:tc>
        <w:tc>
          <w:tcPr>
            <w:tcW w:w="3632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3632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314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个人签名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follow</w:t>
            </w:r>
          </w:p>
        </w:tc>
        <w:tc>
          <w:tcPr>
            <w:tcW w:w="3632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关注数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fans</w:t>
            </w:r>
          </w:p>
        </w:tc>
        <w:tc>
          <w:tcPr>
            <w:tcW w:w="3632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粉丝数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has_follow</w:t>
            </w:r>
          </w:p>
        </w:tc>
        <w:tc>
          <w:tcPr>
            <w:tcW w:w="3632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  <w:textDirection w:val="lrTb"/>
            <w:vAlign w:val="top"/>
          </w:tcPr>
          <w:p>
            <w:pPr>
              <w:ind w:left="210" w:leftChars="0" w:right="210" w:righ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0未关注 1已关注</w:t>
            </w:r>
          </w:p>
        </w:tc>
      </w:tr>
    </w:tbl>
    <w:p>
      <w:pPr>
        <w:ind w:left="210" w:right="210"/>
      </w:pPr>
      <w:r>
        <w:rPr>
          <w:rFonts w:hint="eastAsia"/>
        </w:rPr>
        <w:t>返回示例：</w:t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472" w:type="dxa"/>
            <w:shd w:val="pct10" w:color="auto" w:fill="auto"/>
          </w:tcPr>
          <w:p>
            <w:pPr>
              <w:pStyle w:val="65"/>
            </w:pPr>
            <w:r>
              <w:rPr>
                <w:rFonts w:hint="eastAsia"/>
              </w:rPr>
              <w:t>成功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"message":"成功"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"result":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"toal": 20,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"userid": 2345,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"username": "",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"sign": "",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"avatar": "http: //xxx/xxx/xx.jpg",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"follow": 23,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"fans": 25,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"has_follow": 0</w:t>
            </w:r>
          </w:p>
          <w:p>
            <w:pPr>
              <w:pStyle w:val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65"/>
            </w:pPr>
            <w:r>
              <w:rPr>
                <w:rFonts w:hint="eastAsia"/>
              </w:rPr>
              <w:t>失败</w:t>
            </w:r>
          </w:p>
          <w:p>
            <w:pPr>
              <w:pStyle w:val="65"/>
            </w:pPr>
            <w:r>
              <w:rPr>
                <w:rFonts w:hint="eastAsia"/>
              </w:rPr>
              <w:t>{</w:t>
            </w:r>
          </w:p>
          <w:p>
            <w:pPr>
              <w:pStyle w:val="6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>
            <w:pPr>
              <w:pStyle w:val="65"/>
            </w:pPr>
            <w:r>
              <w:rPr>
                <w:rFonts w:hint="eastAsia"/>
              </w:rPr>
              <w:t>"message":"对应的错误信息"</w:t>
            </w:r>
          </w:p>
          <w:p>
            <w:pPr>
              <w:pStyle w:val="6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  <w:numPr>
          <w:ilvl w:val="0"/>
          <w:numId w:val="0"/>
        </w:numPr>
        <w:rPr>
          <w:lang w:eastAsia="zh-CN"/>
        </w:rPr>
      </w:pPr>
    </w:p>
    <w:sectPr>
      <w:headerReference r:id="rId5" w:type="first"/>
      <w:headerReference r:id="rId4" w:type="default"/>
      <w:footerReference r:id="rId6" w:type="default"/>
      <w:pgSz w:w="11906" w:h="16838"/>
      <w:pgMar w:top="1313" w:right="991" w:bottom="1440" w:left="1560" w:header="907" w:footer="1020" w:gutter="0"/>
      <w:cols w:space="425" w:num="1"/>
      <w:titlePg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6-09-07T17:30:38Z" w:initials="A">
    <w:p>
      <w:pPr>
        <w:pStyle w:val="1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未做，</w:t>
      </w:r>
      <w:r>
        <w:rPr>
          <w:rFonts w:hint="eastAsia"/>
          <w:lang w:val="en-US" w:eastAsia="zh-CN"/>
        </w:rPr>
        <w:t>solr库没数据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right="210" w:firstLine="0"/>
      <w:rPr>
        <w:lang w:eastAsia="zh-CN"/>
      </w:rPr>
    </w:pPr>
    <w:r>
      <w:rPr>
        <w:rFonts w:hint="eastAsia"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4288155</wp:posOffset>
              </wp:positionH>
              <wp:positionV relativeFrom="paragraph">
                <wp:posOffset>53340</wp:posOffset>
              </wp:positionV>
              <wp:extent cx="1643380" cy="383540"/>
              <wp:effectExtent l="0" t="2540" r="0" b="0"/>
              <wp:wrapNone/>
              <wp:docPr id="3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43380" cy="383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10" w:right="210"/>
                            <w:jc w:val="right"/>
                            <w:rPr>
                              <w:rFonts w:ascii="微软雅黑" w:hAnsi="微软雅黑" w:eastAsia="微软雅黑"/>
                              <w:color w:val="7F7F7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7F7F7F"/>
                              <w:sz w:val="16"/>
                              <w:szCs w:val="16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color w:val="7F7F7F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eastAsia="微软雅黑"/>
                              <w:color w:val="7F7F7F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微软雅黑" w:hAnsi="微软雅黑" w:eastAsia="微软雅黑"/>
                              <w:color w:val="7F7F7F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微软雅黑" w:hAnsi="微软雅黑" w:eastAsia="微软雅黑"/>
                              <w:color w:val="7F7F7F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rFonts w:ascii="微软雅黑" w:hAnsi="微软雅黑" w:eastAsia="微软雅黑"/>
                              <w:color w:val="7F7F7F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ascii="微软雅黑" w:hAnsi="微软雅黑" w:eastAsia="微软雅黑"/>
                              <w:color w:val="7F7F7F"/>
                              <w:sz w:val="16"/>
                              <w:szCs w:val="16"/>
                            </w:rPr>
                            <w:t xml:space="preserve"> / </w:t>
                          </w:r>
                          <w:r>
                            <w:rPr>
                              <w:rFonts w:ascii="微软雅黑" w:hAnsi="微软雅黑" w:eastAsia="微软雅黑"/>
                              <w:color w:val="7F7F7F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eastAsia="微软雅黑"/>
                              <w:color w:val="7F7F7F"/>
                              <w:sz w:val="16"/>
                              <w:szCs w:val="16"/>
                            </w:rPr>
                            <w:instrText xml:space="preserve"> NUMPAGES  </w:instrText>
                          </w:r>
                          <w:r>
                            <w:rPr>
                              <w:rFonts w:ascii="微软雅黑" w:hAnsi="微软雅黑" w:eastAsia="微软雅黑"/>
                              <w:color w:val="7F7F7F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微软雅黑" w:hAnsi="微软雅黑" w:eastAsia="微软雅黑"/>
                              <w:color w:val="7F7F7F"/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rFonts w:ascii="微软雅黑" w:hAnsi="微软雅黑" w:eastAsia="微软雅黑"/>
                              <w:color w:val="7F7F7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ind w:left="210" w:right="210"/>
                            <w:rPr>
                              <w:kern w:val="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7" o:spid="_x0000_s1026" o:spt="1" style="position:absolute;left:0pt;margin-left:337.65pt;margin-top:4.2pt;height:30.2pt;width:129.4pt;z-index:251659264;mso-width-relative:page;mso-height-relative:page;" filled="f" stroked="f" coordsize="21600,21600" o:gfxdata="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8a&#10;x7naAAAACAEAAA8AAAAAAAAAAQAgAAAAIgAAAGRycy9kb3ducmV2LnhtbFBLAQIUABQAAAAIAIdO&#10;4kBz4qS16AEAAL0DAAAOAAAAAAAAAAEAIAAAACkBAABkcnMvZTJvRG9jLnhtbFBLBQYAAAAABgAG&#10;AFkBAACD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ind w:left="210" w:right="210"/>
                      <w:jc w:val="right"/>
                      <w:rPr>
                        <w:rFonts w:ascii="微软雅黑" w:hAnsi="微软雅黑" w:eastAsia="微软雅黑"/>
                        <w:color w:val="7F7F7F"/>
                        <w:sz w:val="16"/>
                        <w:szCs w:val="16"/>
                      </w:rPr>
                    </w:pPr>
                    <w:r>
                      <w:rPr>
                        <w:rFonts w:ascii="微软雅黑" w:hAnsi="微软雅黑" w:eastAsia="微软雅黑"/>
                        <w:color w:val="7F7F7F"/>
                        <w:sz w:val="16"/>
                        <w:szCs w:val="16"/>
                        <w:lang w:val="zh-CN"/>
                      </w:rPr>
                      <w:t xml:space="preserve"> </w:t>
                    </w:r>
                    <w:r>
                      <w:rPr>
                        <w:rFonts w:ascii="微软雅黑" w:hAnsi="微软雅黑" w:eastAsia="微软雅黑"/>
                        <w:color w:val="7F7F7F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微软雅黑" w:hAnsi="微软雅黑" w:eastAsia="微软雅黑"/>
                        <w:color w:val="7F7F7F"/>
                        <w:sz w:val="16"/>
                        <w:szCs w:val="16"/>
                      </w:rPr>
                      <w:instrText xml:space="preserve"> PAGE </w:instrText>
                    </w:r>
                    <w:r>
                      <w:rPr>
                        <w:rFonts w:ascii="微软雅黑" w:hAnsi="微软雅黑" w:eastAsia="微软雅黑"/>
                        <w:color w:val="7F7F7F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微软雅黑" w:hAnsi="微软雅黑" w:eastAsia="微软雅黑"/>
                        <w:color w:val="7F7F7F"/>
                        <w:sz w:val="16"/>
                        <w:szCs w:val="16"/>
                      </w:rPr>
                      <w:t>4</w:t>
                    </w:r>
                    <w:r>
                      <w:rPr>
                        <w:rFonts w:ascii="微软雅黑" w:hAnsi="微软雅黑" w:eastAsia="微软雅黑"/>
                        <w:color w:val="7F7F7F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ascii="微软雅黑" w:hAnsi="微软雅黑" w:eastAsia="微软雅黑"/>
                        <w:color w:val="7F7F7F"/>
                        <w:sz w:val="16"/>
                        <w:szCs w:val="16"/>
                      </w:rPr>
                      <w:t xml:space="preserve"> / </w:t>
                    </w:r>
                    <w:r>
                      <w:rPr>
                        <w:rFonts w:ascii="微软雅黑" w:hAnsi="微软雅黑" w:eastAsia="微软雅黑"/>
                        <w:color w:val="7F7F7F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微软雅黑" w:hAnsi="微软雅黑" w:eastAsia="微软雅黑"/>
                        <w:color w:val="7F7F7F"/>
                        <w:sz w:val="16"/>
                        <w:szCs w:val="16"/>
                      </w:rPr>
                      <w:instrText xml:space="preserve"> NUMPAGES  </w:instrText>
                    </w:r>
                    <w:r>
                      <w:rPr>
                        <w:rFonts w:ascii="微软雅黑" w:hAnsi="微软雅黑" w:eastAsia="微软雅黑"/>
                        <w:color w:val="7F7F7F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微软雅黑" w:hAnsi="微软雅黑" w:eastAsia="微软雅黑"/>
                        <w:color w:val="7F7F7F"/>
                        <w:sz w:val="16"/>
                        <w:szCs w:val="16"/>
                      </w:rPr>
                      <w:t>6</w:t>
                    </w:r>
                    <w:r>
                      <w:rPr>
                        <w:rFonts w:ascii="微软雅黑" w:hAnsi="微软雅黑" w:eastAsia="微软雅黑"/>
                        <w:color w:val="7F7F7F"/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ind w:left="210" w:right="210"/>
                      <w:rPr>
                        <w:kern w:val="0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hint="eastAsia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-64770</wp:posOffset>
              </wp:positionH>
              <wp:positionV relativeFrom="paragraph">
                <wp:posOffset>43815</wp:posOffset>
              </wp:positionV>
              <wp:extent cx="3515995" cy="387350"/>
              <wp:effectExtent l="0" t="5715" r="3175" b="635"/>
              <wp:wrapNone/>
              <wp:docPr id="2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15995" cy="387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40" w:lineRule="exact"/>
                            <w:ind w:left="210" w:right="210" w:firstLine="0"/>
                            <w:jc w:val="left"/>
                            <w:rPr>
                              <w:rFonts w:ascii="微软雅黑" w:hAnsi="微软雅黑" w:eastAsia="微软雅黑" w:cs="宋体"/>
                              <w:color w:val="7F7F7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宋体"/>
                              <w:color w:val="7F7F7F"/>
                              <w:sz w:val="16"/>
                              <w:szCs w:val="16"/>
                            </w:rPr>
                            <w:t xml:space="preserve">泰德网聚 版权所有  </w:t>
                          </w:r>
                          <w:r>
                            <w:rPr>
                              <w:rFonts w:ascii="微软雅黑" w:hAnsi="微软雅黑" w:eastAsia="微软雅黑"/>
                              <w:color w:val="7F7F7F"/>
                              <w:kern w:val="0"/>
                              <w:sz w:val="16"/>
                              <w:szCs w:val="16"/>
                            </w:rPr>
                            <w:t>Tidemedia all rights reserved.</w:t>
                          </w:r>
                        </w:p>
                        <w:p>
                          <w:pPr>
                            <w:spacing w:line="240" w:lineRule="exact"/>
                            <w:ind w:left="210" w:right="210" w:firstLine="0"/>
                            <w:rPr>
                              <w:rFonts w:ascii="微软雅黑" w:hAnsi="微软雅黑" w:eastAsia="微软雅黑"/>
                              <w:color w:val="7F7F7F"/>
                              <w:kern w:val="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7F7F7F"/>
                              <w:kern w:val="0"/>
                              <w:sz w:val="16"/>
                              <w:szCs w:val="16"/>
                            </w:rPr>
                            <w:t>http://www.tidemedia.com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6" o:spid="_x0000_s1026" o:spt="1" style="position:absolute;left:0pt;margin-left:-5.1pt;margin-top:3.45pt;height:30.5pt;width:276.85pt;z-index:251658240;mso-width-relative:page;mso-height-relative:page;" filled="f" stroked="f" coordsize="21600,21600" o:gfxdata="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4J&#10;IRrZAAAACAEAAA8AAAAAAAAAAQAgAAAAIgAAAGRycy9kb3ducmV2LnhtbFBLAQIUABQAAAAIAIdO&#10;4kBsIxv96QEAAL0DAAAOAAAAAAAAAAEAIAAAACgBAABkcnMvZTJvRG9jLnhtbFBLBQYAAAAABgAG&#10;AFkBAACD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line="240" w:lineRule="exact"/>
                      <w:ind w:left="210" w:right="210" w:firstLine="0"/>
                      <w:jc w:val="left"/>
                      <w:rPr>
                        <w:rFonts w:ascii="微软雅黑" w:hAnsi="微软雅黑" w:eastAsia="微软雅黑" w:cs="宋体"/>
                        <w:color w:val="7F7F7F"/>
                        <w:sz w:val="16"/>
                        <w:szCs w:val="16"/>
                      </w:rPr>
                    </w:pPr>
                    <w:r>
                      <w:rPr>
                        <w:rFonts w:hint="eastAsia" w:ascii="微软雅黑" w:hAnsi="微软雅黑" w:eastAsia="微软雅黑" w:cs="宋体"/>
                        <w:color w:val="7F7F7F"/>
                        <w:sz w:val="16"/>
                        <w:szCs w:val="16"/>
                      </w:rPr>
                      <w:t xml:space="preserve">泰德网聚 版权所有  </w:t>
                    </w:r>
                    <w:r>
                      <w:rPr>
                        <w:rFonts w:ascii="微软雅黑" w:hAnsi="微软雅黑" w:eastAsia="微软雅黑"/>
                        <w:color w:val="7F7F7F"/>
                        <w:kern w:val="0"/>
                        <w:sz w:val="16"/>
                        <w:szCs w:val="16"/>
                      </w:rPr>
                      <w:t>Tidemedia all rights reserved.</w:t>
                    </w:r>
                  </w:p>
                  <w:p>
                    <w:pPr>
                      <w:spacing w:line="240" w:lineRule="exact"/>
                      <w:ind w:left="210" w:right="210" w:firstLine="0"/>
                      <w:rPr>
                        <w:rFonts w:ascii="微软雅黑" w:hAnsi="微软雅黑" w:eastAsia="微软雅黑"/>
                        <w:color w:val="7F7F7F"/>
                        <w:kern w:val="0"/>
                        <w:sz w:val="16"/>
                        <w:szCs w:val="16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F7F7F"/>
                        <w:kern w:val="0"/>
                        <w:sz w:val="16"/>
                        <w:szCs w:val="16"/>
                      </w:rPr>
                      <w:t>http://www.tidemedia.com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single" w:color="auto" w:sz="6" w:space="9"/>
      </w:pBdr>
      <w:ind w:left="210" w:right="210"/>
    </w:pPr>
    <w:r>
      <w:rPr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2314575</wp:posOffset>
              </wp:positionH>
              <wp:positionV relativeFrom="paragraph">
                <wp:posOffset>-252095</wp:posOffset>
              </wp:positionV>
              <wp:extent cx="2828925" cy="283210"/>
              <wp:effectExtent l="0" t="0" r="0" b="2540"/>
              <wp:wrapNone/>
              <wp:docPr id="6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28925" cy="283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10" w:right="210"/>
                            <w:jc w:val="right"/>
                            <w:rPr>
                              <w:rFonts w:ascii="微软雅黑" w:hAnsi="微软雅黑" w:eastAsia="微软雅黑"/>
                              <w:color w:val="7F7F7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7F7F7F"/>
                              <w:sz w:val="18"/>
                              <w:szCs w:val="18"/>
                              <w:lang w:val="en-US" w:eastAsia="zh-CN"/>
                            </w:rPr>
                            <w:t xml:space="preserve">dilidili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/>
                              <w:sz w:val="18"/>
                              <w:szCs w:val="18"/>
                            </w:rPr>
                            <w:t>API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5" o:spid="_x0000_s1026" o:spt="1" style="position:absolute;left:0pt;margin-left:182.25pt;margin-top:-19.85pt;height:22.3pt;width:222.75pt;z-index:251658240;mso-width-relative:page;mso-height-relative:page;" filled="f" stroked="f" coordsize="21600,21600" o:gfxdata="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5uwsr9wAAAAJAQAADwAAAAAAAAABACAAAAAiAAAAZHJzL2Rvd25yZXYueG1sUEsBAhQAFAAAAAgA&#10;h07iQNkNncDoAQAAvQMAAA4AAAAAAAAAAQAgAAAAKwEAAGRycy9lMm9Eb2MueG1sUEsFBgAAAAAG&#10;AAYAWQEAAIUFAAAA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ind w:left="210" w:right="210"/>
                      <w:jc w:val="right"/>
                      <w:rPr>
                        <w:rFonts w:ascii="微软雅黑" w:hAnsi="微软雅黑" w:eastAsia="微软雅黑"/>
                        <w:color w:val="7F7F7F"/>
                        <w:sz w:val="18"/>
                        <w:szCs w:val="18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F7F7F"/>
                        <w:sz w:val="18"/>
                        <w:szCs w:val="18"/>
                        <w:lang w:val="en-US" w:eastAsia="zh-CN"/>
                      </w:rPr>
                      <w:t xml:space="preserve">dilidili </w:t>
                    </w:r>
                    <w:r>
                      <w:rPr>
                        <w:rFonts w:hint="eastAsia" w:ascii="微软雅黑" w:hAnsi="微软雅黑" w:eastAsia="微软雅黑"/>
                        <w:color w:val="7F7F7F"/>
                        <w:sz w:val="18"/>
                        <w:szCs w:val="18"/>
                      </w:rPr>
                      <w:t>API</w:t>
                    </w:r>
                  </w:p>
                </w:txbxContent>
              </v:textbox>
            </v:rect>
          </w:pict>
        </mc:Fallback>
      </mc:AlternateContent>
    </w:r>
    <w:r>
      <w:rPr>
        <w:lang w:val="en-US" w:eastAsia="zh-CN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132080</wp:posOffset>
          </wp:positionH>
          <wp:positionV relativeFrom="paragraph">
            <wp:posOffset>-471805</wp:posOffset>
          </wp:positionV>
          <wp:extent cx="1874520" cy="519430"/>
          <wp:effectExtent l="0" t="0" r="0" b="0"/>
          <wp:wrapNone/>
          <wp:docPr id="8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4520" cy="519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en-US" w:eastAsia="zh-CN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-66040</wp:posOffset>
              </wp:positionH>
              <wp:positionV relativeFrom="paragraph">
                <wp:posOffset>-518795</wp:posOffset>
              </wp:positionV>
              <wp:extent cx="5659120" cy="666750"/>
              <wp:effectExtent l="0" t="0" r="17780" b="1905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59120" cy="666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" o:spid="_x0000_s1026" o:spt="1" style="position:absolute;left:0pt;margin-left:-5.2pt;margin-top:-40.85pt;height:52.5pt;width:445.6pt;z-index:251655168;mso-width-relative:page;mso-height-relative:page;" fillcolor="#FFFFFF" filled="t" stroked="t" coordsize="21600,21600" o:gfxdata="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/Gw7R2AAAAAoBAAAPAAAAAAAAAAEAIAAA&#10;ACIAAABkcnMvZG93bnJldi54bWxQSwECFAAUAAAACACHTuJAIgFXxwwCAAAkBAAADgAAAAAAAAAB&#10;ACAAAAAnAQAAZHJzL2Uyb0RvYy54bWxQSwUGAAAAAAYABgBZAQAApQUAAAAA&#10;">
              <v:fill on="t" focussize="0,0"/>
              <v:stroke color="#FFFFFF" miterlimit="8" joinstyle="miter"/>
              <v:imagedata o:title=""/>
              <o:lock v:ext="edit" aspectratio="f"/>
            </v:rect>
          </w:pict>
        </mc:Fallback>
      </mc:AlternateContent>
    </w:r>
    <w:r>
      <w:rPr>
        <w:lang w:val="en-US"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352425</wp:posOffset>
              </wp:positionH>
              <wp:positionV relativeFrom="paragraph">
                <wp:posOffset>109855</wp:posOffset>
              </wp:positionV>
              <wp:extent cx="4581525" cy="0"/>
              <wp:effectExtent l="0" t="0" r="9525" b="19050"/>
              <wp:wrapNone/>
              <wp:docPr id="7" name="AutoShap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815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A5A5A5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8" o:spid="_x0000_s1026" o:spt="32" type="#_x0000_t32" style="position:absolute;left:0pt;margin-left:27.75pt;margin-top:8.65pt;height:0pt;width:360.75pt;z-index:251661312;mso-width-relative:page;mso-height-relative:page;" filled="f" stroked="t" coordsize="21600,21600" o:gfxdata="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BVC2vzWAAAACAEAAA8AAAAAAAAAAQAgAAAAIgAAAGRycy9kb3ducmV2LnhtbFBLAQIUABQA&#10;AAAIAIdO4kA9w1UPuQEAAGQDAAAOAAAAAAAAAAEAIAAAACUBAABkcnMvZTJvRG9jLnhtbFBLBQYA&#10;AAAABgAGAFkBAABQBQAAAAA=&#10;">
              <v:fill on="f" focussize="0,0"/>
              <v:stroke color="#A5A5A5" joinstyle="round"/>
              <v:imagedata o:title=""/>
              <o:lock v:ext="edit" aspectratio="f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210" w:right="210"/>
    </w:pPr>
    <w:r>
      <w:rPr>
        <w:lang w:val="en-US"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38100</wp:posOffset>
              </wp:positionH>
              <wp:positionV relativeFrom="paragraph">
                <wp:posOffset>-728345</wp:posOffset>
              </wp:positionV>
              <wp:extent cx="5934075" cy="1019175"/>
              <wp:effectExtent l="0" t="0" r="28575" b="28575"/>
              <wp:wrapNone/>
              <wp:docPr id="1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4075" cy="1019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" o:spid="_x0000_s1026" o:spt="1" style="position:absolute;left:0pt;margin-left:3pt;margin-top:-57.35pt;height:80.25pt;width:467.25pt;z-index:251657216;mso-width-relative:page;mso-height-relative:page;" fillcolor="#FFFFFF" filled="t" stroked="t" coordsize="21600,21600" o:gfxdata="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x3bi4NgAAAAJAQAADwAAAAAAAAABACAAAAAi&#10;AAAAZHJzL2Rvd25yZXYueG1sUEsBAhQAFAAAAAgAh07iQI+ehlcKAgAAJQQAAA4AAAAAAAAAAQAg&#10;AAAAJwEAAGRycy9lMm9Eb2MueG1sUEsFBgAAAAAGAAYAWQEAAKMFAAAAAA==&#10;">
              <v:fill on="t" focussize="0,0"/>
              <v:stroke color="#FFFFFF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34113"/>
    <w:multiLevelType w:val="multilevel"/>
    <w:tmpl w:val="34834113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026"/>
    <w:rsid w:val="00000405"/>
    <w:rsid w:val="000009DF"/>
    <w:rsid w:val="00001ACB"/>
    <w:rsid w:val="0000353F"/>
    <w:rsid w:val="0000360A"/>
    <w:rsid w:val="00003908"/>
    <w:rsid w:val="00004999"/>
    <w:rsid w:val="000056ED"/>
    <w:rsid w:val="00006372"/>
    <w:rsid w:val="00007799"/>
    <w:rsid w:val="00010708"/>
    <w:rsid w:val="00012509"/>
    <w:rsid w:val="00013168"/>
    <w:rsid w:val="00013B3A"/>
    <w:rsid w:val="00013BD4"/>
    <w:rsid w:val="0001433D"/>
    <w:rsid w:val="00014C2B"/>
    <w:rsid w:val="00014E8B"/>
    <w:rsid w:val="00016A4A"/>
    <w:rsid w:val="00017C64"/>
    <w:rsid w:val="00020277"/>
    <w:rsid w:val="0002074F"/>
    <w:rsid w:val="00022177"/>
    <w:rsid w:val="000225AC"/>
    <w:rsid w:val="00022F2F"/>
    <w:rsid w:val="00025824"/>
    <w:rsid w:val="00026FA2"/>
    <w:rsid w:val="000306C5"/>
    <w:rsid w:val="00030979"/>
    <w:rsid w:val="00032643"/>
    <w:rsid w:val="0003289A"/>
    <w:rsid w:val="00032E2F"/>
    <w:rsid w:val="00032EA3"/>
    <w:rsid w:val="000335C8"/>
    <w:rsid w:val="00033B37"/>
    <w:rsid w:val="00034397"/>
    <w:rsid w:val="00034FBA"/>
    <w:rsid w:val="00034FFB"/>
    <w:rsid w:val="00037178"/>
    <w:rsid w:val="0003717A"/>
    <w:rsid w:val="0004115C"/>
    <w:rsid w:val="000425CD"/>
    <w:rsid w:val="00043E45"/>
    <w:rsid w:val="000442E6"/>
    <w:rsid w:val="00044552"/>
    <w:rsid w:val="000501FB"/>
    <w:rsid w:val="00051882"/>
    <w:rsid w:val="00054240"/>
    <w:rsid w:val="00054591"/>
    <w:rsid w:val="00054DD4"/>
    <w:rsid w:val="00055098"/>
    <w:rsid w:val="00056206"/>
    <w:rsid w:val="00056EFE"/>
    <w:rsid w:val="00057E35"/>
    <w:rsid w:val="00060496"/>
    <w:rsid w:val="00060E1C"/>
    <w:rsid w:val="0006296D"/>
    <w:rsid w:val="00065F5D"/>
    <w:rsid w:val="000662FE"/>
    <w:rsid w:val="0006786D"/>
    <w:rsid w:val="00071205"/>
    <w:rsid w:val="00073B70"/>
    <w:rsid w:val="00073C2A"/>
    <w:rsid w:val="00074755"/>
    <w:rsid w:val="00074A47"/>
    <w:rsid w:val="00074C5D"/>
    <w:rsid w:val="000758F9"/>
    <w:rsid w:val="00076189"/>
    <w:rsid w:val="00076369"/>
    <w:rsid w:val="00077058"/>
    <w:rsid w:val="0007738B"/>
    <w:rsid w:val="00081A63"/>
    <w:rsid w:val="00082D29"/>
    <w:rsid w:val="000842EB"/>
    <w:rsid w:val="0008533F"/>
    <w:rsid w:val="00086556"/>
    <w:rsid w:val="00086728"/>
    <w:rsid w:val="00087161"/>
    <w:rsid w:val="00090643"/>
    <w:rsid w:val="00091BF0"/>
    <w:rsid w:val="000924D8"/>
    <w:rsid w:val="00092972"/>
    <w:rsid w:val="00093183"/>
    <w:rsid w:val="000939E7"/>
    <w:rsid w:val="0009500C"/>
    <w:rsid w:val="000956E3"/>
    <w:rsid w:val="00096ECF"/>
    <w:rsid w:val="0009747A"/>
    <w:rsid w:val="0009756D"/>
    <w:rsid w:val="00097908"/>
    <w:rsid w:val="000A01AC"/>
    <w:rsid w:val="000A0DB2"/>
    <w:rsid w:val="000A0F1F"/>
    <w:rsid w:val="000A16B5"/>
    <w:rsid w:val="000A1746"/>
    <w:rsid w:val="000A2BFD"/>
    <w:rsid w:val="000A3096"/>
    <w:rsid w:val="000A3E26"/>
    <w:rsid w:val="000A4382"/>
    <w:rsid w:val="000A44E8"/>
    <w:rsid w:val="000A50B5"/>
    <w:rsid w:val="000A545E"/>
    <w:rsid w:val="000A5808"/>
    <w:rsid w:val="000A6B7F"/>
    <w:rsid w:val="000A6C3A"/>
    <w:rsid w:val="000A6D36"/>
    <w:rsid w:val="000A7031"/>
    <w:rsid w:val="000A7A0C"/>
    <w:rsid w:val="000B04DE"/>
    <w:rsid w:val="000B0B93"/>
    <w:rsid w:val="000B1DD0"/>
    <w:rsid w:val="000B1E61"/>
    <w:rsid w:val="000B32BA"/>
    <w:rsid w:val="000B333D"/>
    <w:rsid w:val="000B366F"/>
    <w:rsid w:val="000B36FA"/>
    <w:rsid w:val="000B3C4C"/>
    <w:rsid w:val="000B5EBD"/>
    <w:rsid w:val="000C0F44"/>
    <w:rsid w:val="000C1139"/>
    <w:rsid w:val="000C2DB8"/>
    <w:rsid w:val="000C3487"/>
    <w:rsid w:val="000C3D14"/>
    <w:rsid w:val="000C3FC5"/>
    <w:rsid w:val="000C450C"/>
    <w:rsid w:val="000C60AB"/>
    <w:rsid w:val="000D01AD"/>
    <w:rsid w:val="000D1423"/>
    <w:rsid w:val="000D1EAC"/>
    <w:rsid w:val="000D2453"/>
    <w:rsid w:val="000D33EA"/>
    <w:rsid w:val="000D377B"/>
    <w:rsid w:val="000D440C"/>
    <w:rsid w:val="000D471E"/>
    <w:rsid w:val="000D4BC6"/>
    <w:rsid w:val="000D50D4"/>
    <w:rsid w:val="000D572F"/>
    <w:rsid w:val="000D6B64"/>
    <w:rsid w:val="000E02DD"/>
    <w:rsid w:val="000E0A6E"/>
    <w:rsid w:val="000E261C"/>
    <w:rsid w:val="000E28E8"/>
    <w:rsid w:val="000E31D6"/>
    <w:rsid w:val="000E3211"/>
    <w:rsid w:val="000E49B1"/>
    <w:rsid w:val="000E4D88"/>
    <w:rsid w:val="000E52AA"/>
    <w:rsid w:val="000E59C7"/>
    <w:rsid w:val="000E5A3D"/>
    <w:rsid w:val="000E6009"/>
    <w:rsid w:val="000E677A"/>
    <w:rsid w:val="000E7710"/>
    <w:rsid w:val="000E7D00"/>
    <w:rsid w:val="000F0FFF"/>
    <w:rsid w:val="000F1817"/>
    <w:rsid w:val="000F1DED"/>
    <w:rsid w:val="000F1EDA"/>
    <w:rsid w:val="000F1F13"/>
    <w:rsid w:val="000F205F"/>
    <w:rsid w:val="000F2835"/>
    <w:rsid w:val="000F4843"/>
    <w:rsid w:val="000F4A3C"/>
    <w:rsid w:val="000F4A8E"/>
    <w:rsid w:val="000F4CE2"/>
    <w:rsid w:val="000F6D1E"/>
    <w:rsid w:val="000F6DF7"/>
    <w:rsid w:val="000F7201"/>
    <w:rsid w:val="00100026"/>
    <w:rsid w:val="00100C0B"/>
    <w:rsid w:val="00100E90"/>
    <w:rsid w:val="00101A0D"/>
    <w:rsid w:val="00101AFF"/>
    <w:rsid w:val="00101E5F"/>
    <w:rsid w:val="00104F8B"/>
    <w:rsid w:val="001067CA"/>
    <w:rsid w:val="00107C12"/>
    <w:rsid w:val="00107E99"/>
    <w:rsid w:val="00110FBC"/>
    <w:rsid w:val="00111D77"/>
    <w:rsid w:val="00113EE4"/>
    <w:rsid w:val="001145E4"/>
    <w:rsid w:val="00114F86"/>
    <w:rsid w:val="0011552E"/>
    <w:rsid w:val="00115D12"/>
    <w:rsid w:val="00116079"/>
    <w:rsid w:val="0011673E"/>
    <w:rsid w:val="00116F69"/>
    <w:rsid w:val="001208FF"/>
    <w:rsid w:val="00120BFA"/>
    <w:rsid w:val="001215FD"/>
    <w:rsid w:val="0012167B"/>
    <w:rsid w:val="001216E2"/>
    <w:rsid w:val="00122702"/>
    <w:rsid w:val="001228CC"/>
    <w:rsid w:val="00122EF6"/>
    <w:rsid w:val="00123E65"/>
    <w:rsid w:val="00124F12"/>
    <w:rsid w:val="0012545D"/>
    <w:rsid w:val="001276E0"/>
    <w:rsid w:val="00127B29"/>
    <w:rsid w:val="0013066C"/>
    <w:rsid w:val="00131351"/>
    <w:rsid w:val="00133877"/>
    <w:rsid w:val="00133AB5"/>
    <w:rsid w:val="00133FC4"/>
    <w:rsid w:val="0013411F"/>
    <w:rsid w:val="00135F9E"/>
    <w:rsid w:val="001362E2"/>
    <w:rsid w:val="001363ED"/>
    <w:rsid w:val="00137629"/>
    <w:rsid w:val="00137A0D"/>
    <w:rsid w:val="001409DC"/>
    <w:rsid w:val="00141F2F"/>
    <w:rsid w:val="00142108"/>
    <w:rsid w:val="00142817"/>
    <w:rsid w:val="00143CBA"/>
    <w:rsid w:val="001446A7"/>
    <w:rsid w:val="00145B66"/>
    <w:rsid w:val="0014604B"/>
    <w:rsid w:val="00146220"/>
    <w:rsid w:val="00146568"/>
    <w:rsid w:val="00146A1E"/>
    <w:rsid w:val="00146D65"/>
    <w:rsid w:val="001477C8"/>
    <w:rsid w:val="0014793F"/>
    <w:rsid w:val="00147E6C"/>
    <w:rsid w:val="001520BC"/>
    <w:rsid w:val="00152BF1"/>
    <w:rsid w:val="001532E3"/>
    <w:rsid w:val="00153686"/>
    <w:rsid w:val="001538E5"/>
    <w:rsid w:val="00154110"/>
    <w:rsid w:val="00154A02"/>
    <w:rsid w:val="00155230"/>
    <w:rsid w:val="00156D23"/>
    <w:rsid w:val="001572DC"/>
    <w:rsid w:val="001578AE"/>
    <w:rsid w:val="00160BB6"/>
    <w:rsid w:val="0016144A"/>
    <w:rsid w:val="00161D10"/>
    <w:rsid w:val="00162628"/>
    <w:rsid w:val="00162633"/>
    <w:rsid w:val="00165454"/>
    <w:rsid w:val="0016616F"/>
    <w:rsid w:val="001664CC"/>
    <w:rsid w:val="00166DC9"/>
    <w:rsid w:val="00167A80"/>
    <w:rsid w:val="00171321"/>
    <w:rsid w:val="001718ED"/>
    <w:rsid w:val="00172208"/>
    <w:rsid w:val="001723D5"/>
    <w:rsid w:val="001725FA"/>
    <w:rsid w:val="001741CC"/>
    <w:rsid w:val="00174AB7"/>
    <w:rsid w:val="00174B39"/>
    <w:rsid w:val="001766C6"/>
    <w:rsid w:val="0017741F"/>
    <w:rsid w:val="00177FDA"/>
    <w:rsid w:val="00180EC8"/>
    <w:rsid w:val="00181B15"/>
    <w:rsid w:val="00182609"/>
    <w:rsid w:val="001826B2"/>
    <w:rsid w:val="001832E9"/>
    <w:rsid w:val="00184FF4"/>
    <w:rsid w:val="001850E5"/>
    <w:rsid w:val="001865F1"/>
    <w:rsid w:val="001866CF"/>
    <w:rsid w:val="00187123"/>
    <w:rsid w:val="00187554"/>
    <w:rsid w:val="00187824"/>
    <w:rsid w:val="0019141D"/>
    <w:rsid w:val="00192034"/>
    <w:rsid w:val="00193247"/>
    <w:rsid w:val="00193CDC"/>
    <w:rsid w:val="001941EB"/>
    <w:rsid w:val="0019537C"/>
    <w:rsid w:val="001961BA"/>
    <w:rsid w:val="00196260"/>
    <w:rsid w:val="00196D5E"/>
    <w:rsid w:val="0019767D"/>
    <w:rsid w:val="001A0122"/>
    <w:rsid w:val="001A4863"/>
    <w:rsid w:val="001A5BEF"/>
    <w:rsid w:val="001A6905"/>
    <w:rsid w:val="001B01B6"/>
    <w:rsid w:val="001B09D8"/>
    <w:rsid w:val="001B3690"/>
    <w:rsid w:val="001B414B"/>
    <w:rsid w:val="001B4CC7"/>
    <w:rsid w:val="001B5981"/>
    <w:rsid w:val="001B61A7"/>
    <w:rsid w:val="001B6372"/>
    <w:rsid w:val="001B675A"/>
    <w:rsid w:val="001B7B3E"/>
    <w:rsid w:val="001C106B"/>
    <w:rsid w:val="001C1617"/>
    <w:rsid w:val="001C16EC"/>
    <w:rsid w:val="001C232F"/>
    <w:rsid w:val="001C2DD0"/>
    <w:rsid w:val="001C380A"/>
    <w:rsid w:val="001C3ED6"/>
    <w:rsid w:val="001C445E"/>
    <w:rsid w:val="001C5730"/>
    <w:rsid w:val="001C5F82"/>
    <w:rsid w:val="001C74D5"/>
    <w:rsid w:val="001C77F9"/>
    <w:rsid w:val="001D0247"/>
    <w:rsid w:val="001D071B"/>
    <w:rsid w:val="001D12BD"/>
    <w:rsid w:val="001D1F88"/>
    <w:rsid w:val="001D243C"/>
    <w:rsid w:val="001D28DA"/>
    <w:rsid w:val="001D4641"/>
    <w:rsid w:val="001D475E"/>
    <w:rsid w:val="001D550A"/>
    <w:rsid w:val="001D5A51"/>
    <w:rsid w:val="001D5ED0"/>
    <w:rsid w:val="001D633E"/>
    <w:rsid w:val="001D741D"/>
    <w:rsid w:val="001D76EA"/>
    <w:rsid w:val="001D78B0"/>
    <w:rsid w:val="001E0F73"/>
    <w:rsid w:val="001E1B7E"/>
    <w:rsid w:val="001E246B"/>
    <w:rsid w:val="001E3BA5"/>
    <w:rsid w:val="001E4A54"/>
    <w:rsid w:val="001E4A59"/>
    <w:rsid w:val="001E4B8C"/>
    <w:rsid w:val="001E5312"/>
    <w:rsid w:val="001E5430"/>
    <w:rsid w:val="001E5AB7"/>
    <w:rsid w:val="001E5E32"/>
    <w:rsid w:val="001E6011"/>
    <w:rsid w:val="001E74E1"/>
    <w:rsid w:val="001F082F"/>
    <w:rsid w:val="001F2102"/>
    <w:rsid w:val="001F36B3"/>
    <w:rsid w:val="001F3A8C"/>
    <w:rsid w:val="001F54C3"/>
    <w:rsid w:val="001F5575"/>
    <w:rsid w:val="001F6406"/>
    <w:rsid w:val="001F7589"/>
    <w:rsid w:val="0020232B"/>
    <w:rsid w:val="0020245C"/>
    <w:rsid w:val="0020276A"/>
    <w:rsid w:val="00203DEB"/>
    <w:rsid w:val="00203E90"/>
    <w:rsid w:val="002047D3"/>
    <w:rsid w:val="00206876"/>
    <w:rsid w:val="002072F5"/>
    <w:rsid w:val="00207869"/>
    <w:rsid w:val="00210CAE"/>
    <w:rsid w:val="00211F5B"/>
    <w:rsid w:val="00212D49"/>
    <w:rsid w:val="00212EDE"/>
    <w:rsid w:val="00213217"/>
    <w:rsid w:val="002148B6"/>
    <w:rsid w:val="00214FEE"/>
    <w:rsid w:val="002169FB"/>
    <w:rsid w:val="00216D9B"/>
    <w:rsid w:val="00217D8F"/>
    <w:rsid w:val="00217D91"/>
    <w:rsid w:val="0022062B"/>
    <w:rsid w:val="00220E32"/>
    <w:rsid w:val="00221AB4"/>
    <w:rsid w:val="00222BE2"/>
    <w:rsid w:val="00222F89"/>
    <w:rsid w:val="0022483B"/>
    <w:rsid w:val="00225343"/>
    <w:rsid w:val="00225DE7"/>
    <w:rsid w:val="002261F9"/>
    <w:rsid w:val="0022665D"/>
    <w:rsid w:val="00226F8B"/>
    <w:rsid w:val="00230CD1"/>
    <w:rsid w:val="002311A5"/>
    <w:rsid w:val="00231666"/>
    <w:rsid w:val="00232956"/>
    <w:rsid w:val="0023384D"/>
    <w:rsid w:val="00233A7C"/>
    <w:rsid w:val="00233D09"/>
    <w:rsid w:val="00233FC1"/>
    <w:rsid w:val="002344C3"/>
    <w:rsid w:val="002349AA"/>
    <w:rsid w:val="00234CE0"/>
    <w:rsid w:val="00243515"/>
    <w:rsid w:val="0024373A"/>
    <w:rsid w:val="0024384A"/>
    <w:rsid w:val="0024497B"/>
    <w:rsid w:val="002452BD"/>
    <w:rsid w:val="002452E2"/>
    <w:rsid w:val="002457E2"/>
    <w:rsid w:val="00246D9A"/>
    <w:rsid w:val="0024767A"/>
    <w:rsid w:val="00247B61"/>
    <w:rsid w:val="002503A2"/>
    <w:rsid w:val="00251B40"/>
    <w:rsid w:val="00251F09"/>
    <w:rsid w:val="00253404"/>
    <w:rsid w:val="00253C2B"/>
    <w:rsid w:val="00253E46"/>
    <w:rsid w:val="002543F2"/>
    <w:rsid w:val="00254B33"/>
    <w:rsid w:val="00254EE5"/>
    <w:rsid w:val="00255455"/>
    <w:rsid w:val="00255800"/>
    <w:rsid w:val="00256867"/>
    <w:rsid w:val="0025703E"/>
    <w:rsid w:val="0026064F"/>
    <w:rsid w:val="00261035"/>
    <w:rsid w:val="00261CE8"/>
    <w:rsid w:val="00263A01"/>
    <w:rsid w:val="00263E06"/>
    <w:rsid w:val="002642BC"/>
    <w:rsid w:val="0026575D"/>
    <w:rsid w:val="00266979"/>
    <w:rsid w:val="00267791"/>
    <w:rsid w:val="002702E6"/>
    <w:rsid w:val="00271A04"/>
    <w:rsid w:val="00272190"/>
    <w:rsid w:val="00272D94"/>
    <w:rsid w:val="00273F1C"/>
    <w:rsid w:val="00274AEC"/>
    <w:rsid w:val="0027501A"/>
    <w:rsid w:val="00276865"/>
    <w:rsid w:val="0027714C"/>
    <w:rsid w:val="00277193"/>
    <w:rsid w:val="002776B3"/>
    <w:rsid w:val="00280090"/>
    <w:rsid w:val="0028099B"/>
    <w:rsid w:val="00280A33"/>
    <w:rsid w:val="0028100C"/>
    <w:rsid w:val="00281CC0"/>
    <w:rsid w:val="00282396"/>
    <w:rsid w:val="00282CE5"/>
    <w:rsid w:val="00283F5B"/>
    <w:rsid w:val="00284B7F"/>
    <w:rsid w:val="0028681E"/>
    <w:rsid w:val="002871AB"/>
    <w:rsid w:val="00287D33"/>
    <w:rsid w:val="00292114"/>
    <w:rsid w:val="0029329D"/>
    <w:rsid w:val="002932F7"/>
    <w:rsid w:val="00293B92"/>
    <w:rsid w:val="00293F91"/>
    <w:rsid w:val="002940C2"/>
    <w:rsid w:val="0029454C"/>
    <w:rsid w:val="002946F0"/>
    <w:rsid w:val="00294775"/>
    <w:rsid w:val="00295C6A"/>
    <w:rsid w:val="00296814"/>
    <w:rsid w:val="00296A92"/>
    <w:rsid w:val="002A118E"/>
    <w:rsid w:val="002A2DFE"/>
    <w:rsid w:val="002A39BF"/>
    <w:rsid w:val="002A39FA"/>
    <w:rsid w:val="002A3E9B"/>
    <w:rsid w:val="002A4776"/>
    <w:rsid w:val="002A5058"/>
    <w:rsid w:val="002A557D"/>
    <w:rsid w:val="002A57D4"/>
    <w:rsid w:val="002A5B92"/>
    <w:rsid w:val="002A6A19"/>
    <w:rsid w:val="002B04AA"/>
    <w:rsid w:val="002B0C02"/>
    <w:rsid w:val="002B16F1"/>
    <w:rsid w:val="002B1A0D"/>
    <w:rsid w:val="002B2DBD"/>
    <w:rsid w:val="002B44F5"/>
    <w:rsid w:val="002B4C05"/>
    <w:rsid w:val="002B5AF7"/>
    <w:rsid w:val="002B5EA0"/>
    <w:rsid w:val="002B6229"/>
    <w:rsid w:val="002B6733"/>
    <w:rsid w:val="002B7955"/>
    <w:rsid w:val="002C0134"/>
    <w:rsid w:val="002C01D4"/>
    <w:rsid w:val="002C0C63"/>
    <w:rsid w:val="002C0EA8"/>
    <w:rsid w:val="002C0EB4"/>
    <w:rsid w:val="002C1C80"/>
    <w:rsid w:val="002C1FB7"/>
    <w:rsid w:val="002C35A7"/>
    <w:rsid w:val="002C38CD"/>
    <w:rsid w:val="002C4124"/>
    <w:rsid w:val="002C675B"/>
    <w:rsid w:val="002C70D9"/>
    <w:rsid w:val="002C7668"/>
    <w:rsid w:val="002D191C"/>
    <w:rsid w:val="002D7161"/>
    <w:rsid w:val="002D758A"/>
    <w:rsid w:val="002E0AF5"/>
    <w:rsid w:val="002E2328"/>
    <w:rsid w:val="002E2987"/>
    <w:rsid w:val="002E4329"/>
    <w:rsid w:val="002E5771"/>
    <w:rsid w:val="002E5FC1"/>
    <w:rsid w:val="002E7409"/>
    <w:rsid w:val="002E7564"/>
    <w:rsid w:val="002F0ECE"/>
    <w:rsid w:val="002F2F0C"/>
    <w:rsid w:val="002F47A3"/>
    <w:rsid w:val="002F5E36"/>
    <w:rsid w:val="002F6C70"/>
    <w:rsid w:val="002F7D40"/>
    <w:rsid w:val="00300C3D"/>
    <w:rsid w:val="00301DDB"/>
    <w:rsid w:val="00303616"/>
    <w:rsid w:val="00303695"/>
    <w:rsid w:val="003043DB"/>
    <w:rsid w:val="00304A3E"/>
    <w:rsid w:val="00310F87"/>
    <w:rsid w:val="00311031"/>
    <w:rsid w:val="0031119B"/>
    <w:rsid w:val="0031136B"/>
    <w:rsid w:val="00311AD8"/>
    <w:rsid w:val="00311B57"/>
    <w:rsid w:val="00314436"/>
    <w:rsid w:val="0031519A"/>
    <w:rsid w:val="0031529F"/>
    <w:rsid w:val="0031579B"/>
    <w:rsid w:val="003160DE"/>
    <w:rsid w:val="0031644F"/>
    <w:rsid w:val="003168F9"/>
    <w:rsid w:val="00316DEF"/>
    <w:rsid w:val="00320E2E"/>
    <w:rsid w:val="00321BD5"/>
    <w:rsid w:val="00321E08"/>
    <w:rsid w:val="003222B6"/>
    <w:rsid w:val="003224B3"/>
    <w:rsid w:val="00324C91"/>
    <w:rsid w:val="00324D75"/>
    <w:rsid w:val="00327A6A"/>
    <w:rsid w:val="00332394"/>
    <w:rsid w:val="00333C47"/>
    <w:rsid w:val="003340AA"/>
    <w:rsid w:val="0033497F"/>
    <w:rsid w:val="00340362"/>
    <w:rsid w:val="003413C9"/>
    <w:rsid w:val="0034170D"/>
    <w:rsid w:val="0034270A"/>
    <w:rsid w:val="00343407"/>
    <w:rsid w:val="003438D8"/>
    <w:rsid w:val="00343FCB"/>
    <w:rsid w:val="00344319"/>
    <w:rsid w:val="003456B1"/>
    <w:rsid w:val="003458A0"/>
    <w:rsid w:val="00345C7A"/>
    <w:rsid w:val="00346136"/>
    <w:rsid w:val="00346368"/>
    <w:rsid w:val="003465A2"/>
    <w:rsid w:val="00347334"/>
    <w:rsid w:val="0034757C"/>
    <w:rsid w:val="00347FC1"/>
    <w:rsid w:val="003502E7"/>
    <w:rsid w:val="003506EE"/>
    <w:rsid w:val="003508AF"/>
    <w:rsid w:val="00351DD8"/>
    <w:rsid w:val="00352B03"/>
    <w:rsid w:val="00352DC2"/>
    <w:rsid w:val="00352E43"/>
    <w:rsid w:val="003533E5"/>
    <w:rsid w:val="00353C21"/>
    <w:rsid w:val="00354225"/>
    <w:rsid w:val="00355BD0"/>
    <w:rsid w:val="00356EBD"/>
    <w:rsid w:val="0035722A"/>
    <w:rsid w:val="00357CCB"/>
    <w:rsid w:val="003602C4"/>
    <w:rsid w:val="00360755"/>
    <w:rsid w:val="003607D0"/>
    <w:rsid w:val="003609C8"/>
    <w:rsid w:val="00360DCE"/>
    <w:rsid w:val="003624F3"/>
    <w:rsid w:val="00362DFD"/>
    <w:rsid w:val="003643FD"/>
    <w:rsid w:val="00364542"/>
    <w:rsid w:val="0036565D"/>
    <w:rsid w:val="003656D0"/>
    <w:rsid w:val="003667F2"/>
    <w:rsid w:val="003668D0"/>
    <w:rsid w:val="003671D6"/>
    <w:rsid w:val="0036738A"/>
    <w:rsid w:val="00367CD4"/>
    <w:rsid w:val="00367F82"/>
    <w:rsid w:val="003704FF"/>
    <w:rsid w:val="00370602"/>
    <w:rsid w:val="0037063A"/>
    <w:rsid w:val="00370D57"/>
    <w:rsid w:val="00371ED1"/>
    <w:rsid w:val="00374228"/>
    <w:rsid w:val="003757E8"/>
    <w:rsid w:val="00375955"/>
    <w:rsid w:val="0037598F"/>
    <w:rsid w:val="00375BCF"/>
    <w:rsid w:val="003766DE"/>
    <w:rsid w:val="00376812"/>
    <w:rsid w:val="0037751B"/>
    <w:rsid w:val="00377583"/>
    <w:rsid w:val="0038029F"/>
    <w:rsid w:val="00380F0C"/>
    <w:rsid w:val="00381FBF"/>
    <w:rsid w:val="00383251"/>
    <w:rsid w:val="003834A8"/>
    <w:rsid w:val="003836C4"/>
    <w:rsid w:val="00385804"/>
    <w:rsid w:val="00386E59"/>
    <w:rsid w:val="003879FF"/>
    <w:rsid w:val="00392B00"/>
    <w:rsid w:val="0039306F"/>
    <w:rsid w:val="00394110"/>
    <w:rsid w:val="0039567B"/>
    <w:rsid w:val="00395837"/>
    <w:rsid w:val="00395886"/>
    <w:rsid w:val="00395A3A"/>
    <w:rsid w:val="00396E12"/>
    <w:rsid w:val="003975AA"/>
    <w:rsid w:val="003A0113"/>
    <w:rsid w:val="003A0B31"/>
    <w:rsid w:val="003A1C32"/>
    <w:rsid w:val="003A2AB1"/>
    <w:rsid w:val="003A3A81"/>
    <w:rsid w:val="003A4062"/>
    <w:rsid w:val="003A4097"/>
    <w:rsid w:val="003A4A9C"/>
    <w:rsid w:val="003A5829"/>
    <w:rsid w:val="003A64FD"/>
    <w:rsid w:val="003A76AB"/>
    <w:rsid w:val="003B043C"/>
    <w:rsid w:val="003B0BFB"/>
    <w:rsid w:val="003B14DE"/>
    <w:rsid w:val="003B1652"/>
    <w:rsid w:val="003B1CDF"/>
    <w:rsid w:val="003B1D7E"/>
    <w:rsid w:val="003B37F5"/>
    <w:rsid w:val="003B3C69"/>
    <w:rsid w:val="003B4E4F"/>
    <w:rsid w:val="003B594F"/>
    <w:rsid w:val="003B5BDD"/>
    <w:rsid w:val="003B6E49"/>
    <w:rsid w:val="003B75C6"/>
    <w:rsid w:val="003B785C"/>
    <w:rsid w:val="003B7D51"/>
    <w:rsid w:val="003C0EE6"/>
    <w:rsid w:val="003C308C"/>
    <w:rsid w:val="003C3799"/>
    <w:rsid w:val="003C4CE2"/>
    <w:rsid w:val="003C5CFC"/>
    <w:rsid w:val="003C7150"/>
    <w:rsid w:val="003D12D6"/>
    <w:rsid w:val="003D319F"/>
    <w:rsid w:val="003D35B1"/>
    <w:rsid w:val="003D4564"/>
    <w:rsid w:val="003D4BD3"/>
    <w:rsid w:val="003D4DB9"/>
    <w:rsid w:val="003D4DF4"/>
    <w:rsid w:val="003D6D3B"/>
    <w:rsid w:val="003D6DED"/>
    <w:rsid w:val="003D765E"/>
    <w:rsid w:val="003D7D5C"/>
    <w:rsid w:val="003D7E4E"/>
    <w:rsid w:val="003E09A4"/>
    <w:rsid w:val="003E51F9"/>
    <w:rsid w:val="003E65C2"/>
    <w:rsid w:val="003E703C"/>
    <w:rsid w:val="003E7A11"/>
    <w:rsid w:val="003E7A64"/>
    <w:rsid w:val="003F081E"/>
    <w:rsid w:val="003F0DC1"/>
    <w:rsid w:val="003F1BAF"/>
    <w:rsid w:val="003F1EE2"/>
    <w:rsid w:val="003F225E"/>
    <w:rsid w:val="003F3B5D"/>
    <w:rsid w:val="003F40C9"/>
    <w:rsid w:val="003F4FAB"/>
    <w:rsid w:val="003F5470"/>
    <w:rsid w:val="003F5B10"/>
    <w:rsid w:val="003F5EC0"/>
    <w:rsid w:val="003F625F"/>
    <w:rsid w:val="003F65FB"/>
    <w:rsid w:val="003F7641"/>
    <w:rsid w:val="0040178B"/>
    <w:rsid w:val="00402A60"/>
    <w:rsid w:val="00402ADD"/>
    <w:rsid w:val="0040322F"/>
    <w:rsid w:val="004043C5"/>
    <w:rsid w:val="00405972"/>
    <w:rsid w:val="0040753E"/>
    <w:rsid w:val="00407671"/>
    <w:rsid w:val="00407D3E"/>
    <w:rsid w:val="0041070E"/>
    <w:rsid w:val="0041086B"/>
    <w:rsid w:val="00410BD2"/>
    <w:rsid w:val="00411098"/>
    <w:rsid w:val="0041187B"/>
    <w:rsid w:val="00411C3D"/>
    <w:rsid w:val="004126F0"/>
    <w:rsid w:val="00412F40"/>
    <w:rsid w:val="004132C8"/>
    <w:rsid w:val="004140B2"/>
    <w:rsid w:val="00414253"/>
    <w:rsid w:val="00414A2D"/>
    <w:rsid w:val="00415E8A"/>
    <w:rsid w:val="004162D4"/>
    <w:rsid w:val="00416356"/>
    <w:rsid w:val="004202DC"/>
    <w:rsid w:val="0042033E"/>
    <w:rsid w:val="00421938"/>
    <w:rsid w:val="00422500"/>
    <w:rsid w:val="00422FC4"/>
    <w:rsid w:val="00423100"/>
    <w:rsid w:val="00423658"/>
    <w:rsid w:val="00423802"/>
    <w:rsid w:val="00423A15"/>
    <w:rsid w:val="00424C78"/>
    <w:rsid w:val="00424E67"/>
    <w:rsid w:val="00425706"/>
    <w:rsid w:val="00426CAD"/>
    <w:rsid w:val="004277D6"/>
    <w:rsid w:val="004302C1"/>
    <w:rsid w:val="00430EDC"/>
    <w:rsid w:val="00431879"/>
    <w:rsid w:val="0043196B"/>
    <w:rsid w:val="00431A42"/>
    <w:rsid w:val="004323E6"/>
    <w:rsid w:val="00433466"/>
    <w:rsid w:val="0043348D"/>
    <w:rsid w:val="00434881"/>
    <w:rsid w:val="004356E4"/>
    <w:rsid w:val="004371A6"/>
    <w:rsid w:val="00440729"/>
    <w:rsid w:val="00440BF9"/>
    <w:rsid w:val="00441B3A"/>
    <w:rsid w:val="00441BB8"/>
    <w:rsid w:val="004429B3"/>
    <w:rsid w:val="0044327A"/>
    <w:rsid w:val="004444C5"/>
    <w:rsid w:val="00444A7B"/>
    <w:rsid w:val="004453DB"/>
    <w:rsid w:val="00447A7C"/>
    <w:rsid w:val="0045069A"/>
    <w:rsid w:val="00450B2A"/>
    <w:rsid w:val="00450FB6"/>
    <w:rsid w:val="00451433"/>
    <w:rsid w:val="00451796"/>
    <w:rsid w:val="00451ACA"/>
    <w:rsid w:val="00451D12"/>
    <w:rsid w:val="00454754"/>
    <w:rsid w:val="00454ADF"/>
    <w:rsid w:val="00455027"/>
    <w:rsid w:val="00456169"/>
    <w:rsid w:val="004565B9"/>
    <w:rsid w:val="00457332"/>
    <w:rsid w:val="00457362"/>
    <w:rsid w:val="00460604"/>
    <w:rsid w:val="00460903"/>
    <w:rsid w:val="004647C7"/>
    <w:rsid w:val="004651AE"/>
    <w:rsid w:val="00467332"/>
    <w:rsid w:val="00467965"/>
    <w:rsid w:val="00471057"/>
    <w:rsid w:val="004710DA"/>
    <w:rsid w:val="00471962"/>
    <w:rsid w:val="00471E28"/>
    <w:rsid w:val="0047215F"/>
    <w:rsid w:val="004733F4"/>
    <w:rsid w:val="00474404"/>
    <w:rsid w:val="004746F1"/>
    <w:rsid w:val="004759D2"/>
    <w:rsid w:val="004760BB"/>
    <w:rsid w:val="00476E4B"/>
    <w:rsid w:val="00477333"/>
    <w:rsid w:val="00477515"/>
    <w:rsid w:val="00477705"/>
    <w:rsid w:val="00477A20"/>
    <w:rsid w:val="00477F5F"/>
    <w:rsid w:val="0048086E"/>
    <w:rsid w:val="00480EEE"/>
    <w:rsid w:val="00482E54"/>
    <w:rsid w:val="004833E3"/>
    <w:rsid w:val="00483A77"/>
    <w:rsid w:val="00484A34"/>
    <w:rsid w:val="00485822"/>
    <w:rsid w:val="00485868"/>
    <w:rsid w:val="0048616F"/>
    <w:rsid w:val="00486223"/>
    <w:rsid w:val="0048643E"/>
    <w:rsid w:val="0048759D"/>
    <w:rsid w:val="00487DD4"/>
    <w:rsid w:val="00490D74"/>
    <w:rsid w:val="00490F64"/>
    <w:rsid w:val="004911D4"/>
    <w:rsid w:val="00492E28"/>
    <w:rsid w:val="004935EC"/>
    <w:rsid w:val="00493B30"/>
    <w:rsid w:val="0049460B"/>
    <w:rsid w:val="00495868"/>
    <w:rsid w:val="00495BA6"/>
    <w:rsid w:val="00496F86"/>
    <w:rsid w:val="00497AB7"/>
    <w:rsid w:val="004A0C9D"/>
    <w:rsid w:val="004A0EB1"/>
    <w:rsid w:val="004A1F8D"/>
    <w:rsid w:val="004A2773"/>
    <w:rsid w:val="004A31BB"/>
    <w:rsid w:val="004A3F41"/>
    <w:rsid w:val="004A42BF"/>
    <w:rsid w:val="004A5277"/>
    <w:rsid w:val="004A6743"/>
    <w:rsid w:val="004A6999"/>
    <w:rsid w:val="004A7619"/>
    <w:rsid w:val="004A7B72"/>
    <w:rsid w:val="004B060A"/>
    <w:rsid w:val="004B0689"/>
    <w:rsid w:val="004B1268"/>
    <w:rsid w:val="004B1654"/>
    <w:rsid w:val="004B1D6E"/>
    <w:rsid w:val="004B2567"/>
    <w:rsid w:val="004B318A"/>
    <w:rsid w:val="004B49AD"/>
    <w:rsid w:val="004B4DEF"/>
    <w:rsid w:val="004B5DAB"/>
    <w:rsid w:val="004B6B81"/>
    <w:rsid w:val="004B7CDD"/>
    <w:rsid w:val="004C156C"/>
    <w:rsid w:val="004C1999"/>
    <w:rsid w:val="004C1CF1"/>
    <w:rsid w:val="004C2A04"/>
    <w:rsid w:val="004C2E7B"/>
    <w:rsid w:val="004C3473"/>
    <w:rsid w:val="004C3FFB"/>
    <w:rsid w:val="004C55FA"/>
    <w:rsid w:val="004C5E6F"/>
    <w:rsid w:val="004D089B"/>
    <w:rsid w:val="004D2762"/>
    <w:rsid w:val="004D2C00"/>
    <w:rsid w:val="004D3D68"/>
    <w:rsid w:val="004D4A4D"/>
    <w:rsid w:val="004D5994"/>
    <w:rsid w:val="004D5CC9"/>
    <w:rsid w:val="004D6E34"/>
    <w:rsid w:val="004D7137"/>
    <w:rsid w:val="004E1359"/>
    <w:rsid w:val="004E1845"/>
    <w:rsid w:val="004E2021"/>
    <w:rsid w:val="004E29C9"/>
    <w:rsid w:val="004E2B74"/>
    <w:rsid w:val="004E329A"/>
    <w:rsid w:val="004E4927"/>
    <w:rsid w:val="004E5A73"/>
    <w:rsid w:val="004E719E"/>
    <w:rsid w:val="004E75CA"/>
    <w:rsid w:val="004E7F34"/>
    <w:rsid w:val="004F0DFE"/>
    <w:rsid w:val="004F18E8"/>
    <w:rsid w:val="004F1CAE"/>
    <w:rsid w:val="004F21DF"/>
    <w:rsid w:val="004F30DC"/>
    <w:rsid w:val="004F326F"/>
    <w:rsid w:val="004F5A04"/>
    <w:rsid w:val="00500B31"/>
    <w:rsid w:val="005011FD"/>
    <w:rsid w:val="0050160C"/>
    <w:rsid w:val="00501DBD"/>
    <w:rsid w:val="005041A8"/>
    <w:rsid w:val="00504729"/>
    <w:rsid w:val="00505A03"/>
    <w:rsid w:val="00505CAB"/>
    <w:rsid w:val="00506F64"/>
    <w:rsid w:val="00510A0F"/>
    <w:rsid w:val="00510E06"/>
    <w:rsid w:val="005110BE"/>
    <w:rsid w:val="00511515"/>
    <w:rsid w:val="005122EA"/>
    <w:rsid w:val="005125B5"/>
    <w:rsid w:val="00512BC1"/>
    <w:rsid w:val="00512DB1"/>
    <w:rsid w:val="005142D8"/>
    <w:rsid w:val="00514841"/>
    <w:rsid w:val="00514E6F"/>
    <w:rsid w:val="005154CF"/>
    <w:rsid w:val="00515D54"/>
    <w:rsid w:val="00517631"/>
    <w:rsid w:val="0052289A"/>
    <w:rsid w:val="00523AB5"/>
    <w:rsid w:val="00524BFE"/>
    <w:rsid w:val="00525612"/>
    <w:rsid w:val="00525846"/>
    <w:rsid w:val="005260A3"/>
    <w:rsid w:val="00530F64"/>
    <w:rsid w:val="00532E36"/>
    <w:rsid w:val="00533420"/>
    <w:rsid w:val="00533603"/>
    <w:rsid w:val="005336CF"/>
    <w:rsid w:val="00533A6A"/>
    <w:rsid w:val="00533A6E"/>
    <w:rsid w:val="00534AFB"/>
    <w:rsid w:val="00534EE5"/>
    <w:rsid w:val="0053603E"/>
    <w:rsid w:val="00537D65"/>
    <w:rsid w:val="00540A24"/>
    <w:rsid w:val="00541710"/>
    <w:rsid w:val="00543350"/>
    <w:rsid w:val="00543798"/>
    <w:rsid w:val="00545DE7"/>
    <w:rsid w:val="00546345"/>
    <w:rsid w:val="005463F5"/>
    <w:rsid w:val="005509E9"/>
    <w:rsid w:val="00551BF0"/>
    <w:rsid w:val="00551FFB"/>
    <w:rsid w:val="00552BDE"/>
    <w:rsid w:val="00552CF3"/>
    <w:rsid w:val="00553074"/>
    <w:rsid w:val="00553619"/>
    <w:rsid w:val="00553DFB"/>
    <w:rsid w:val="00554A5F"/>
    <w:rsid w:val="00555F67"/>
    <w:rsid w:val="00556D88"/>
    <w:rsid w:val="005572F2"/>
    <w:rsid w:val="00561568"/>
    <w:rsid w:val="00561CB6"/>
    <w:rsid w:val="00561CFC"/>
    <w:rsid w:val="005632A8"/>
    <w:rsid w:val="00563D3C"/>
    <w:rsid w:val="00565CD2"/>
    <w:rsid w:val="00565F8C"/>
    <w:rsid w:val="00566AE0"/>
    <w:rsid w:val="00566C8B"/>
    <w:rsid w:val="00567376"/>
    <w:rsid w:val="00567558"/>
    <w:rsid w:val="00567677"/>
    <w:rsid w:val="00567ADC"/>
    <w:rsid w:val="00567CC8"/>
    <w:rsid w:val="00570D18"/>
    <w:rsid w:val="00571EE3"/>
    <w:rsid w:val="00572114"/>
    <w:rsid w:val="00572481"/>
    <w:rsid w:val="00572B03"/>
    <w:rsid w:val="00574029"/>
    <w:rsid w:val="00574431"/>
    <w:rsid w:val="00575172"/>
    <w:rsid w:val="00575958"/>
    <w:rsid w:val="005802A4"/>
    <w:rsid w:val="0058045E"/>
    <w:rsid w:val="005818E7"/>
    <w:rsid w:val="005823A1"/>
    <w:rsid w:val="005823D2"/>
    <w:rsid w:val="00582FEB"/>
    <w:rsid w:val="0058306E"/>
    <w:rsid w:val="005835B6"/>
    <w:rsid w:val="0058461E"/>
    <w:rsid w:val="00584C6D"/>
    <w:rsid w:val="00584DF7"/>
    <w:rsid w:val="00586691"/>
    <w:rsid w:val="005869CC"/>
    <w:rsid w:val="00586ABF"/>
    <w:rsid w:val="0058742B"/>
    <w:rsid w:val="00590E3B"/>
    <w:rsid w:val="00592026"/>
    <w:rsid w:val="00592907"/>
    <w:rsid w:val="005930C3"/>
    <w:rsid w:val="005930E4"/>
    <w:rsid w:val="00593211"/>
    <w:rsid w:val="00593FCF"/>
    <w:rsid w:val="005944DC"/>
    <w:rsid w:val="005958D0"/>
    <w:rsid w:val="005962B2"/>
    <w:rsid w:val="005973FD"/>
    <w:rsid w:val="0059764D"/>
    <w:rsid w:val="00597F0A"/>
    <w:rsid w:val="005A1E5B"/>
    <w:rsid w:val="005A30F2"/>
    <w:rsid w:val="005A3CBE"/>
    <w:rsid w:val="005A44D9"/>
    <w:rsid w:val="005A548E"/>
    <w:rsid w:val="005A597D"/>
    <w:rsid w:val="005A6857"/>
    <w:rsid w:val="005A6AFB"/>
    <w:rsid w:val="005A7715"/>
    <w:rsid w:val="005B0300"/>
    <w:rsid w:val="005B0C37"/>
    <w:rsid w:val="005B0F4C"/>
    <w:rsid w:val="005B1A4A"/>
    <w:rsid w:val="005B1DED"/>
    <w:rsid w:val="005B32C4"/>
    <w:rsid w:val="005B3559"/>
    <w:rsid w:val="005B3B06"/>
    <w:rsid w:val="005B447D"/>
    <w:rsid w:val="005B481E"/>
    <w:rsid w:val="005B4F53"/>
    <w:rsid w:val="005B588F"/>
    <w:rsid w:val="005B5E13"/>
    <w:rsid w:val="005B622A"/>
    <w:rsid w:val="005B6261"/>
    <w:rsid w:val="005B6421"/>
    <w:rsid w:val="005B7A22"/>
    <w:rsid w:val="005C0568"/>
    <w:rsid w:val="005C08D3"/>
    <w:rsid w:val="005C11A0"/>
    <w:rsid w:val="005C1F91"/>
    <w:rsid w:val="005C294E"/>
    <w:rsid w:val="005C3362"/>
    <w:rsid w:val="005C3A81"/>
    <w:rsid w:val="005C4E4A"/>
    <w:rsid w:val="005C6620"/>
    <w:rsid w:val="005C7BC5"/>
    <w:rsid w:val="005C7F4E"/>
    <w:rsid w:val="005C7F5B"/>
    <w:rsid w:val="005D04B3"/>
    <w:rsid w:val="005D1C88"/>
    <w:rsid w:val="005D1CD7"/>
    <w:rsid w:val="005D209E"/>
    <w:rsid w:val="005D2EEA"/>
    <w:rsid w:val="005D5D2E"/>
    <w:rsid w:val="005D6A0A"/>
    <w:rsid w:val="005E0026"/>
    <w:rsid w:val="005E0FEC"/>
    <w:rsid w:val="005E1679"/>
    <w:rsid w:val="005E1962"/>
    <w:rsid w:val="005E2523"/>
    <w:rsid w:val="005E4448"/>
    <w:rsid w:val="005E446F"/>
    <w:rsid w:val="005E466A"/>
    <w:rsid w:val="005E66CF"/>
    <w:rsid w:val="005E66FE"/>
    <w:rsid w:val="005E797D"/>
    <w:rsid w:val="005F109A"/>
    <w:rsid w:val="005F2099"/>
    <w:rsid w:val="005F35D1"/>
    <w:rsid w:val="005F3E6C"/>
    <w:rsid w:val="005F45D5"/>
    <w:rsid w:val="005F6453"/>
    <w:rsid w:val="005F7296"/>
    <w:rsid w:val="005F736F"/>
    <w:rsid w:val="005F7EEF"/>
    <w:rsid w:val="00600B7D"/>
    <w:rsid w:val="00600CCF"/>
    <w:rsid w:val="00601500"/>
    <w:rsid w:val="00601B38"/>
    <w:rsid w:val="00601F63"/>
    <w:rsid w:val="006023DF"/>
    <w:rsid w:val="00602606"/>
    <w:rsid w:val="00603179"/>
    <w:rsid w:val="00604055"/>
    <w:rsid w:val="006043F2"/>
    <w:rsid w:val="006059F6"/>
    <w:rsid w:val="00606E59"/>
    <w:rsid w:val="00607F66"/>
    <w:rsid w:val="00610FB8"/>
    <w:rsid w:val="0061185B"/>
    <w:rsid w:val="00611B73"/>
    <w:rsid w:val="00614652"/>
    <w:rsid w:val="006149AA"/>
    <w:rsid w:val="006159EA"/>
    <w:rsid w:val="006162FD"/>
    <w:rsid w:val="00617BEA"/>
    <w:rsid w:val="00620679"/>
    <w:rsid w:val="00620DBD"/>
    <w:rsid w:val="00621816"/>
    <w:rsid w:val="006219F9"/>
    <w:rsid w:val="00621A0B"/>
    <w:rsid w:val="00621E69"/>
    <w:rsid w:val="0062207B"/>
    <w:rsid w:val="00622379"/>
    <w:rsid w:val="00622EDA"/>
    <w:rsid w:val="00623A48"/>
    <w:rsid w:val="00624318"/>
    <w:rsid w:val="00624602"/>
    <w:rsid w:val="00624E12"/>
    <w:rsid w:val="00624F60"/>
    <w:rsid w:val="00625F96"/>
    <w:rsid w:val="00626570"/>
    <w:rsid w:val="00632516"/>
    <w:rsid w:val="006332C5"/>
    <w:rsid w:val="00633691"/>
    <w:rsid w:val="00633A22"/>
    <w:rsid w:val="00633F14"/>
    <w:rsid w:val="006341F4"/>
    <w:rsid w:val="00636512"/>
    <w:rsid w:val="00636B4B"/>
    <w:rsid w:val="00636B56"/>
    <w:rsid w:val="0063705A"/>
    <w:rsid w:val="00640396"/>
    <w:rsid w:val="00640EC5"/>
    <w:rsid w:val="0064113F"/>
    <w:rsid w:val="0064145A"/>
    <w:rsid w:val="006415C9"/>
    <w:rsid w:val="00641E8A"/>
    <w:rsid w:val="00642225"/>
    <w:rsid w:val="00642347"/>
    <w:rsid w:val="0064288F"/>
    <w:rsid w:val="00643648"/>
    <w:rsid w:val="0064371D"/>
    <w:rsid w:val="00645444"/>
    <w:rsid w:val="00646004"/>
    <w:rsid w:val="00646BC7"/>
    <w:rsid w:val="00646CF8"/>
    <w:rsid w:val="006511F4"/>
    <w:rsid w:val="006514E4"/>
    <w:rsid w:val="006525C2"/>
    <w:rsid w:val="006527D7"/>
    <w:rsid w:val="00652A85"/>
    <w:rsid w:val="00653498"/>
    <w:rsid w:val="00655279"/>
    <w:rsid w:val="00656B05"/>
    <w:rsid w:val="0065717B"/>
    <w:rsid w:val="0065776E"/>
    <w:rsid w:val="00657970"/>
    <w:rsid w:val="006603BF"/>
    <w:rsid w:val="006605C1"/>
    <w:rsid w:val="006617AF"/>
    <w:rsid w:val="006629AB"/>
    <w:rsid w:val="00662DDD"/>
    <w:rsid w:val="00664DA8"/>
    <w:rsid w:val="006651B4"/>
    <w:rsid w:val="006658E1"/>
    <w:rsid w:val="00665ADA"/>
    <w:rsid w:val="0066620B"/>
    <w:rsid w:val="00666BCE"/>
    <w:rsid w:val="006673EC"/>
    <w:rsid w:val="00667452"/>
    <w:rsid w:val="00667CC8"/>
    <w:rsid w:val="006714AA"/>
    <w:rsid w:val="006715B7"/>
    <w:rsid w:val="00671DAE"/>
    <w:rsid w:val="006721D4"/>
    <w:rsid w:val="0067229A"/>
    <w:rsid w:val="006744F1"/>
    <w:rsid w:val="0067477F"/>
    <w:rsid w:val="00674A75"/>
    <w:rsid w:val="00675A03"/>
    <w:rsid w:val="00676271"/>
    <w:rsid w:val="00680061"/>
    <w:rsid w:val="00680A3E"/>
    <w:rsid w:val="00680DF7"/>
    <w:rsid w:val="006851B7"/>
    <w:rsid w:val="0068553C"/>
    <w:rsid w:val="00685579"/>
    <w:rsid w:val="00685AA0"/>
    <w:rsid w:val="00685C84"/>
    <w:rsid w:val="00685F12"/>
    <w:rsid w:val="00686508"/>
    <w:rsid w:val="00687FF0"/>
    <w:rsid w:val="00690A92"/>
    <w:rsid w:val="00690C8A"/>
    <w:rsid w:val="00692C15"/>
    <w:rsid w:val="00693D3E"/>
    <w:rsid w:val="0069596E"/>
    <w:rsid w:val="00695D40"/>
    <w:rsid w:val="00695F80"/>
    <w:rsid w:val="00697495"/>
    <w:rsid w:val="00697807"/>
    <w:rsid w:val="006A0E88"/>
    <w:rsid w:val="006A1449"/>
    <w:rsid w:val="006A159F"/>
    <w:rsid w:val="006A1AD0"/>
    <w:rsid w:val="006A27FF"/>
    <w:rsid w:val="006A29AC"/>
    <w:rsid w:val="006A29B9"/>
    <w:rsid w:val="006A2CC8"/>
    <w:rsid w:val="006A3A8C"/>
    <w:rsid w:val="006A3E98"/>
    <w:rsid w:val="006A48E2"/>
    <w:rsid w:val="006A62AC"/>
    <w:rsid w:val="006A674E"/>
    <w:rsid w:val="006A70E8"/>
    <w:rsid w:val="006A71D4"/>
    <w:rsid w:val="006A72F5"/>
    <w:rsid w:val="006B01FD"/>
    <w:rsid w:val="006B0597"/>
    <w:rsid w:val="006B128D"/>
    <w:rsid w:val="006B26E8"/>
    <w:rsid w:val="006B59BE"/>
    <w:rsid w:val="006B5DE5"/>
    <w:rsid w:val="006B6DAD"/>
    <w:rsid w:val="006B7027"/>
    <w:rsid w:val="006C0D3F"/>
    <w:rsid w:val="006C1A51"/>
    <w:rsid w:val="006C3A35"/>
    <w:rsid w:val="006C4C8D"/>
    <w:rsid w:val="006C4D4F"/>
    <w:rsid w:val="006C4FBD"/>
    <w:rsid w:val="006C4FF2"/>
    <w:rsid w:val="006C6DA4"/>
    <w:rsid w:val="006C7CBF"/>
    <w:rsid w:val="006D0203"/>
    <w:rsid w:val="006D0E48"/>
    <w:rsid w:val="006D131D"/>
    <w:rsid w:val="006D164D"/>
    <w:rsid w:val="006D18AC"/>
    <w:rsid w:val="006D2336"/>
    <w:rsid w:val="006D24C3"/>
    <w:rsid w:val="006D3516"/>
    <w:rsid w:val="006D3A6C"/>
    <w:rsid w:val="006D43DD"/>
    <w:rsid w:val="006D47AE"/>
    <w:rsid w:val="006D5DF6"/>
    <w:rsid w:val="006D60B6"/>
    <w:rsid w:val="006D639C"/>
    <w:rsid w:val="006D69B5"/>
    <w:rsid w:val="006D6A4A"/>
    <w:rsid w:val="006D6B2E"/>
    <w:rsid w:val="006D72D6"/>
    <w:rsid w:val="006D7413"/>
    <w:rsid w:val="006E0C73"/>
    <w:rsid w:val="006E1ECB"/>
    <w:rsid w:val="006E4844"/>
    <w:rsid w:val="006E5609"/>
    <w:rsid w:val="006E5CE4"/>
    <w:rsid w:val="006F039F"/>
    <w:rsid w:val="006F149E"/>
    <w:rsid w:val="006F2153"/>
    <w:rsid w:val="006F23C2"/>
    <w:rsid w:val="006F4E34"/>
    <w:rsid w:val="006F5F27"/>
    <w:rsid w:val="006F654C"/>
    <w:rsid w:val="006F6A0D"/>
    <w:rsid w:val="006F7C77"/>
    <w:rsid w:val="00702317"/>
    <w:rsid w:val="007029D3"/>
    <w:rsid w:val="00703418"/>
    <w:rsid w:val="00704CFF"/>
    <w:rsid w:val="007052C0"/>
    <w:rsid w:val="007102F0"/>
    <w:rsid w:val="007104F3"/>
    <w:rsid w:val="00710ADC"/>
    <w:rsid w:val="007115C3"/>
    <w:rsid w:val="00712F1C"/>
    <w:rsid w:val="007132F8"/>
    <w:rsid w:val="0071343B"/>
    <w:rsid w:val="007136B2"/>
    <w:rsid w:val="00715550"/>
    <w:rsid w:val="0071562D"/>
    <w:rsid w:val="0071755D"/>
    <w:rsid w:val="007212BF"/>
    <w:rsid w:val="007212C8"/>
    <w:rsid w:val="00721FED"/>
    <w:rsid w:val="00722DC6"/>
    <w:rsid w:val="00723E93"/>
    <w:rsid w:val="00724396"/>
    <w:rsid w:val="0072467A"/>
    <w:rsid w:val="00725076"/>
    <w:rsid w:val="007252E6"/>
    <w:rsid w:val="00725D24"/>
    <w:rsid w:val="0072740E"/>
    <w:rsid w:val="007277AC"/>
    <w:rsid w:val="007300E4"/>
    <w:rsid w:val="00732EFE"/>
    <w:rsid w:val="00734544"/>
    <w:rsid w:val="00734575"/>
    <w:rsid w:val="00734EE3"/>
    <w:rsid w:val="0073604C"/>
    <w:rsid w:val="00736DA6"/>
    <w:rsid w:val="007373BF"/>
    <w:rsid w:val="00737452"/>
    <w:rsid w:val="0074031B"/>
    <w:rsid w:val="0074041C"/>
    <w:rsid w:val="00740BD0"/>
    <w:rsid w:val="00741875"/>
    <w:rsid w:val="00742413"/>
    <w:rsid w:val="00745433"/>
    <w:rsid w:val="00745AB6"/>
    <w:rsid w:val="00745C3F"/>
    <w:rsid w:val="00747648"/>
    <w:rsid w:val="007477C1"/>
    <w:rsid w:val="0074795F"/>
    <w:rsid w:val="007479E6"/>
    <w:rsid w:val="00750828"/>
    <w:rsid w:val="007509BB"/>
    <w:rsid w:val="00750CBF"/>
    <w:rsid w:val="00750F14"/>
    <w:rsid w:val="0075201C"/>
    <w:rsid w:val="007540F3"/>
    <w:rsid w:val="007554EF"/>
    <w:rsid w:val="00755B8B"/>
    <w:rsid w:val="007564C7"/>
    <w:rsid w:val="00756AFB"/>
    <w:rsid w:val="007578A5"/>
    <w:rsid w:val="00757970"/>
    <w:rsid w:val="00757AA5"/>
    <w:rsid w:val="00757DBE"/>
    <w:rsid w:val="007609BE"/>
    <w:rsid w:val="00760A19"/>
    <w:rsid w:val="00761461"/>
    <w:rsid w:val="0076413F"/>
    <w:rsid w:val="007646B7"/>
    <w:rsid w:val="00764A0D"/>
    <w:rsid w:val="00765014"/>
    <w:rsid w:val="0076694C"/>
    <w:rsid w:val="00766C1B"/>
    <w:rsid w:val="00766D03"/>
    <w:rsid w:val="00767AB4"/>
    <w:rsid w:val="00770198"/>
    <w:rsid w:val="0077076C"/>
    <w:rsid w:val="00770D1A"/>
    <w:rsid w:val="00771341"/>
    <w:rsid w:val="00771946"/>
    <w:rsid w:val="0077360F"/>
    <w:rsid w:val="00773E97"/>
    <w:rsid w:val="0077421F"/>
    <w:rsid w:val="00774C5D"/>
    <w:rsid w:val="007751A3"/>
    <w:rsid w:val="00776CD5"/>
    <w:rsid w:val="007775DA"/>
    <w:rsid w:val="007777C0"/>
    <w:rsid w:val="007800AC"/>
    <w:rsid w:val="007806E1"/>
    <w:rsid w:val="00780FF0"/>
    <w:rsid w:val="0078135E"/>
    <w:rsid w:val="007816CB"/>
    <w:rsid w:val="007817F7"/>
    <w:rsid w:val="007827AE"/>
    <w:rsid w:val="00783039"/>
    <w:rsid w:val="00783928"/>
    <w:rsid w:val="0078490F"/>
    <w:rsid w:val="007856A9"/>
    <w:rsid w:val="0078625D"/>
    <w:rsid w:val="00787647"/>
    <w:rsid w:val="007903F0"/>
    <w:rsid w:val="00790B18"/>
    <w:rsid w:val="00790EB6"/>
    <w:rsid w:val="00791983"/>
    <w:rsid w:val="007919A2"/>
    <w:rsid w:val="0079268A"/>
    <w:rsid w:val="00792B37"/>
    <w:rsid w:val="00792CF2"/>
    <w:rsid w:val="007930BA"/>
    <w:rsid w:val="00794BBE"/>
    <w:rsid w:val="00795457"/>
    <w:rsid w:val="007955CF"/>
    <w:rsid w:val="007978A9"/>
    <w:rsid w:val="00797FDD"/>
    <w:rsid w:val="007A1E1A"/>
    <w:rsid w:val="007A218B"/>
    <w:rsid w:val="007A3C05"/>
    <w:rsid w:val="007A46D7"/>
    <w:rsid w:val="007A507B"/>
    <w:rsid w:val="007A5B06"/>
    <w:rsid w:val="007A5C58"/>
    <w:rsid w:val="007A5F41"/>
    <w:rsid w:val="007A76F5"/>
    <w:rsid w:val="007A7963"/>
    <w:rsid w:val="007B09A5"/>
    <w:rsid w:val="007B10AF"/>
    <w:rsid w:val="007B1529"/>
    <w:rsid w:val="007B19E4"/>
    <w:rsid w:val="007B1F39"/>
    <w:rsid w:val="007B24EB"/>
    <w:rsid w:val="007B266B"/>
    <w:rsid w:val="007B2C1D"/>
    <w:rsid w:val="007B3227"/>
    <w:rsid w:val="007B393C"/>
    <w:rsid w:val="007B4040"/>
    <w:rsid w:val="007B4C09"/>
    <w:rsid w:val="007B5283"/>
    <w:rsid w:val="007B541A"/>
    <w:rsid w:val="007B5898"/>
    <w:rsid w:val="007B58EC"/>
    <w:rsid w:val="007B5B27"/>
    <w:rsid w:val="007B5D1B"/>
    <w:rsid w:val="007B67E8"/>
    <w:rsid w:val="007B7253"/>
    <w:rsid w:val="007C0459"/>
    <w:rsid w:val="007C0E18"/>
    <w:rsid w:val="007C10A5"/>
    <w:rsid w:val="007C141E"/>
    <w:rsid w:val="007C202F"/>
    <w:rsid w:val="007C4B1A"/>
    <w:rsid w:val="007C4C59"/>
    <w:rsid w:val="007C4CD6"/>
    <w:rsid w:val="007C598D"/>
    <w:rsid w:val="007C72CD"/>
    <w:rsid w:val="007D02EB"/>
    <w:rsid w:val="007D0654"/>
    <w:rsid w:val="007D22CA"/>
    <w:rsid w:val="007D3D94"/>
    <w:rsid w:val="007D447F"/>
    <w:rsid w:val="007D4D14"/>
    <w:rsid w:val="007D58A2"/>
    <w:rsid w:val="007D614C"/>
    <w:rsid w:val="007D65D6"/>
    <w:rsid w:val="007D77B9"/>
    <w:rsid w:val="007E0B09"/>
    <w:rsid w:val="007E17E6"/>
    <w:rsid w:val="007E20C9"/>
    <w:rsid w:val="007E212A"/>
    <w:rsid w:val="007E316B"/>
    <w:rsid w:val="007E32AC"/>
    <w:rsid w:val="007E3C38"/>
    <w:rsid w:val="007E6073"/>
    <w:rsid w:val="007E64B6"/>
    <w:rsid w:val="007E6624"/>
    <w:rsid w:val="007E6BE6"/>
    <w:rsid w:val="007E7181"/>
    <w:rsid w:val="007F02A5"/>
    <w:rsid w:val="007F12A1"/>
    <w:rsid w:val="007F30FF"/>
    <w:rsid w:val="007F4469"/>
    <w:rsid w:val="007F45CF"/>
    <w:rsid w:val="007F5AD9"/>
    <w:rsid w:val="007F6097"/>
    <w:rsid w:val="007F687F"/>
    <w:rsid w:val="007F7419"/>
    <w:rsid w:val="00801B92"/>
    <w:rsid w:val="00801D94"/>
    <w:rsid w:val="008024E1"/>
    <w:rsid w:val="008046E0"/>
    <w:rsid w:val="00805A4B"/>
    <w:rsid w:val="0080640B"/>
    <w:rsid w:val="00810985"/>
    <w:rsid w:val="00812D59"/>
    <w:rsid w:val="008132F8"/>
    <w:rsid w:val="00814E37"/>
    <w:rsid w:val="008159C8"/>
    <w:rsid w:val="0081620A"/>
    <w:rsid w:val="008179FA"/>
    <w:rsid w:val="00820207"/>
    <w:rsid w:val="008204A7"/>
    <w:rsid w:val="008205CD"/>
    <w:rsid w:val="00820A7A"/>
    <w:rsid w:val="0082122E"/>
    <w:rsid w:val="00821508"/>
    <w:rsid w:val="0082269C"/>
    <w:rsid w:val="008252E3"/>
    <w:rsid w:val="0082539C"/>
    <w:rsid w:val="00830890"/>
    <w:rsid w:val="008312A7"/>
    <w:rsid w:val="0083346C"/>
    <w:rsid w:val="008334FE"/>
    <w:rsid w:val="00834D61"/>
    <w:rsid w:val="008377CC"/>
    <w:rsid w:val="00837984"/>
    <w:rsid w:val="00837B07"/>
    <w:rsid w:val="008407F6"/>
    <w:rsid w:val="0084177E"/>
    <w:rsid w:val="0084224E"/>
    <w:rsid w:val="00842FD7"/>
    <w:rsid w:val="008432C8"/>
    <w:rsid w:val="00843F88"/>
    <w:rsid w:val="00844107"/>
    <w:rsid w:val="008452DE"/>
    <w:rsid w:val="008456D2"/>
    <w:rsid w:val="008461B0"/>
    <w:rsid w:val="008462DF"/>
    <w:rsid w:val="00846684"/>
    <w:rsid w:val="00846B6F"/>
    <w:rsid w:val="0084707A"/>
    <w:rsid w:val="00847E00"/>
    <w:rsid w:val="00851913"/>
    <w:rsid w:val="0085377D"/>
    <w:rsid w:val="008537AA"/>
    <w:rsid w:val="00853EB0"/>
    <w:rsid w:val="0085419E"/>
    <w:rsid w:val="00854AA4"/>
    <w:rsid w:val="008560F6"/>
    <w:rsid w:val="0085682F"/>
    <w:rsid w:val="00857DB2"/>
    <w:rsid w:val="00860359"/>
    <w:rsid w:val="00860937"/>
    <w:rsid w:val="0086148F"/>
    <w:rsid w:val="00862261"/>
    <w:rsid w:val="0086446A"/>
    <w:rsid w:val="0086590B"/>
    <w:rsid w:val="00865D32"/>
    <w:rsid w:val="00866FF0"/>
    <w:rsid w:val="00867AD1"/>
    <w:rsid w:val="00870495"/>
    <w:rsid w:val="008712C8"/>
    <w:rsid w:val="0087181F"/>
    <w:rsid w:val="00871C9C"/>
    <w:rsid w:val="00871D6D"/>
    <w:rsid w:val="00872AEA"/>
    <w:rsid w:val="00873045"/>
    <w:rsid w:val="008732C5"/>
    <w:rsid w:val="008741E5"/>
    <w:rsid w:val="0087428C"/>
    <w:rsid w:val="0087441D"/>
    <w:rsid w:val="0087443E"/>
    <w:rsid w:val="0087585F"/>
    <w:rsid w:val="00876723"/>
    <w:rsid w:val="0087694C"/>
    <w:rsid w:val="00877023"/>
    <w:rsid w:val="00877132"/>
    <w:rsid w:val="00877D80"/>
    <w:rsid w:val="00881387"/>
    <w:rsid w:val="0088145F"/>
    <w:rsid w:val="008814BF"/>
    <w:rsid w:val="00881C88"/>
    <w:rsid w:val="0088200D"/>
    <w:rsid w:val="008822DF"/>
    <w:rsid w:val="008833FA"/>
    <w:rsid w:val="00884287"/>
    <w:rsid w:val="008847B2"/>
    <w:rsid w:val="008849A2"/>
    <w:rsid w:val="0088523D"/>
    <w:rsid w:val="00886257"/>
    <w:rsid w:val="00886DA1"/>
    <w:rsid w:val="00887193"/>
    <w:rsid w:val="00887CF0"/>
    <w:rsid w:val="0089002F"/>
    <w:rsid w:val="0089040A"/>
    <w:rsid w:val="00891D01"/>
    <w:rsid w:val="008922C2"/>
    <w:rsid w:val="0089338D"/>
    <w:rsid w:val="00893AE5"/>
    <w:rsid w:val="00893C91"/>
    <w:rsid w:val="0089408F"/>
    <w:rsid w:val="00894917"/>
    <w:rsid w:val="008956A3"/>
    <w:rsid w:val="008959EB"/>
    <w:rsid w:val="008968B2"/>
    <w:rsid w:val="00896ECC"/>
    <w:rsid w:val="00897055"/>
    <w:rsid w:val="008973F3"/>
    <w:rsid w:val="008977A2"/>
    <w:rsid w:val="00897DBB"/>
    <w:rsid w:val="00897DD6"/>
    <w:rsid w:val="008A0081"/>
    <w:rsid w:val="008A038B"/>
    <w:rsid w:val="008A1B09"/>
    <w:rsid w:val="008A1FE9"/>
    <w:rsid w:val="008A266A"/>
    <w:rsid w:val="008A28AE"/>
    <w:rsid w:val="008A34BC"/>
    <w:rsid w:val="008A388E"/>
    <w:rsid w:val="008A421F"/>
    <w:rsid w:val="008A4C36"/>
    <w:rsid w:val="008A4DB7"/>
    <w:rsid w:val="008A5022"/>
    <w:rsid w:val="008A5781"/>
    <w:rsid w:val="008A5C38"/>
    <w:rsid w:val="008A7C56"/>
    <w:rsid w:val="008B0A66"/>
    <w:rsid w:val="008B10BE"/>
    <w:rsid w:val="008B330A"/>
    <w:rsid w:val="008B393C"/>
    <w:rsid w:val="008B46DE"/>
    <w:rsid w:val="008B4D5C"/>
    <w:rsid w:val="008B5F8D"/>
    <w:rsid w:val="008B6662"/>
    <w:rsid w:val="008B66B7"/>
    <w:rsid w:val="008B6B93"/>
    <w:rsid w:val="008B6BA5"/>
    <w:rsid w:val="008B711F"/>
    <w:rsid w:val="008B71C5"/>
    <w:rsid w:val="008C17D3"/>
    <w:rsid w:val="008C2751"/>
    <w:rsid w:val="008C3CFB"/>
    <w:rsid w:val="008C57D9"/>
    <w:rsid w:val="008C66BA"/>
    <w:rsid w:val="008C6FC0"/>
    <w:rsid w:val="008D123A"/>
    <w:rsid w:val="008D13AF"/>
    <w:rsid w:val="008D13EB"/>
    <w:rsid w:val="008D2AC9"/>
    <w:rsid w:val="008D3F43"/>
    <w:rsid w:val="008D4205"/>
    <w:rsid w:val="008D42E5"/>
    <w:rsid w:val="008D5013"/>
    <w:rsid w:val="008D5B74"/>
    <w:rsid w:val="008D7D59"/>
    <w:rsid w:val="008D7D6D"/>
    <w:rsid w:val="008E0B8D"/>
    <w:rsid w:val="008E0CF0"/>
    <w:rsid w:val="008E2F70"/>
    <w:rsid w:val="008E4963"/>
    <w:rsid w:val="008E4EC9"/>
    <w:rsid w:val="008E5415"/>
    <w:rsid w:val="008E5F00"/>
    <w:rsid w:val="008F0BA0"/>
    <w:rsid w:val="008F19CF"/>
    <w:rsid w:val="008F1A87"/>
    <w:rsid w:val="008F1D57"/>
    <w:rsid w:val="008F258E"/>
    <w:rsid w:val="008F68A5"/>
    <w:rsid w:val="008F6BE1"/>
    <w:rsid w:val="008F7685"/>
    <w:rsid w:val="008F77B7"/>
    <w:rsid w:val="0090031A"/>
    <w:rsid w:val="00900B85"/>
    <w:rsid w:val="009015F5"/>
    <w:rsid w:val="00901E51"/>
    <w:rsid w:val="00902209"/>
    <w:rsid w:val="009035BE"/>
    <w:rsid w:val="009038EC"/>
    <w:rsid w:val="00903DB3"/>
    <w:rsid w:val="00904943"/>
    <w:rsid w:val="00904BF8"/>
    <w:rsid w:val="00904DE7"/>
    <w:rsid w:val="00904F86"/>
    <w:rsid w:val="009055A5"/>
    <w:rsid w:val="00905E28"/>
    <w:rsid w:val="009063D6"/>
    <w:rsid w:val="00907B13"/>
    <w:rsid w:val="00911972"/>
    <w:rsid w:val="00911BAB"/>
    <w:rsid w:val="00911E80"/>
    <w:rsid w:val="009129A4"/>
    <w:rsid w:val="009154DF"/>
    <w:rsid w:val="009158EC"/>
    <w:rsid w:val="00915D0D"/>
    <w:rsid w:val="00916644"/>
    <w:rsid w:val="009169BF"/>
    <w:rsid w:val="0091737B"/>
    <w:rsid w:val="009206C9"/>
    <w:rsid w:val="009209A7"/>
    <w:rsid w:val="009214B3"/>
    <w:rsid w:val="00921558"/>
    <w:rsid w:val="00921D65"/>
    <w:rsid w:val="0092473C"/>
    <w:rsid w:val="00924870"/>
    <w:rsid w:val="00926AC4"/>
    <w:rsid w:val="00927012"/>
    <w:rsid w:val="0093140B"/>
    <w:rsid w:val="009316C0"/>
    <w:rsid w:val="0093196D"/>
    <w:rsid w:val="00932F1D"/>
    <w:rsid w:val="009333C4"/>
    <w:rsid w:val="0093384A"/>
    <w:rsid w:val="00935179"/>
    <w:rsid w:val="00935DAD"/>
    <w:rsid w:val="009365A1"/>
    <w:rsid w:val="009377A8"/>
    <w:rsid w:val="00940276"/>
    <w:rsid w:val="00940A74"/>
    <w:rsid w:val="00941039"/>
    <w:rsid w:val="00941BA9"/>
    <w:rsid w:val="009427B8"/>
    <w:rsid w:val="00942803"/>
    <w:rsid w:val="00942D29"/>
    <w:rsid w:val="00943583"/>
    <w:rsid w:val="00943669"/>
    <w:rsid w:val="00943E00"/>
    <w:rsid w:val="00945394"/>
    <w:rsid w:val="00946D1D"/>
    <w:rsid w:val="00953253"/>
    <w:rsid w:val="009535D3"/>
    <w:rsid w:val="00954749"/>
    <w:rsid w:val="00954A45"/>
    <w:rsid w:val="00954EBF"/>
    <w:rsid w:val="00955246"/>
    <w:rsid w:val="0095527A"/>
    <w:rsid w:val="00955494"/>
    <w:rsid w:val="00955F24"/>
    <w:rsid w:val="0095656C"/>
    <w:rsid w:val="00956C99"/>
    <w:rsid w:val="009572FB"/>
    <w:rsid w:val="009577D9"/>
    <w:rsid w:val="009605DC"/>
    <w:rsid w:val="009605F9"/>
    <w:rsid w:val="00961FF2"/>
    <w:rsid w:val="009624B9"/>
    <w:rsid w:val="00962A0B"/>
    <w:rsid w:val="009633E9"/>
    <w:rsid w:val="00964CD8"/>
    <w:rsid w:val="0096732D"/>
    <w:rsid w:val="0097068C"/>
    <w:rsid w:val="00971653"/>
    <w:rsid w:val="00973025"/>
    <w:rsid w:val="009736BC"/>
    <w:rsid w:val="00973768"/>
    <w:rsid w:val="00974EE1"/>
    <w:rsid w:val="0097569D"/>
    <w:rsid w:val="0098266E"/>
    <w:rsid w:val="00983B84"/>
    <w:rsid w:val="00983C4F"/>
    <w:rsid w:val="00985EE1"/>
    <w:rsid w:val="00986102"/>
    <w:rsid w:val="00986906"/>
    <w:rsid w:val="009902C7"/>
    <w:rsid w:val="00990499"/>
    <w:rsid w:val="009913EB"/>
    <w:rsid w:val="00991601"/>
    <w:rsid w:val="00991BED"/>
    <w:rsid w:val="00991F2A"/>
    <w:rsid w:val="00992235"/>
    <w:rsid w:val="009922FB"/>
    <w:rsid w:val="00993F37"/>
    <w:rsid w:val="00994B47"/>
    <w:rsid w:val="009961AA"/>
    <w:rsid w:val="009964D4"/>
    <w:rsid w:val="00997113"/>
    <w:rsid w:val="009974E1"/>
    <w:rsid w:val="00997772"/>
    <w:rsid w:val="009A00BB"/>
    <w:rsid w:val="009A0C30"/>
    <w:rsid w:val="009A1789"/>
    <w:rsid w:val="009A2F2F"/>
    <w:rsid w:val="009A30A4"/>
    <w:rsid w:val="009A3476"/>
    <w:rsid w:val="009A4273"/>
    <w:rsid w:val="009A44BC"/>
    <w:rsid w:val="009A55E9"/>
    <w:rsid w:val="009A5DA4"/>
    <w:rsid w:val="009A74E4"/>
    <w:rsid w:val="009A7697"/>
    <w:rsid w:val="009A7BC9"/>
    <w:rsid w:val="009B0A7F"/>
    <w:rsid w:val="009B158C"/>
    <w:rsid w:val="009B20FC"/>
    <w:rsid w:val="009B2212"/>
    <w:rsid w:val="009B2781"/>
    <w:rsid w:val="009B27AA"/>
    <w:rsid w:val="009B29A0"/>
    <w:rsid w:val="009B4AFC"/>
    <w:rsid w:val="009B4E94"/>
    <w:rsid w:val="009B5FB3"/>
    <w:rsid w:val="009B5FDD"/>
    <w:rsid w:val="009B6C35"/>
    <w:rsid w:val="009B72FA"/>
    <w:rsid w:val="009B792D"/>
    <w:rsid w:val="009C0AF8"/>
    <w:rsid w:val="009C0E3E"/>
    <w:rsid w:val="009C180A"/>
    <w:rsid w:val="009C1BB4"/>
    <w:rsid w:val="009C2D5C"/>
    <w:rsid w:val="009C3156"/>
    <w:rsid w:val="009C3EF1"/>
    <w:rsid w:val="009C5087"/>
    <w:rsid w:val="009C5AEE"/>
    <w:rsid w:val="009D0085"/>
    <w:rsid w:val="009D2A90"/>
    <w:rsid w:val="009D356F"/>
    <w:rsid w:val="009D3898"/>
    <w:rsid w:val="009D4581"/>
    <w:rsid w:val="009D5438"/>
    <w:rsid w:val="009D5A14"/>
    <w:rsid w:val="009D683A"/>
    <w:rsid w:val="009D71E7"/>
    <w:rsid w:val="009D77AE"/>
    <w:rsid w:val="009E0527"/>
    <w:rsid w:val="009E3048"/>
    <w:rsid w:val="009E3C89"/>
    <w:rsid w:val="009E4A29"/>
    <w:rsid w:val="009E6709"/>
    <w:rsid w:val="009F03AB"/>
    <w:rsid w:val="009F0BA1"/>
    <w:rsid w:val="009F1BEA"/>
    <w:rsid w:val="009F1D93"/>
    <w:rsid w:val="009F2AC4"/>
    <w:rsid w:val="009F2B00"/>
    <w:rsid w:val="009F3CE3"/>
    <w:rsid w:val="009F3F17"/>
    <w:rsid w:val="009F49AB"/>
    <w:rsid w:val="009F502E"/>
    <w:rsid w:val="009F520E"/>
    <w:rsid w:val="009F5E65"/>
    <w:rsid w:val="009F69BE"/>
    <w:rsid w:val="00A0053F"/>
    <w:rsid w:val="00A00E82"/>
    <w:rsid w:val="00A01193"/>
    <w:rsid w:val="00A01422"/>
    <w:rsid w:val="00A01FD4"/>
    <w:rsid w:val="00A0229C"/>
    <w:rsid w:val="00A02645"/>
    <w:rsid w:val="00A03C00"/>
    <w:rsid w:val="00A03C2C"/>
    <w:rsid w:val="00A04A46"/>
    <w:rsid w:val="00A04C4F"/>
    <w:rsid w:val="00A055DA"/>
    <w:rsid w:val="00A1034F"/>
    <w:rsid w:val="00A105E5"/>
    <w:rsid w:val="00A1069B"/>
    <w:rsid w:val="00A11133"/>
    <w:rsid w:val="00A132D6"/>
    <w:rsid w:val="00A1632D"/>
    <w:rsid w:val="00A1683A"/>
    <w:rsid w:val="00A17A8E"/>
    <w:rsid w:val="00A21D04"/>
    <w:rsid w:val="00A2369D"/>
    <w:rsid w:val="00A24B81"/>
    <w:rsid w:val="00A265CF"/>
    <w:rsid w:val="00A26923"/>
    <w:rsid w:val="00A269CD"/>
    <w:rsid w:val="00A27DF2"/>
    <w:rsid w:val="00A31022"/>
    <w:rsid w:val="00A311F9"/>
    <w:rsid w:val="00A323C4"/>
    <w:rsid w:val="00A3272A"/>
    <w:rsid w:val="00A32AF7"/>
    <w:rsid w:val="00A34659"/>
    <w:rsid w:val="00A34DEC"/>
    <w:rsid w:val="00A400D1"/>
    <w:rsid w:val="00A4060D"/>
    <w:rsid w:val="00A41729"/>
    <w:rsid w:val="00A41877"/>
    <w:rsid w:val="00A427BF"/>
    <w:rsid w:val="00A42F57"/>
    <w:rsid w:val="00A44912"/>
    <w:rsid w:val="00A44A92"/>
    <w:rsid w:val="00A4544C"/>
    <w:rsid w:val="00A50399"/>
    <w:rsid w:val="00A5123D"/>
    <w:rsid w:val="00A512C2"/>
    <w:rsid w:val="00A527DE"/>
    <w:rsid w:val="00A52937"/>
    <w:rsid w:val="00A52A55"/>
    <w:rsid w:val="00A54583"/>
    <w:rsid w:val="00A546B9"/>
    <w:rsid w:val="00A54C43"/>
    <w:rsid w:val="00A55497"/>
    <w:rsid w:val="00A55E02"/>
    <w:rsid w:val="00A56246"/>
    <w:rsid w:val="00A562AE"/>
    <w:rsid w:val="00A5641C"/>
    <w:rsid w:val="00A57A62"/>
    <w:rsid w:val="00A6023F"/>
    <w:rsid w:val="00A604C8"/>
    <w:rsid w:val="00A60886"/>
    <w:rsid w:val="00A61F58"/>
    <w:rsid w:val="00A62A5B"/>
    <w:rsid w:val="00A630B3"/>
    <w:rsid w:val="00A64A9D"/>
    <w:rsid w:val="00A6510F"/>
    <w:rsid w:val="00A65C2A"/>
    <w:rsid w:val="00A6725F"/>
    <w:rsid w:val="00A676D3"/>
    <w:rsid w:val="00A708E8"/>
    <w:rsid w:val="00A70D0F"/>
    <w:rsid w:val="00A70ED4"/>
    <w:rsid w:val="00A738D8"/>
    <w:rsid w:val="00A73C11"/>
    <w:rsid w:val="00A74234"/>
    <w:rsid w:val="00A7481E"/>
    <w:rsid w:val="00A74C8A"/>
    <w:rsid w:val="00A74EA9"/>
    <w:rsid w:val="00A758AC"/>
    <w:rsid w:val="00A76B49"/>
    <w:rsid w:val="00A775EB"/>
    <w:rsid w:val="00A77BBC"/>
    <w:rsid w:val="00A80722"/>
    <w:rsid w:val="00A81652"/>
    <w:rsid w:val="00A8252B"/>
    <w:rsid w:val="00A830A3"/>
    <w:rsid w:val="00A83393"/>
    <w:rsid w:val="00A83957"/>
    <w:rsid w:val="00A83FAD"/>
    <w:rsid w:val="00A84E7F"/>
    <w:rsid w:val="00A84F0C"/>
    <w:rsid w:val="00A85370"/>
    <w:rsid w:val="00A853B0"/>
    <w:rsid w:val="00A8583A"/>
    <w:rsid w:val="00A8794E"/>
    <w:rsid w:val="00A87F14"/>
    <w:rsid w:val="00A90CA7"/>
    <w:rsid w:val="00A91AEE"/>
    <w:rsid w:val="00A93633"/>
    <w:rsid w:val="00A93E1D"/>
    <w:rsid w:val="00A950B6"/>
    <w:rsid w:val="00A9552A"/>
    <w:rsid w:val="00A9581F"/>
    <w:rsid w:val="00A96202"/>
    <w:rsid w:val="00AA1CD2"/>
    <w:rsid w:val="00AA1FC0"/>
    <w:rsid w:val="00AA2167"/>
    <w:rsid w:val="00AA21A1"/>
    <w:rsid w:val="00AA2B0A"/>
    <w:rsid w:val="00AA33CD"/>
    <w:rsid w:val="00AA4164"/>
    <w:rsid w:val="00AA5412"/>
    <w:rsid w:val="00AA5A36"/>
    <w:rsid w:val="00AA5E68"/>
    <w:rsid w:val="00AA637C"/>
    <w:rsid w:val="00AA6508"/>
    <w:rsid w:val="00AA76B7"/>
    <w:rsid w:val="00AB0675"/>
    <w:rsid w:val="00AB1376"/>
    <w:rsid w:val="00AB144C"/>
    <w:rsid w:val="00AB1538"/>
    <w:rsid w:val="00AB22B5"/>
    <w:rsid w:val="00AB246F"/>
    <w:rsid w:val="00AB3384"/>
    <w:rsid w:val="00AB3742"/>
    <w:rsid w:val="00AB3FF6"/>
    <w:rsid w:val="00AB72AE"/>
    <w:rsid w:val="00AC0222"/>
    <w:rsid w:val="00AC0FF2"/>
    <w:rsid w:val="00AC17FF"/>
    <w:rsid w:val="00AC373E"/>
    <w:rsid w:val="00AC3AD1"/>
    <w:rsid w:val="00AC4F51"/>
    <w:rsid w:val="00AC502F"/>
    <w:rsid w:val="00AC54E4"/>
    <w:rsid w:val="00AC6FD1"/>
    <w:rsid w:val="00AC6FF8"/>
    <w:rsid w:val="00AC7815"/>
    <w:rsid w:val="00AC7EC5"/>
    <w:rsid w:val="00AD09CC"/>
    <w:rsid w:val="00AD0F82"/>
    <w:rsid w:val="00AD29F8"/>
    <w:rsid w:val="00AD3B57"/>
    <w:rsid w:val="00AD4214"/>
    <w:rsid w:val="00AD44FE"/>
    <w:rsid w:val="00AD4575"/>
    <w:rsid w:val="00AD5405"/>
    <w:rsid w:val="00AD6403"/>
    <w:rsid w:val="00AD6D3B"/>
    <w:rsid w:val="00AD6F54"/>
    <w:rsid w:val="00AD743E"/>
    <w:rsid w:val="00AD75F2"/>
    <w:rsid w:val="00AE1877"/>
    <w:rsid w:val="00AE2F6B"/>
    <w:rsid w:val="00AE3A99"/>
    <w:rsid w:val="00AE4B1D"/>
    <w:rsid w:val="00AE5723"/>
    <w:rsid w:val="00AE5F39"/>
    <w:rsid w:val="00AE6373"/>
    <w:rsid w:val="00AE6EE0"/>
    <w:rsid w:val="00AE7162"/>
    <w:rsid w:val="00AE74EF"/>
    <w:rsid w:val="00AE7A50"/>
    <w:rsid w:val="00AF0C06"/>
    <w:rsid w:val="00AF0E94"/>
    <w:rsid w:val="00AF18FE"/>
    <w:rsid w:val="00AF2C23"/>
    <w:rsid w:val="00AF46A5"/>
    <w:rsid w:val="00AF5BE8"/>
    <w:rsid w:val="00B008AD"/>
    <w:rsid w:val="00B00944"/>
    <w:rsid w:val="00B016CD"/>
    <w:rsid w:val="00B01C7A"/>
    <w:rsid w:val="00B01EF1"/>
    <w:rsid w:val="00B01F89"/>
    <w:rsid w:val="00B02849"/>
    <w:rsid w:val="00B033E4"/>
    <w:rsid w:val="00B03F2B"/>
    <w:rsid w:val="00B0530B"/>
    <w:rsid w:val="00B06CCE"/>
    <w:rsid w:val="00B07843"/>
    <w:rsid w:val="00B07D93"/>
    <w:rsid w:val="00B107F1"/>
    <w:rsid w:val="00B109AB"/>
    <w:rsid w:val="00B1218D"/>
    <w:rsid w:val="00B1349E"/>
    <w:rsid w:val="00B14006"/>
    <w:rsid w:val="00B14CCB"/>
    <w:rsid w:val="00B15301"/>
    <w:rsid w:val="00B153E1"/>
    <w:rsid w:val="00B154EE"/>
    <w:rsid w:val="00B16E63"/>
    <w:rsid w:val="00B20A4C"/>
    <w:rsid w:val="00B20FCE"/>
    <w:rsid w:val="00B21C2C"/>
    <w:rsid w:val="00B22A2E"/>
    <w:rsid w:val="00B2362C"/>
    <w:rsid w:val="00B23A4F"/>
    <w:rsid w:val="00B24EF9"/>
    <w:rsid w:val="00B255D2"/>
    <w:rsid w:val="00B269D2"/>
    <w:rsid w:val="00B26C93"/>
    <w:rsid w:val="00B26D9E"/>
    <w:rsid w:val="00B279C3"/>
    <w:rsid w:val="00B279D7"/>
    <w:rsid w:val="00B27CAB"/>
    <w:rsid w:val="00B305E7"/>
    <w:rsid w:val="00B30CCD"/>
    <w:rsid w:val="00B317E2"/>
    <w:rsid w:val="00B31B2C"/>
    <w:rsid w:val="00B31BEE"/>
    <w:rsid w:val="00B31E96"/>
    <w:rsid w:val="00B3223A"/>
    <w:rsid w:val="00B325CB"/>
    <w:rsid w:val="00B34AB2"/>
    <w:rsid w:val="00B350CB"/>
    <w:rsid w:val="00B35B91"/>
    <w:rsid w:val="00B35CD8"/>
    <w:rsid w:val="00B369D2"/>
    <w:rsid w:val="00B429A8"/>
    <w:rsid w:val="00B432CA"/>
    <w:rsid w:val="00B43ACE"/>
    <w:rsid w:val="00B44118"/>
    <w:rsid w:val="00B44789"/>
    <w:rsid w:val="00B45816"/>
    <w:rsid w:val="00B4628D"/>
    <w:rsid w:val="00B46A02"/>
    <w:rsid w:val="00B474C6"/>
    <w:rsid w:val="00B47BFB"/>
    <w:rsid w:val="00B512BE"/>
    <w:rsid w:val="00B51664"/>
    <w:rsid w:val="00B51960"/>
    <w:rsid w:val="00B5296F"/>
    <w:rsid w:val="00B52B30"/>
    <w:rsid w:val="00B534C0"/>
    <w:rsid w:val="00B53FD2"/>
    <w:rsid w:val="00B54307"/>
    <w:rsid w:val="00B54468"/>
    <w:rsid w:val="00B54BE6"/>
    <w:rsid w:val="00B55DE9"/>
    <w:rsid w:val="00B56371"/>
    <w:rsid w:val="00B56690"/>
    <w:rsid w:val="00B57497"/>
    <w:rsid w:val="00B57AF3"/>
    <w:rsid w:val="00B57BCC"/>
    <w:rsid w:val="00B60BF6"/>
    <w:rsid w:val="00B60C85"/>
    <w:rsid w:val="00B621D6"/>
    <w:rsid w:val="00B62E18"/>
    <w:rsid w:val="00B62EC7"/>
    <w:rsid w:val="00B639E1"/>
    <w:rsid w:val="00B649C9"/>
    <w:rsid w:val="00B64F07"/>
    <w:rsid w:val="00B65DE1"/>
    <w:rsid w:val="00B678F7"/>
    <w:rsid w:val="00B679FC"/>
    <w:rsid w:val="00B67C8A"/>
    <w:rsid w:val="00B67FB5"/>
    <w:rsid w:val="00B706F5"/>
    <w:rsid w:val="00B70E05"/>
    <w:rsid w:val="00B71CC3"/>
    <w:rsid w:val="00B722FB"/>
    <w:rsid w:val="00B72C27"/>
    <w:rsid w:val="00B7317D"/>
    <w:rsid w:val="00B74D0A"/>
    <w:rsid w:val="00B75BF4"/>
    <w:rsid w:val="00B8093F"/>
    <w:rsid w:val="00B80AED"/>
    <w:rsid w:val="00B827CE"/>
    <w:rsid w:val="00B830EE"/>
    <w:rsid w:val="00B8489C"/>
    <w:rsid w:val="00B84BF2"/>
    <w:rsid w:val="00B85352"/>
    <w:rsid w:val="00B859DE"/>
    <w:rsid w:val="00B87919"/>
    <w:rsid w:val="00B91135"/>
    <w:rsid w:val="00B91407"/>
    <w:rsid w:val="00B919CC"/>
    <w:rsid w:val="00B91EC5"/>
    <w:rsid w:val="00B91F1B"/>
    <w:rsid w:val="00B92085"/>
    <w:rsid w:val="00B9222E"/>
    <w:rsid w:val="00B928C6"/>
    <w:rsid w:val="00B92B08"/>
    <w:rsid w:val="00B943EC"/>
    <w:rsid w:val="00B9574C"/>
    <w:rsid w:val="00B957B8"/>
    <w:rsid w:val="00B95BC1"/>
    <w:rsid w:val="00B96AE0"/>
    <w:rsid w:val="00B976E2"/>
    <w:rsid w:val="00B97B1E"/>
    <w:rsid w:val="00BA0D50"/>
    <w:rsid w:val="00BA1252"/>
    <w:rsid w:val="00BA1C23"/>
    <w:rsid w:val="00BA1C56"/>
    <w:rsid w:val="00BA28D3"/>
    <w:rsid w:val="00BA2910"/>
    <w:rsid w:val="00BA2C98"/>
    <w:rsid w:val="00BA488A"/>
    <w:rsid w:val="00BA4A60"/>
    <w:rsid w:val="00BA509D"/>
    <w:rsid w:val="00BA5245"/>
    <w:rsid w:val="00BA6BF4"/>
    <w:rsid w:val="00BA73B1"/>
    <w:rsid w:val="00BB1CFD"/>
    <w:rsid w:val="00BB2318"/>
    <w:rsid w:val="00BB3977"/>
    <w:rsid w:val="00BB42D9"/>
    <w:rsid w:val="00BB4C9B"/>
    <w:rsid w:val="00BB4E24"/>
    <w:rsid w:val="00BB5D4C"/>
    <w:rsid w:val="00BB6ADB"/>
    <w:rsid w:val="00BB6BC2"/>
    <w:rsid w:val="00BB7ED0"/>
    <w:rsid w:val="00BC004A"/>
    <w:rsid w:val="00BC03B4"/>
    <w:rsid w:val="00BC04CB"/>
    <w:rsid w:val="00BC0B08"/>
    <w:rsid w:val="00BC2682"/>
    <w:rsid w:val="00BC2C13"/>
    <w:rsid w:val="00BC2ED5"/>
    <w:rsid w:val="00BC3989"/>
    <w:rsid w:val="00BC4214"/>
    <w:rsid w:val="00BC4221"/>
    <w:rsid w:val="00BC46EB"/>
    <w:rsid w:val="00BC4C02"/>
    <w:rsid w:val="00BC4CEA"/>
    <w:rsid w:val="00BC53F4"/>
    <w:rsid w:val="00BC6328"/>
    <w:rsid w:val="00BC697D"/>
    <w:rsid w:val="00BC747D"/>
    <w:rsid w:val="00BC7CAF"/>
    <w:rsid w:val="00BD098B"/>
    <w:rsid w:val="00BD2B18"/>
    <w:rsid w:val="00BD39B5"/>
    <w:rsid w:val="00BD44B1"/>
    <w:rsid w:val="00BD4B96"/>
    <w:rsid w:val="00BD4EFD"/>
    <w:rsid w:val="00BD5AA6"/>
    <w:rsid w:val="00BD6102"/>
    <w:rsid w:val="00BD66E9"/>
    <w:rsid w:val="00BD6FEE"/>
    <w:rsid w:val="00BE1504"/>
    <w:rsid w:val="00BE1969"/>
    <w:rsid w:val="00BE1A5B"/>
    <w:rsid w:val="00BE1A99"/>
    <w:rsid w:val="00BE2336"/>
    <w:rsid w:val="00BE3D50"/>
    <w:rsid w:val="00BE53A6"/>
    <w:rsid w:val="00BE5B23"/>
    <w:rsid w:val="00BE5DC3"/>
    <w:rsid w:val="00BE669B"/>
    <w:rsid w:val="00BF0723"/>
    <w:rsid w:val="00BF1256"/>
    <w:rsid w:val="00BF2412"/>
    <w:rsid w:val="00BF334D"/>
    <w:rsid w:val="00BF51F2"/>
    <w:rsid w:val="00BF6E7F"/>
    <w:rsid w:val="00C008C6"/>
    <w:rsid w:val="00C00EAA"/>
    <w:rsid w:val="00C00EC6"/>
    <w:rsid w:val="00C01D5B"/>
    <w:rsid w:val="00C0202F"/>
    <w:rsid w:val="00C03747"/>
    <w:rsid w:val="00C05235"/>
    <w:rsid w:val="00C05676"/>
    <w:rsid w:val="00C05F99"/>
    <w:rsid w:val="00C06FF1"/>
    <w:rsid w:val="00C07616"/>
    <w:rsid w:val="00C07656"/>
    <w:rsid w:val="00C07C39"/>
    <w:rsid w:val="00C1004D"/>
    <w:rsid w:val="00C11E5B"/>
    <w:rsid w:val="00C12253"/>
    <w:rsid w:val="00C129D8"/>
    <w:rsid w:val="00C1303A"/>
    <w:rsid w:val="00C134B9"/>
    <w:rsid w:val="00C16AAC"/>
    <w:rsid w:val="00C17C74"/>
    <w:rsid w:val="00C17F73"/>
    <w:rsid w:val="00C20F04"/>
    <w:rsid w:val="00C21AE6"/>
    <w:rsid w:val="00C23130"/>
    <w:rsid w:val="00C23A1D"/>
    <w:rsid w:val="00C23E2C"/>
    <w:rsid w:val="00C2428C"/>
    <w:rsid w:val="00C25BD0"/>
    <w:rsid w:val="00C25FDB"/>
    <w:rsid w:val="00C26116"/>
    <w:rsid w:val="00C26B59"/>
    <w:rsid w:val="00C27562"/>
    <w:rsid w:val="00C309C9"/>
    <w:rsid w:val="00C31708"/>
    <w:rsid w:val="00C31E50"/>
    <w:rsid w:val="00C3402F"/>
    <w:rsid w:val="00C35E7C"/>
    <w:rsid w:val="00C3614C"/>
    <w:rsid w:val="00C362F9"/>
    <w:rsid w:val="00C36649"/>
    <w:rsid w:val="00C40943"/>
    <w:rsid w:val="00C40E14"/>
    <w:rsid w:val="00C40F70"/>
    <w:rsid w:val="00C420DF"/>
    <w:rsid w:val="00C4284B"/>
    <w:rsid w:val="00C42978"/>
    <w:rsid w:val="00C432EC"/>
    <w:rsid w:val="00C436CB"/>
    <w:rsid w:val="00C43ED9"/>
    <w:rsid w:val="00C4500C"/>
    <w:rsid w:val="00C45469"/>
    <w:rsid w:val="00C458A9"/>
    <w:rsid w:val="00C45AF6"/>
    <w:rsid w:val="00C45B1E"/>
    <w:rsid w:val="00C46371"/>
    <w:rsid w:val="00C467CD"/>
    <w:rsid w:val="00C46961"/>
    <w:rsid w:val="00C51301"/>
    <w:rsid w:val="00C52D79"/>
    <w:rsid w:val="00C52EB4"/>
    <w:rsid w:val="00C53A2D"/>
    <w:rsid w:val="00C56FFA"/>
    <w:rsid w:val="00C575C1"/>
    <w:rsid w:val="00C576D1"/>
    <w:rsid w:val="00C57EFB"/>
    <w:rsid w:val="00C604ED"/>
    <w:rsid w:val="00C61DFE"/>
    <w:rsid w:val="00C623D0"/>
    <w:rsid w:val="00C62CD8"/>
    <w:rsid w:val="00C66DB7"/>
    <w:rsid w:val="00C706C0"/>
    <w:rsid w:val="00C73034"/>
    <w:rsid w:val="00C74216"/>
    <w:rsid w:val="00C744ED"/>
    <w:rsid w:val="00C746F6"/>
    <w:rsid w:val="00C74C48"/>
    <w:rsid w:val="00C753CD"/>
    <w:rsid w:val="00C76E04"/>
    <w:rsid w:val="00C77E16"/>
    <w:rsid w:val="00C77F12"/>
    <w:rsid w:val="00C812F6"/>
    <w:rsid w:val="00C83759"/>
    <w:rsid w:val="00C8455F"/>
    <w:rsid w:val="00C847FF"/>
    <w:rsid w:val="00C8509B"/>
    <w:rsid w:val="00C85740"/>
    <w:rsid w:val="00C86942"/>
    <w:rsid w:val="00C86A37"/>
    <w:rsid w:val="00C90454"/>
    <w:rsid w:val="00C9178F"/>
    <w:rsid w:val="00C93820"/>
    <w:rsid w:val="00C94ECB"/>
    <w:rsid w:val="00C94ED1"/>
    <w:rsid w:val="00C95758"/>
    <w:rsid w:val="00C96370"/>
    <w:rsid w:val="00C969FC"/>
    <w:rsid w:val="00C96A23"/>
    <w:rsid w:val="00C9735A"/>
    <w:rsid w:val="00C973C0"/>
    <w:rsid w:val="00CA0146"/>
    <w:rsid w:val="00CA1E75"/>
    <w:rsid w:val="00CA33BB"/>
    <w:rsid w:val="00CA36B8"/>
    <w:rsid w:val="00CA43E0"/>
    <w:rsid w:val="00CA5386"/>
    <w:rsid w:val="00CA543E"/>
    <w:rsid w:val="00CA56C7"/>
    <w:rsid w:val="00CA66E9"/>
    <w:rsid w:val="00CB0965"/>
    <w:rsid w:val="00CB0B3F"/>
    <w:rsid w:val="00CB232B"/>
    <w:rsid w:val="00CB27D7"/>
    <w:rsid w:val="00CB2BBE"/>
    <w:rsid w:val="00CB38EF"/>
    <w:rsid w:val="00CB449A"/>
    <w:rsid w:val="00CB5AA6"/>
    <w:rsid w:val="00CB5D30"/>
    <w:rsid w:val="00CB5E5D"/>
    <w:rsid w:val="00CB72A9"/>
    <w:rsid w:val="00CB7557"/>
    <w:rsid w:val="00CB7713"/>
    <w:rsid w:val="00CB7C36"/>
    <w:rsid w:val="00CC07B8"/>
    <w:rsid w:val="00CC2F61"/>
    <w:rsid w:val="00CC4183"/>
    <w:rsid w:val="00CC5F03"/>
    <w:rsid w:val="00CC6B6B"/>
    <w:rsid w:val="00CC7263"/>
    <w:rsid w:val="00CC78AF"/>
    <w:rsid w:val="00CD0438"/>
    <w:rsid w:val="00CD0882"/>
    <w:rsid w:val="00CD0981"/>
    <w:rsid w:val="00CD1B7E"/>
    <w:rsid w:val="00CD2516"/>
    <w:rsid w:val="00CD2757"/>
    <w:rsid w:val="00CD378B"/>
    <w:rsid w:val="00CD3F4A"/>
    <w:rsid w:val="00CD44E3"/>
    <w:rsid w:val="00CD6664"/>
    <w:rsid w:val="00CD7782"/>
    <w:rsid w:val="00CD7A68"/>
    <w:rsid w:val="00CE044B"/>
    <w:rsid w:val="00CE056A"/>
    <w:rsid w:val="00CE1806"/>
    <w:rsid w:val="00CE1C39"/>
    <w:rsid w:val="00CE2398"/>
    <w:rsid w:val="00CE2E58"/>
    <w:rsid w:val="00CE420C"/>
    <w:rsid w:val="00CE523E"/>
    <w:rsid w:val="00CE59B5"/>
    <w:rsid w:val="00CE5D02"/>
    <w:rsid w:val="00CE5FC4"/>
    <w:rsid w:val="00CE6176"/>
    <w:rsid w:val="00CE687F"/>
    <w:rsid w:val="00CE72E8"/>
    <w:rsid w:val="00CE7F31"/>
    <w:rsid w:val="00CE7FFE"/>
    <w:rsid w:val="00CF0882"/>
    <w:rsid w:val="00CF0AB9"/>
    <w:rsid w:val="00CF12F8"/>
    <w:rsid w:val="00CF2542"/>
    <w:rsid w:val="00CF27DC"/>
    <w:rsid w:val="00CF2C6E"/>
    <w:rsid w:val="00CF3593"/>
    <w:rsid w:val="00CF394D"/>
    <w:rsid w:val="00CF3FAE"/>
    <w:rsid w:val="00CF689F"/>
    <w:rsid w:val="00D00423"/>
    <w:rsid w:val="00D012CD"/>
    <w:rsid w:val="00D01AA6"/>
    <w:rsid w:val="00D02160"/>
    <w:rsid w:val="00D02EE3"/>
    <w:rsid w:val="00D032F1"/>
    <w:rsid w:val="00D05C77"/>
    <w:rsid w:val="00D06FA3"/>
    <w:rsid w:val="00D071EB"/>
    <w:rsid w:val="00D07263"/>
    <w:rsid w:val="00D079C9"/>
    <w:rsid w:val="00D10A1C"/>
    <w:rsid w:val="00D10D2E"/>
    <w:rsid w:val="00D11379"/>
    <w:rsid w:val="00D11F4C"/>
    <w:rsid w:val="00D1224D"/>
    <w:rsid w:val="00D128F9"/>
    <w:rsid w:val="00D16E5A"/>
    <w:rsid w:val="00D16F40"/>
    <w:rsid w:val="00D1782B"/>
    <w:rsid w:val="00D20081"/>
    <w:rsid w:val="00D20769"/>
    <w:rsid w:val="00D209D1"/>
    <w:rsid w:val="00D20D1E"/>
    <w:rsid w:val="00D21471"/>
    <w:rsid w:val="00D22304"/>
    <w:rsid w:val="00D22568"/>
    <w:rsid w:val="00D231FC"/>
    <w:rsid w:val="00D2417B"/>
    <w:rsid w:val="00D249D8"/>
    <w:rsid w:val="00D254CF"/>
    <w:rsid w:val="00D262EE"/>
    <w:rsid w:val="00D2706E"/>
    <w:rsid w:val="00D270A7"/>
    <w:rsid w:val="00D27504"/>
    <w:rsid w:val="00D30878"/>
    <w:rsid w:val="00D31557"/>
    <w:rsid w:val="00D319F1"/>
    <w:rsid w:val="00D31C1C"/>
    <w:rsid w:val="00D32D7F"/>
    <w:rsid w:val="00D32EED"/>
    <w:rsid w:val="00D33D4D"/>
    <w:rsid w:val="00D34B6B"/>
    <w:rsid w:val="00D3597E"/>
    <w:rsid w:val="00D35E21"/>
    <w:rsid w:val="00D35EAF"/>
    <w:rsid w:val="00D3692A"/>
    <w:rsid w:val="00D36A64"/>
    <w:rsid w:val="00D3729D"/>
    <w:rsid w:val="00D37424"/>
    <w:rsid w:val="00D37665"/>
    <w:rsid w:val="00D37A68"/>
    <w:rsid w:val="00D40024"/>
    <w:rsid w:val="00D412F4"/>
    <w:rsid w:val="00D419C7"/>
    <w:rsid w:val="00D41A2A"/>
    <w:rsid w:val="00D41B5E"/>
    <w:rsid w:val="00D42076"/>
    <w:rsid w:val="00D4251A"/>
    <w:rsid w:val="00D426E7"/>
    <w:rsid w:val="00D44507"/>
    <w:rsid w:val="00D45606"/>
    <w:rsid w:val="00D4613F"/>
    <w:rsid w:val="00D50464"/>
    <w:rsid w:val="00D513E3"/>
    <w:rsid w:val="00D51A0A"/>
    <w:rsid w:val="00D53A74"/>
    <w:rsid w:val="00D54B61"/>
    <w:rsid w:val="00D54C23"/>
    <w:rsid w:val="00D54D9A"/>
    <w:rsid w:val="00D54EEE"/>
    <w:rsid w:val="00D5563C"/>
    <w:rsid w:val="00D56570"/>
    <w:rsid w:val="00D565C7"/>
    <w:rsid w:val="00D568C3"/>
    <w:rsid w:val="00D56E8A"/>
    <w:rsid w:val="00D60B16"/>
    <w:rsid w:val="00D614F1"/>
    <w:rsid w:val="00D61E43"/>
    <w:rsid w:val="00D62167"/>
    <w:rsid w:val="00D627E2"/>
    <w:rsid w:val="00D628C7"/>
    <w:rsid w:val="00D62ED7"/>
    <w:rsid w:val="00D634F2"/>
    <w:rsid w:val="00D6369B"/>
    <w:rsid w:val="00D64C4F"/>
    <w:rsid w:val="00D66222"/>
    <w:rsid w:val="00D664AF"/>
    <w:rsid w:val="00D66ECD"/>
    <w:rsid w:val="00D70B37"/>
    <w:rsid w:val="00D74A30"/>
    <w:rsid w:val="00D74A93"/>
    <w:rsid w:val="00D76BA1"/>
    <w:rsid w:val="00D774A3"/>
    <w:rsid w:val="00D77CB9"/>
    <w:rsid w:val="00D800FE"/>
    <w:rsid w:val="00D8079A"/>
    <w:rsid w:val="00D8118D"/>
    <w:rsid w:val="00D83A62"/>
    <w:rsid w:val="00D83C52"/>
    <w:rsid w:val="00D83DD9"/>
    <w:rsid w:val="00D8422A"/>
    <w:rsid w:val="00D8494A"/>
    <w:rsid w:val="00D84B26"/>
    <w:rsid w:val="00D85676"/>
    <w:rsid w:val="00D85713"/>
    <w:rsid w:val="00D85905"/>
    <w:rsid w:val="00D87232"/>
    <w:rsid w:val="00D90986"/>
    <w:rsid w:val="00D90A0F"/>
    <w:rsid w:val="00D91D02"/>
    <w:rsid w:val="00D92185"/>
    <w:rsid w:val="00D921AB"/>
    <w:rsid w:val="00D932E7"/>
    <w:rsid w:val="00D93618"/>
    <w:rsid w:val="00D95908"/>
    <w:rsid w:val="00D974AE"/>
    <w:rsid w:val="00D975A9"/>
    <w:rsid w:val="00D97F28"/>
    <w:rsid w:val="00DA0D6C"/>
    <w:rsid w:val="00DA136E"/>
    <w:rsid w:val="00DA2F52"/>
    <w:rsid w:val="00DA5D39"/>
    <w:rsid w:val="00DA5D42"/>
    <w:rsid w:val="00DA75B6"/>
    <w:rsid w:val="00DB0E81"/>
    <w:rsid w:val="00DB2680"/>
    <w:rsid w:val="00DB32DE"/>
    <w:rsid w:val="00DB39CD"/>
    <w:rsid w:val="00DB4CBD"/>
    <w:rsid w:val="00DB5242"/>
    <w:rsid w:val="00DB57DE"/>
    <w:rsid w:val="00DB5ACD"/>
    <w:rsid w:val="00DB6684"/>
    <w:rsid w:val="00DB7E43"/>
    <w:rsid w:val="00DC0285"/>
    <w:rsid w:val="00DC25CF"/>
    <w:rsid w:val="00DC3B21"/>
    <w:rsid w:val="00DC3BC5"/>
    <w:rsid w:val="00DC50B5"/>
    <w:rsid w:val="00DC5C96"/>
    <w:rsid w:val="00DC6B01"/>
    <w:rsid w:val="00DD007F"/>
    <w:rsid w:val="00DD01BA"/>
    <w:rsid w:val="00DD08CD"/>
    <w:rsid w:val="00DD0F79"/>
    <w:rsid w:val="00DD1555"/>
    <w:rsid w:val="00DD16E8"/>
    <w:rsid w:val="00DD1A40"/>
    <w:rsid w:val="00DD2961"/>
    <w:rsid w:val="00DD2DF4"/>
    <w:rsid w:val="00DD4286"/>
    <w:rsid w:val="00DD46CC"/>
    <w:rsid w:val="00DD48B2"/>
    <w:rsid w:val="00DD516C"/>
    <w:rsid w:val="00DD6114"/>
    <w:rsid w:val="00DD7C29"/>
    <w:rsid w:val="00DD7D33"/>
    <w:rsid w:val="00DE0CEE"/>
    <w:rsid w:val="00DE12F1"/>
    <w:rsid w:val="00DE1FE5"/>
    <w:rsid w:val="00DE2E81"/>
    <w:rsid w:val="00DE3A2D"/>
    <w:rsid w:val="00DE3C1B"/>
    <w:rsid w:val="00DE4C92"/>
    <w:rsid w:val="00DE4CFC"/>
    <w:rsid w:val="00DE557C"/>
    <w:rsid w:val="00DE6525"/>
    <w:rsid w:val="00DE66A6"/>
    <w:rsid w:val="00DE741A"/>
    <w:rsid w:val="00DE7697"/>
    <w:rsid w:val="00DF02E0"/>
    <w:rsid w:val="00DF0B54"/>
    <w:rsid w:val="00DF1ADA"/>
    <w:rsid w:val="00DF23F0"/>
    <w:rsid w:val="00DF3431"/>
    <w:rsid w:val="00DF3FCD"/>
    <w:rsid w:val="00DF48BA"/>
    <w:rsid w:val="00DF4D26"/>
    <w:rsid w:val="00DF5E7C"/>
    <w:rsid w:val="00DF6013"/>
    <w:rsid w:val="00E0276F"/>
    <w:rsid w:val="00E02F46"/>
    <w:rsid w:val="00E030AE"/>
    <w:rsid w:val="00E0467B"/>
    <w:rsid w:val="00E04B2A"/>
    <w:rsid w:val="00E05A06"/>
    <w:rsid w:val="00E05A8F"/>
    <w:rsid w:val="00E05D6A"/>
    <w:rsid w:val="00E06205"/>
    <w:rsid w:val="00E079F1"/>
    <w:rsid w:val="00E1130D"/>
    <w:rsid w:val="00E11D8F"/>
    <w:rsid w:val="00E121E8"/>
    <w:rsid w:val="00E12362"/>
    <w:rsid w:val="00E12D34"/>
    <w:rsid w:val="00E1416D"/>
    <w:rsid w:val="00E1491A"/>
    <w:rsid w:val="00E14EE6"/>
    <w:rsid w:val="00E1513E"/>
    <w:rsid w:val="00E15511"/>
    <w:rsid w:val="00E15571"/>
    <w:rsid w:val="00E16008"/>
    <w:rsid w:val="00E16518"/>
    <w:rsid w:val="00E16F8E"/>
    <w:rsid w:val="00E171C2"/>
    <w:rsid w:val="00E17985"/>
    <w:rsid w:val="00E17D84"/>
    <w:rsid w:val="00E20F73"/>
    <w:rsid w:val="00E221C7"/>
    <w:rsid w:val="00E226E3"/>
    <w:rsid w:val="00E22A90"/>
    <w:rsid w:val="00E2389F"/>
    <w:rsid w:val="00E24B58"/>
    <w:rsid w:val="00E26706"/>
    <w:rsid w:val="00E26D8C"/>
    <w:rsid w:val="00E270A4"/>
    <w:rsid w:val="00E27423"/>
    <w:rsid w:val="00E30910"/>
    <w:rsid w:val="00E30C81"/>
    <w:rsid w:val="00E32935"/>
    <w:rsid w:val="00E336D1"/>
    <w:rsid w:val="00E34AE2"/>
    <w:rsid w:val="00E35403"/>
    <w:rsid w:val="00E3540C"/>
    <w:rsid w:val="00E35622"/>
    <w:rsid w:val="00E35C77"/>
    <w:rsid w:val="00E36473"/>
    <w:rsid w:val="00E378B6"/>
    <w:rsid w:val="00E4073D"/>
    <w:rsid w:val="00E40886"/>
    <w:rsid w:val="00E4099D"/>
    <w:rsid w:val="00E40C26"/>
    <w:rsid w:val="00E416B8"/>
    <w:rsid w:val="00E41D66"/>
    <w:rsid w:val="00E42CEE"/>
    <w:rsid w:val="00E42D34"/>
    <w:rsid w:val="00E4335B"/>
    <w:rsid w:val="00E434B9"/>
    <w:rsid w:val="00E44167"/>
    <w:rsid w:val="00E44B04"/>
    <w:rsid w:val="00E450F8"/>
    <w:rsid w:val="00E459B5"/>
    <w:rsid w:val="00E46CE8"/>
    <w:rsid w:val="00E47B85"/>
    <w:rsid w:val="00E507CA"/>
    <w:rsid w:val="00E533E0"/>
    <w:rsid w:val="00E53558"/>
    <w:rsid w:val="00E535FA"/>
    <w:rsid w:val="00E53B90"/>
    <w:rsid w:val="00E601B5"/>
    <w:rsid w:val="00E628E8"/>
    <w:rsid w:val="00E62E6E"/>
    <w:rsid w:val="00E648FD"/>
    <w:rsid w:val="00E651D2"/>
    <w:rsid w:val="00E6549A"/>
    <w:rsid w:val="00E65823"/>
    <w:rsid w:val="00E65E2D"/>
    <w:rsid w:val="00E666C9"/>
    <w:rsid w:val="00E66CE6"/>
    <w:rsid w:val="00E6705B"/>
    <w:rsid w:val="00E67787"/>
    <w:rsid w:val="00E70929"/>
    <w:rsid w:val="00E71189"/>
    <w:rsid w:val="00E711BE"/>
    <w:rsid w:val="00E72A56"/>
    <w:rsid w:val="00E73DC6"/>
    <w:rsid w:val="00E746C4"/>
    <w:rsid w:val="00E7522E"/>
    <w:rsid w:val="00E75BCA"/>
    <w:rsid w:val="00E75F16"/>
    <w:rsid w:val="00E77DCC"/>
    <w:rsid w:val="00E8341F"/>
    <w:rsid w:val="00E839D6"/>
    <w:rsid w:val="00E83CC4"/>
    <w:rsid w:val="00E847FE"/>
    <w:rsid w:val="00E86225"/>
    <w:rsid w:val="00E86647"/>
    <w:rsid w:val="00E86AB5"/>
    <w:rsid w:val="00E87C45"/>
    <w:rsid w:val="00E87E5F"/>
    <w:rsid w:val="00E90EB6"/>
    <w:rsid w:val="00E920A9"/>
    <w:rsid w:val="00E922B1"/>
    <w:rsid w:val="00E92F3F"/>
    <w:rsid w:val="00E94834"/>
    <w:rsid w:val="00E95314"/>
    <w:rsid w:val="00E97C70"/>
    <w:rsid w:val="00EA2230"/>
    <w:rsid w:val="00EA3674"/>
    <w:rsid w:val="00EA466D"/>
    <w:rsid w:val="00EA47E6"/>
    <w:rsid w:val="00EA58EB"/>
    <w:rsid w:val="00EB1365"/>
    <w:rsid w:val="00EB2488"/>
    <w:rsid w:val="00EB2F01"/>
    <w:rsid w:val="00EB43EE"/>
    <w:rsid w:val="00EB490F"/>
    <w:rsid w:val="00EB4FA7"/>
    <w:rsid w:val="00EB57D0"/>
    <w:rsid w:val="00EB5BAC"/>
    <w:rsid w:val="00EB64C6"/>
    <w:rsid w:val="00EB7A60"/>
    <w:rsid w:val="00EC0C1B"/>
    <w:rsid w:val="00EC130F"/>
    <w:rsid w:val="00EC132E"/>
    <w:rsid w:val="00EC1D4B"/>
    <w:rsid w:val="00EC2501"/>
    <w:rsid w:val="00EC34FE"/>
    <w:rsid w:val="00EC6942"/>
    <w:rsid w:val="00ED013C"/>
    <w:rsid w:val="00ED02ED"/>
    <w:rsid w:val="00ED2098"/>
    <w:rsid w:val="00ED312D"/>
    <w:rsid w:val="00ED3BF1"/>
    <w:rsid w:val="00ED3DEC"/>
    <w:rsid w:val="00ED4FA6"/>
    <w:rsid w:val="00ED507E"/>
    <w:rsid w:val="00ED5378"/>
    <w:rsid w:val="00ED70AF"/>
    <w:rsid w:val="00ED7C95"/>
    <w:rsid w:val="00ED7E6F"/>
    <w:rsid w:val="00EE00A8"/>
    <w:rsid w:val="00EE0AC9"/>
    <w:rsid w:val="00EE1046"/>
    <w:rsid w:val="00EE139B"/>
    <w:rsid w:val="00EE187A"/>
    <w:rsid w:val="00EE2102"/>
    <w:rsid w:val="00EE24D1"/>
    <w:rsid w:val="00EE32EF"/>
    <w:rsid w:val="00EE41FA"/>
    <w:rsid w:val="00EE576C"/>
    <w:rsid w:val="00EE63FB"/>
    <w:rsid w:val="00EE68DE"/>
    <w:rsid w:val="00EF0630"/>
    <w:rsid w:val="00EF12B5"/>
    <w:rsid w:val="00EF1973"/>
    <w:rsid w:val="00EF2D5B"/>
    <w:rsid w:val="00EF2F9E"/>
    <w:rsid w:val="00EF3247"/>
    <w:rsid w:val="00EF32F3"/>
    <w:rsid w:val="00EF3A74"/>
    <w:rsid w:val="00EF53BB"/>
    <w:rsid w:val="00EF5685"/>
    <w:rsid w:val="00F013BC"/>
    <w:rsid w:val="00F01777"/>
    <w:rsid w:val="00F02345"/>
    <w:rsid w:val="00F03214"/>
    <w:rsid w:val="00F0448A"/>
    <w:rsid w:val="00F04F1F"/>
    <w:rsid w:val="00F05311"/>
    <w:rsid w:val="00F05468"/>
    <w:rsid w:val="00F05D13"/>
    <w:rsid w:val="00F07BB3"/>
    <w:rsid w:val="00F07D94"/>
    <w:rsid w:val="00F07EAE"/>
    <w:rsid w:val="00F07FA5"/>
    <w:rsid w:val="00F1054C"/>
    <w:rsid w:val="00F10AA5"/>
    <w:rsid w:val="00F10DF2"/>
    <w:rsid w:val="00F11E2A"/>
    <w:rsid w:val="00F15185"/>
    <w:rsid w:val="00F153B3"/>
    <w:rsid w:val="00F1657A"/>
    <w:rsid w:val="00F16A98"/>
    <w:rsid w:val="00F16E12"/>
    <w:rsid w:val="00F1742F"/>
    <w:rsid w:val="00F22B4A"/>
    <w:rsid w:val="00F2336D"/>
    <w:rsid w:val="00F24262"/>
    <w:rsid w:val="00F24363"/>
    <w:rsid w:val="00F2513E"/>
    <w:rsid w:val="00F255F0"/>
    <w:rsid w:val="00F2574A"/>
    <w:rsid w:val="00F25784"/>
    <w:rsid w:val="00F25791"/>
    <w:rsid w:val="00F25B35"/>
    <w:rsid w:val="00F25B53"/>
    <w:rsid w:val="00F25C9D"/>
    <w:rsid w:val="00F25D8A"/>
    <w:rsid w:val="00F31CE0"/>
    <w:rsid w:val="00F33115"/>
    <w:rsid w:val="00F33213"/>
    <w:rsid w:val="00F33BC2"/>
    <w:rsid w:val="00F34470"/>
    <w:rsid w:val="00F3556D"/>
    <w:rsid w:val="00F3639B"/>
    <w:rsid w:val="00F36A21"/>
    <w:rsid w:val="00F36DFB"/>
    <w:rsid w:val="00F40E29"/>
    <w:rsid w:val="00F41B89"/>
    <w:rsid w:val="00F43639"/>
    <w:rsid w:val="00F4520A"/>
    <w:rsid w:val="00F4565C"/>
    <w:rsid w:val="00F456A6"/>
    <w:rsid w:val="00F45C28"/>
    <w:rsid w:val="00F45D08"/>
    <w:rsid w:val="00F45FB7"/>
    <w:rsid w:val="00F460CC"/>
    <w:rsid w:val="00F46F1B"/>
    <w:rsid w:val="00F500F5"/>
    <w:rsid w:val="00F5063D"/>
    <w:rsid w:val="00F511B0"/>
    <w:rsid w:val="00F522FC"/>
    <w:rsid w:val="00F528E2"/>
    <w:rsid w:val="00F53350"/>
    <w:rsid w:val="00F533F2"/>
    <w:rsid w:val="00F543A0"/>
    <w:rsid w:val="00F5663A"/>
    <w:rsid w:val="00F56CEA"/>
    <w:rsid w:val="00F5702D"/>
    <w:rsid w:val="00F5771B"/>
    <w:rsid w:val="00F6042C"/>
    <w:rsid w:val="00F60F76"/>
    <w:rsid w:val="00F61513"/>
    <w:rsid w:val="00F62ECC"/>
    <w:rsid w:val="00F63A77"/>
    <w:rsid w:val="00F64892"/>
    <w:rsid w:val="00F64A6B"/>
    <w:rsid w:val="00F650BD"/>
    <w:rsid w:val="00F661FE"/>
    <w:rsid w:val="00F66EB2"/>
    <w:rsid w:val="00F67FAE"/>
    <w:rsid w:val="00F71192"/>
    <w:rsid w:val="00F714E3"/>
    <w:rsid w:val="00F72093"/>
    <w:rsid w:val="00F7228E"/>
    <w:rsid w:val="00F73D63"/>
    <w:rsid w:val="00F7449B"/>
    <w:rsid w:val="00F7567A"/>
    <w:rsid w:val="00F76F70"/>
    <w:rsid w:val="00F772FE"/>
    <w:rsid w:val="00F80ED0"/>
    <w:rsid w:val="00F80F47"/>
    <w:rsid w:val="00F81449"/>
    <w:rsid w:val="00F81DB5"/>
    <w:rsid w:val="00F83E9D"/>
    <w:rsid w:val="00F84323"/>
    <w:rsid w:val="00F87568"/>
    <w:rsid w:val="00F87F47"/>
    <w:rsid w:val="00F9087F"/>
    <w:rsid w:val="00F90DB0"/>
    <w:rsid w:val="00F90EC7"/>
    <w:rsid w:val="00F914F2"/>
    <w:rsid w:val="00F9324C"/>
    <w:rsid w:val="00F93B3F"/>
    <w:rsid w:val="00F93C96"/>
    <w:rsid w:val="00F93CF7"/>
    <w:rsid w:val="00F94160"/>
    <w:rsid w:val="00F94334"/>
    <w:rsid w:val="00F94564"/>
    <w:rsid w:val="00F9532A"/>
    <w:rsid w:val="00F9537E"/>
    <w:rsid w:val="00F95E10"/>
    <w:rsid w:val="00F964D0"/>
    <w:rsid w:val="00F96796"/>
    <w:rsid w:val="00F9711C"/>
    <w:rsid w:val="00F9772D"/>
    <w:rsid w:val="00FA02ED"/>
    <w:rsid w:val="00FA1674"/>
    <w:rsid w:val="00FA36DF"/>
    <w:rsid w:val="00FA4FB4"/>
    <w:rsid w:val="00FA5E00"/>
    <w:rsid w:val="00FA66D4"/>
    <w:rsid w:val="00FA6760"/>
    <w:rsid w:val="00FB1A2F"/>
    <w:rsid w:val="00FB1DE8"/>
    <w:rsid w:val="00FB27B5"/>
    <w:rsid w:val="00FB29A2"/>
    <w:rsid w:val="00FB2B52"/>
    <w:rsid w:val="00FB3177"/>
    <w:rsid w:val="00FB35A2"/>
    <w:rsid w:val="00FB3744"/>
    <w:rsid w:val="00FB497D"/>
    <w:rsid w:val="00FB5BC3"/>
    <w:rsid w:val="00FB5C85"/>
    <w:rsid w:val="00FB74C4"/>
    <w:rsid w:val="00FB792C"/>
    <w:rsid w:val="00FC36EE"/>
    <w:rsid w:val="00FC3991"/>
    <w:rsid w:val="00FC420F"/>
    <w:rsid w:val="00FC448E"/>
    <w:rsid w:val="00FC458F"/>
    <w:rsid w:val="00FC4D85"/>
    <w:rsid w:val="00FC692C"/>
    <w:rsid w:val="00FC713A"/>
    <w:rsid w:val="00FC7438"/>
    <w:rsid w:val="00FC7E06"/>
    <w:rsid w:val="00FD03B9"/>
    <w:rsid w:val="00FD04B1"/>
    <w:rsid w:val="00FD190E"/>
    <w:rsid w:val="00FD3173"/>
    <w:rsid w:val="00FD394F"/>
    <w:rsid w:val="00FD3DC2"/>
    <w:rsid w:val="00FD4A06"/>
    <w:rsid w:val="00FD5652"/>
    <w:rsid w:val="00FD62D9"/>
    <w:rsid w:val="00FD640E"/>
    <w:rsid w:val="00FD7560"/>
    <w:rsid w:val="00FE049F"/>
    <w:rsid w:val="00FE08BB"/>
    <w:rsid w:val="00FE0B99"/>
    <w:rsid w:val="00FE0BBC"/>
    <w:rsid w:val="00FE11DC"/>
    <w:rsid w:val="00FE14D1"/>
    <w:rsid w:val="00FE21F2"/>
    <w:rsid w:val="00FE28A9"/>
    <w:rsid w:val="00FE2B00"/>
    <w:rsid w:val="00FE4CCB"/>
    <w:rsid w:val="00FE67EE"/>
    <w:rsid w:val="00FE7BF0"/>
    <w:rsid w:val="00FF072B"/>
    <w:rsid w:val="00FF0792"/>
    <w:rsid w:val="00FF0C22"/>
    <w:rsid w:val="00FF11A7"/>
    <w:rsid w:val="00FF12DE"/>
    <w:rsid w:val="00FF17C8"/>
    <w:rsid w:val="00FF1AC3"/>
    <w:rsid w:val="00FF1DA2"/>
    <w:rsid w:val="00FF3C02"/>
    <w:rsid w:val="00FF42BB"/>
    <w:rsid w:val="00FF49FA"/>
    <w:rsid w:val="00FF4B56"/>
    <w:rsid w:val="00FF52F8"/>
    <w:rsid w:val="00FF578E"/>
    <w:rsid w:val="00FF6C90"/>
    <w:rsid w:val="00FF70F4"/>
    <w:rsid w:val="00FF71FF"/>
    <w:rsid w:val="00FF7D99"/>
    <w:rsid w:val="03611477"/>
    <w:rsid w:val="05C24A3C"/>
    <w:rsid w:val="078948D7"/>
    <w:rsid w:val="07FF09EC"/>
    <w:rsid w:val="0CBA6F68"/>
    <w:rsid w:val="0F9C6B75"/>
    <w:rsid w:val="142E47EB"/>
    <w:rsid w:val="14C42F36"/>
    <w:rsid w:val="18A97CCF"/>
    <w:rsid w:val="18E3193A"/>
    <w:rsid w:val="19D03F01"/>
    <w:rsid w:val="1B9F431E"/>
    <w:rsid w:val="2391602A"/>
    <w:rsid w:val="252E2FCA"/>
    <w:rsid w:val="25E43462"/>
    <w:rsid w:val="26774271"/>
    <w:rsid w:val="2ACB6B21"/>
    <w:rsid w:val="2D05349A"/>
    <w:rsid w:val="35537238"/>
    <w:rsid w:val="3A2D79DE"/>
    <w:rsid w:val="3DD700BD"/>
    <w:rsid w:val="3EEA4D63"/>
    <w:rsid w:val="461F16C5"/>
    <w:rsid w:val="4644667A"/>
    <w:rsid w:val="4865731D"/>
    <w:rsid w:val="4A784360"/>
    <w:rsid w:val="52A87FD6"/>
    <w:rsid w:val="555D12C4"/>
    <w:rsid w:val="58AF6092"/>
    <w:rsid w:val="5CF678D0"/>
    <w:rsid w:val="6110398F"/>
    <w:rsid w:val="63283736"/>
    <w:rsid w:val="6C066477"/>
    <w:rsid w:val="6D117EE7"/>
    <w:rsid w:val="70BF0D74"/>
    <w:rsid w:val="736F105B"/>
    <w:rsid w:val="7454551D"/>
    <w:rsid w:val="75A15E98"/>
    <w:rsid w:val="78C55CAB"/>
    <w:rsid w:val="7D571282"/>
    <w:rsid w:val="7E8260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nhideWhenUsed="0" w:uiPriority="0" w:semiHidden="0" w:name="Normal Indent"/>
    <w:lsdException w:qFormat="1" w:uiPriority="99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right="-1" w:firstLine="42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8"/>
    <w:qFormat/>
    <w:uiPriority w:val="0"/>
    <w:pPr>
      <w:keepNext/>
      <w:keepLines/>
      <w:numPr>
        <w:ilvl w:val="0"/>
        <w:numId w:val="1"/>
      </w:numPr>
      <w:spacing w:before="340" w:after="330"/>
      <w:ind w:right="-907"/>
      <w:outlineLvl w:val="0"/>
    </w:pPr>
    <w:rPr>
      <w:rFonts w:ascii="微软雅黑" w:hAnsi="微软雅黑" w:eastAsia="微软雅黑"/>
      <w:bCs/>
      <w:kern w:val="44"/>
      <w:sz w:val="28"/>
      <w:szCs w:val="28"/>
      <w:lang w:val="zh-CN" w:eastAsia="zh-CN"/>
    </w:rPr>
  </w:style>
  <w:style w:type="paragraph" w:styleId="3">
    <w:name w:val="heading 2"/>
    <w:basedOn w:val="1"/>
    <w:next w:val="1"/>
    <w:link w:val="40"/>
    <w:qFormat/>
    <w:uiPriority w:val="9"/>
    <w:pPr>
      <w:keepNext/>
      <w:keepLines/>
      <w:numPr>
        <w:ilvl w:val="1"/>
        <w:numId w:val="1"/>
      </w:numPr>
      <w:spacing w:before="260" w:after="260"/>
      <w:ind w:right="-907"/>
      <w:outlineLvl w:val="1"/>
    </w:pPr>
    <w:rPr>
      <w:rFonts w:ascii="微软雅黑" w:hAnsi="微软雅黑" w:eastAsia="微软雅黑"/>
      <w:b/>
      <w:bCs/>
      <w:szCs w:val="21"/>
      <w:lang w:val="zh-CN" w:eastAsia="zh-CN"/>
    </w:rPr>
  </w:style>
  <w:style w:type="paragraph" w:styleId="4">
    <w:name w:val="heading 3"/>
    <w:basedOn w:val="1"/>
    <w:next w:val="1"/>
    <w:link w:val="4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hAnsi="Arial"/>
      <w:b/>
      <w:bCs/>
      <w:sz w:val="18"/>
      <w:szCs w:val="32"/>
      <w:lang w:val="zh-CN" w:eastAsia="zh-CN"/>
    </w:rPr>
  </w:style>
  <w:style w:type="paragraph" w:styleId="5">
    <w:name w:val="heading 4"/>
    <w:basedOn w:val="1"/>
    <w:next w:val="1"/>
    <w:link w:val="42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Cs w:val="28"/>
      <w:lang w:val="zh-CN" w:eastAsia="zh-CN"/>
    </w:rPr>
  </w:style>
  <w:style w:type="paragraph" w:styleId="6">
    <w:name w:val="heading 5"/>
    <w:basedOn w:val="1"/>
    <w:next w:val="1"/>
    <w:link w:val="43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  <w:lang w:val="zh-CN" w:eastAsia="zh-CN"/>
    </w:rPr>
  </w:style>
  <w:style w:type="paragraph" w:styleId="7">
    <w:name w:val="heading 6"/>
    <w:basedOn w:val="1"/>
    <w:next w:val="1"/>
    <w:link w:val="44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  <w:lang w:val="zh-CN" w:eastAsia="zh-CN"/>
    </w:rPr>
  </w:style>
  <w:style w:type="paragraph" w:styleId="8">
    <w:name w:val="heading 7"/>
    <w:basedOn w:val="1"/>
    <w:next w:val="1"/>
    <w:link w:val="45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lang w:val="zh-CN" w:eastAsia="zh-CN"/>
    </w:rPr>
  </w:style>
  <w:style w:type="paragraph" w:styleId="9">
    <w:name w:val="heading 8"/>
    <w:basedOn w:val="1"/>
    <w:next w:val="1"/>
    <w:link w:val="46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  <w:lang w:val="zh-CN" w:eastAsia="zh-CN"/>
    </w:rPr>
  </w:style>
  <w:style w:type="paragraph" w:styleId="10">
    <w:name w:val="heading 9"/>
    <w:basedOn w:val="1"/>
    <w:next w:val="1"/>
    <w:link w:val="47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  <w:lang w:val="zh-CN" w:eastAsia="zh-CN"/>
    </w:rPr>
  </w:style>
  <w:style w:type="character" w:default="1" w:styleId="31">
    <w:name w:val="Default Paragraph Font"/>
    <w:unhideWhenUsed/>
    <w:qFormat/>
    <w:uiPriority w:val="1"/>
  </w:style>
  <w:style w:type="table" w:default="1" w:styleId="3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68"/>
    <w:qFormat/>
    <w:uiPriority w:val="0"/>
    <w:rPr>
      <w:b/>
      <w:bCs/>
    </w:rPr>
  </w:style>
  <w:style w:type="paragraph" w:styleId="12">
    <w:name w:val="annotation text"/>
    <w:basedOn w:val="1"/>
    <w:link w:val="67"/>
    <w:qFormat/>
    <w:uiPriority w:val="0"/>
    <w:pPr>
      <w:jc w:val="left"/>
    </w:pPr>
  </w:style>
  <w:style w:type="paragraph" w:styleId="13">
    <w:name w:val="toc 7"/>
    <w:basedOn w:val="1"/>
    <w:next w:val="1"/>
    <w:unhideWhenUsed/>
    <w:qFormat/>
    <w:uiPriority w:val="39"/>
    <w:pPr>
      <w:spacing w:line="240" w:lineRule="auto"/>
      <w:ind w:left="2520" w:leftChars="1200" w:right="0" w:firstLine="0"/>
    </w:pPr>
    <w:rPr>
      <w:rFonts w:asciiTheme="minorHAnsi" w:hAnsiTheme="minorHAnsi" w:eastAsiaTheme="minorEastAsia" w:cstheme="minorBidi"/>
      <w:szCs w:val="22"/>
    </w:rPr>
  </w:style>
  <w:style w:type="paragraph" w:styleId="14">
    <w:name w:val="caption"/>
    <w:basedOn w:val="1"/>
    <w:next w:val="1"/>
    <w:qFormat/>
    <w:uiPriority w:val="35"/>
    <w:pPr>
      <w:jc w:val="left"/>
    </w:pPr>
    <w:rPr>
      <w:b/>
      <w:bCs/>
      <w:sz w:val="30"/>
    </w:rPr>
  </w:style>
  <w:style w:type="paragraph" w:styleId="15">
    <w:name w:val="Document Map"/>
    <w:basedOn w:val="1"/>
    <w:link w:val="54"/>
    <w:qFormat/>
    <w:uiPriority w:val="0"/>
    <w:rPr>
      <w:rFonts w:ascii="宋体"/>
      <w:sz w:val="18"/>
      <w:szCs w:val="18"/>
    </w:rPr>
  </w:style>
  <w:style w:type="paragraph" w:styleId="16">
    <w:name w:val="toc 5"/>
    <w:basedOn w:val="1"/>
    <w:next w:val="1"/>
    <w:unhideWhenUsed/>
    <w:qFormat/>
    <w:uiPriority w:val="39"/>
    <w:pPr>
      <w:spacing w:line="240" w:lineRule="auto"/>
      <w:ind w:left="1680" w:leftChars="800" w:right="0" w:firstLine="0"/>
    </w:pPr>
    <w:rPr>
      <w:rFonts w:asciiTheme="minorHAnsi" w:hAnsiTheme="minorHAnsi" w:eastAsiaTheme="minorEastAsia" w:cstheme="minorBidi"/>
      <w:szCs w:val="22"/>
    </w:rPr>
  </w:style>
  <w:style w:type="paragraph" w:styleId="17">
    <w:name w:val="toc 3"/>
    <w:basedOn w:val="1"/>
    <w:next w:val="1"/>
    <w:unhideWhenUsed/>
    <w:qFormat/>
    <w:uiPriority w:val="39"/>
    <w:pPr>
      <w:spacing w:line="240" w:lineRule="auto"/>
      <w:ind w:left="840" w:leftChars="400" w:right="0" w:firstLine="0"/>
    </w:pPr>
    <w:rPr>
      <w:rFonts w:asciiTheme="minorHAnsi" w:hAnsiTheme="minorHAnsi" w:eastAsiaTheme="minorEastAsia" w:cstheme="minorBidi"/>
      <w:szCs w:val="22"/>
    </w:rPr>
  </w:style>
  <w:style w:type="paragraph" w:styleId="18">
    <w:name w:val="Plain Text"/>
    <w:basedOn w:val="1"/>
    <w:link w:val="38"/>
    <w:qFormat/>
    <w:uiPriority w:val="0"/>
    <w:pPr>
      <w:spacing w:before="120"/>
    </w:pPr>
    <w:rPr>
      <w:rFonts w:ascii="宋体" w:hAnsi="Courier New"/>
      <w:szCs w:val="20"/>
      <w:lang w:val="zh-CN" w:eastAsia="zh-CN"/>
    </w:rPr>
  </w:style>
  <w:style w:type="paragraph" w:styleId="19">
    <w:name w:val="toc 8"/>
    <w:basedOn w:val="1"/>
    <w:next w:val="1"/>
    <w:unhideWhenUsed/>
    <w:qFormat/>
    <w:uiPriority w:val="39"/>
    <w:pPr>
      <w:spacing w:line="240" w:lineRule="auto"/>
      <w:ind w:left="2940" w:leftChars="1400" w:right="0" w:firstLine="0"/>
    </w:pPr>
    <w:rPr>
      <w:rFonts w:asciiTheme="minorHAnsi" w:hAnsiTheme="minorHAnsi" w:eastAsiaTheme="minorEastAsia" w:cstheme="minorBidi"/>
      <w:szCs w:val="22"/>
    </w:rPr>
  </w:style>
  <w:style w:type="paragraph" w:styleId="20">
    <w:name w:val="Balloon Text"/>
    <w:basedOn w:val="1"/>
    <w:link w:val="63"/>
    <w:qFormat/>
    <w:uiPriority w:val="0"/>
    <w:pPr>
      <w:spacing w:line="240" w:lineRule="auto"/>
    </w:pPr>
    <w:rPr>
      <w:sz w:val="18"/>
      <w:szCs w:val="18"/>
    </w:rPr>
  </w:style>
  <w:style w:type="paragraph" w:styleId="21">
    <w:name w:val="footer"/>
    <w:basedOn w:val="1"/>
    <w:link w:val="5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22">
    <w:name w:val="header"/>
    <w:basedOn w:val="1"/>
    <w:link w:val="4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23">
    <w:name w:val="toc 1"/>
    <w:basedOn w:val="1"/>
    <w:next w:val="1"/>
    <w:qFormat/>
    <w:uiPriority w:val="39"/>
  </w:style>
  <w:style w:type="paragraph" w:styleId="24">
    <w:name w:val="toc 4"/>
    <w:basedOn w:val="1"/>
    <w:next w:val="1"/>
    <w:unhideWhenUsed/>
    <w:qFormat/>
    <w:uiPriority w:val="39"/>
    <w:pPr>
      <w:spacing w:line="240" w:lineRule="auto"/>
      <w:ind w:left="1260" w:leftChars="600" w:right="0" w:firstLine="0"/>
    </w:pPr>
    <w:rPr>
      <w:rFonts w:asciiTheme="minorHAnsi" w:hAnsiTheme="minorHAnsi" w:eastAsiaTheme="minorEastAsia" w:cstheme="minorBidi"/>
      <w:szCs w:val="22"/>
    </w:rPr>
  </w:style>
  <w:style w:type="paragraph" w:styleId="25">
    <w:name w:val="footnote text"/>
    <w:basedOn w:val="1"/>
    <w:link w:val="71"/>
    <w:unhideWhenUsed/>
    <w:qFormat/>
    <w:uiPriority w:val="99"/>
    <w:pPr>
      <w:widowControl/>
      <w:spacing w:line="240" w:lineRule="auto"/>
      <w:ind w:right="0" w:firstLine="0"/>
      <w:jc w:val="left"/>
    </w:pPr>
    <w:rPr>
      <w:rFonts w:asciiTheme="minorHAnsi" w:hAnsiTheme="minorHAnsi" w:eastAsiaTheme="minorEastAsia" w:cstheme="minorBidi"/>
      <w:kern w:val="0"/>
      <w:sz w:val="20"/>
      <w:szCs w:val="20"/>
    </w:rPr>
  </w:style>
  <w:style w:type="paragraph" w:styleId="26">
    <w:name w:val="toc 6"/>
    <w:basedOn w:val="1"/>
    <w:next w:val="1"/>
    <w:unhideWhenUsed/>
    <w:qFormat/>
    <w:uiPriority w:val="39"/>
    <w:pPr>
      <w:spacing w:line="240" w:lineRule="auto"/>
      <w:ind w:left="2100" w:leftChars="1000" w:right="0" w:firstLine="0"/>
    </w:pPr>
    <w:rPr>
      <w:rFonts w:asciiTheme="minorHAnsi" w:hAnsiTheme="minorHAnsi" w:eastAsiaTheme="minorEastAsia" w:cstheme="minorBidi"/>
      <w:szCs w:val="22"/>
    </w:rPr>
  </w:style>
  <w:style w:type="paragraph" w:styleId="27">
    <w:name w:val="toc 2"/>
    <w:basedOn w:val="1"/>
    <w:next w:val="1"/>
    <w:qFormat/>
    <w:uiPriority w:val="39"/>
    <w:pPr>
      <w:ind w:left="420" w:leftChars="200"/>
    </w:pPr>
  </w:style>
  <w:style w:type="paragraph" w:styleId="28">
    <w:name w:val="toc 9"/>
    <w:basedOn w:val="1"/>
    <w:next w:val="1"/>
    <w:unhideWhenUsed/>
    <w:qFormat/>
    <w:uiPriority w:val="39"/>
    <w:pPr>
      <w:spacing w:line="240" w:lineRule="auto"/>
      <w:ind w:left="3360" w:leftChars="1600" w:right="0" w:firstLine="0"/>
    </w:pPr>
    <w:rPr>
      <w:rFonts w:asciiTheme="minorHAnsi" w:hAnsiTheme="minorHAnsi" w:eastAsiaTheme="minorEastAsia" w:cstheme="minorBidi"/>
      <w:szCs w:val="22"/>
    </w:rPr>
  </w:style>
  <w:style w:type="paragraph" w:styleId="29">
    <w:name w:val="HTML Preformatted"/>
    <w:basedOn w:val="1"/>
    <w:link w:val="6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right="0" w:firstLine="0"/>
      <w:jc w:val="left"/>
    </w:pPr>
    <w:rPr>
      <w:rFonts w:ascii="宋体" w:hAnsi="宋体" w:cs="宋体"/>
      <w:kern w:val="0"/>
      <w:sz w:val="24"/>
    </w:rPr>
  </w:style>
  <w:style w:type="paragraph" w:styleId="30">
    <w:name w:val="Title"/>
    <w:basedOn w:val="1"/>
    <w:next w:val="1"/>
    <w:link w:val="53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zh-CN" w:eastAsia="zh-CN"/>
    </w:rPr>
  </w:style>
  <w:style w:type="character" w:styleId="32">
    <w:name w:val="Strong"/>
    <w:qFormat/>
    <w:uiPriority w:val="0"/>
    <w:rPr>
      <w:b/>
      <w:bCs/>
    </w:rPr>
  </w:style>
  <w:style w:type="character" w:styleId="33">
    <w:name w:val="Hyperlink"/>
    <w:qFormat/>
    <w:uiPriority w:val="99"/>
    <w:rPr>
      <w:color w:val="0000FF"/>
      <w:u w:val="single"/>
    </w:rPr>
  </w:style>
  <w:style w:type="character" w:styleId="34">
    <w:name w:val="annotation reference"/>
    <w:basedOn w:val="31"/>
    <w:qFormat/>
    <w:uiPriority w:val="0"/>
    <w:rPr>
      <w:sz w:val="21"/>
      <w:szCs w:val="21"/>
    </w:rPr>
  </w:style>
  <w:style w:type="table" w:styleId="36">
    <w:name w:val="Table Grid"/>
    <w:basedOn w:val="3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7">
    <w:name w:val="Light Shading Accent 1"/>
    <w:basedOn w:val="35"/>
    <w:qFormat/>
    <w:uiPriority w:val="60"/>
    <w:rPr>
      <w:rFonts w:asciiTheme="minorHAnsi" w:hAnsiTheme="minorHAnsi" w:eastAsiaTheme="minorEastAsia" w:cstheme="minorBidi"/>
      <w:color w:val="376092" w:themeColor="accent1" w:themeShade="BF"/>
      <w:sz w:val="22"/>
      <w:szCs w:val="22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376092" w:themeColor="accent1" w:themeShade="BF"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76092" w:themeColor="accent1" w:themeShade="BF"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  <w:color w:val="376092" w:themeColor="accent1" w:themeShade="BF"/>
      </w:rPr>
    </w:tblStylePr>
    <w:tblStylePr w:type="lastCol">
      <w:rPr>
        <w:b/>
        <w:bCs/>
        <w:color w:val="376092" w:themeColor="accent1" w:themeShade="BF"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38">
    <w:name w:val="纯文本 Char"/>
    <w:link w:val="18"/>
    <w:qFormat/>
    <w:uiPriority w:val="0"/>
    <w:rPr>
      <w:rFonts w:ascii="宋体" w:hAnsi="Courier New"/>
      <w:kern w:val="2"/>
      <w:sz w:val="21"/>
    </w:rPr>
  </w:style>
  <w:style w:type="character" w:customStyle="1" w:styleId="39">
    <w:name w:val="标题 1 Char"/>
    <w:qFormat/>
    <w:uiPriority w:val="0"/>
    <w:rPr>
      <w:b/>
      <w:bCs/>
      <w:kern w:val="44"/>
      <w:sz w:val="44"/>
      <w:szCs w:val="44"/>
    </w:rPr>
  </w:style>
  <w:style w:type="character" w:customStyle="1" w:styleId="40">
    <w:name w:val="标题 2 Char"/>
    <w:link w:val="3"/>
    <w:qFormat/>
    <w:uiPriority w:val="9"/>
    <w:rPr>
      <w:rFonts w:ascii="微软雅黑" w:hAnsi="微软雅黑" w:eastAsia="微软雅黑"/>
      <w:b/>
      <w:bCs/>
      <w:kern w:val="2"/>
      <w:sz w:val="21"/>
      <w:szCs w:val="21"/>
      <w:lang w:val="zh-CN" w:eastAsia="zh-CN"/>
    </w:rPr>
  </w:style>
  <w:style w:type="character" w:customStyle="1" w:styleId="41">
    <w:name w:val="标题 3 Char"/>
    <w:link w:val="4"/>
    <w:qFormat/>
    <w:uiPriority w:val="0"/>
    <w:rPr>
      <w:rFonts w:ascii="Arial" w:hAnsi="Arial"/>
      <w:b/>
      <w:bCs/>
      <w:kern w:val="2"/>
      <w:sz w:val="18"/>
      <w:szCs w:val="32"/>
    </w:rPr>
  </w:style>
  <w:style w:type="character" w:customStyle="1" w:styleId="42">
    <w:name w:val="标题 4 Char"/>
    <w:link w:val="5"/>
    <w:qFormat/>
    <w:uiPriority w:val="0"/>
    <w:rPr>
      <w:rFonts w:ascii="Arial" w:hAnsi="Arial" w:eastAsia="黑体"/>
      <w:b/>
      <w:bCs/>
      <w:kern w:val="2"/>
      <w:sz w:val="21"/>
      <w:szCs w:val="28"/>
    </w:rPr>
  </w:style>
  <w:style w:type="character" w:customStyle="1" w:styleId="43">
    <w:name w:val="标题 5 Char"/>
    <w:link w:val="6"/>
    <w:qFormat/>
    <w:uiPriority w:val="0"/>
    <w:rPr>
      <w:b/>
      <w:bCs/>
      <w:kern w:val="2"/>
      <w:sz w:val="28"/>
      <w:szCs w:val="28"/>
    </w:rPr>
  </w:style>
  <w:style w:type="character" w:customStyle="1" w:styleId="44">
    <w:name w:val="标题 6 Char"/>
    <w:link w:val="7"/>
    <w:qFormat/>
    <w:uiPriority w:val="0"/>
    <w:rPr>
      <w:rFonts w:ascii="Arial" w:hAnsi="Arial" w:eastAsia="黑体"/>
      <w:b/>
      <w:bCs/>
      <w:kern w:val="2"/>
      <w:sz w:val="24"/>
      <w:szCs w:val="24"/>
    </w:rPr>
  </w:style>
  <w:style w:type="character" w:customStyle="1" w:styleId="45">
    <w:name w:val="标题 7 Char"/>
    <w:link w:val="8"/>
    <w:qFormat/>
    <w:uiPriority w:val="0"/>
    <w:rPr>
      <w:b/>
      <w:bCs/>
      <w:kern w:val="2"/>
      <w:sz w:val="24"/>
      <w:szCs w:val="24"/>
    </w:rPr>
  </w:style>
  <w:style w:type="character" w:customStyle="1" w:styleId="46">
    <w:name w:val="标题 8 Char"/>
    <w:link w:val="9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47">
    <w:name w:val="标题 9 Char"/>
    <w:link w:val="10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48">
    <w:name w:val="标题 1 Char1"/>
    <w:link w:val="2"/>
    <w:qFormat/>
    <w:uiPriority w:val="0"/>
    <w:rPr>
      <w:rFonts w:ascii="微软雅黑" w:hAnsi="微软雅黑" w:eastAsia="微软雅黑"/>
      <w:bCs/>
      <w:kern w:val="44"/>
      <w:sz w:val="28"/>
      <w:szCs w:val="28"/>
      <w:lang w:val="zh-CN" w:eastAsia="zh-CN"/>
    </w:rPr>
  </w:style>
  <w:style w:type="character" w:customStyle="1" w:styleId="49">
    <w:name w:val="页眉 Char"/>
    <w:link w:val="22"/>
    <w:qFormat/>
    <w:uiPriority w:val="99"/>
    <w:rPr>
      <w:kern w:val="2"/>
      <w:sz w:val="18"/>
      <w:szCs w:val="18"/>
    </w:rPr>
  </w:style>
  <w:style w:type="character" w:customStyle="1" w:styleId="50">
    <w:name w:val="页脚 Char"/>
    <w:link w:val="21"/>
    <w:qFormat/>
    <w:uiPriority w:val="99"/>
    <w:rPr>
      <w:kern w:val="2"/>
      <w:sz w:val="18"/>
      <w:szCs w:val="18"/>
    </w:rPr>
  </w:style>
  <w:style w:type="paragraph" w:customStyle="1" w:styleId="51">
    <w:name w:val="彩色列表 - 强调文字颜色 11"/>
    <w:basedOn w:val="1"/>
    <w:qFormat/>
    <w:uiPriority w:val="34"/>
    <w:pPr>
      <w:ind w:firstLine="200" w:firstLineChars="200"/>
    </w:pPr>
    <w:rPr>
      <w:rFonts w:ascii="Calibri" w:hAnsi="Calibri"/>
      <w:szCs w:val="22"/>
    </w:rPr>
  </w:style>
  <w:style w:type="paragraph" w:customStyle="1" w:styleId="52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/>
      <w:color w:val="365F91"/>
      <w:kern w:val="0"/>
    </w:rPr>
  </w:style>
  <w:style w:type="character" w:customStyle="1" w:styleId="53">
    <w:name w:val="标题 Char"/>
    <w:link w:val="30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54">
    <w:name w:val="文档结构图 Char"/>
    <w:basedOn w:val="31"/>
    <w:link w:val="15"/>
    <w:qFormat/>
    <w:uiPriority w:val="0"/>
    <w:rPr>
      <w:rFonts w:ascii="宋体"/>
      <w:kern w:val="2"/>
      <w:sz w:val="18"/>
      <w:szCs w:val="18"/>
    </w:rPr>
  </w:style>
  <w:style w:type="paragraph" w:customStyle="1" w:styleId="55">
    <w:name w:val="文本内容"/>
    <w:basedOn w:val="1"/>
    <w:link w:val="57"/>
    <w:qFormat/>
    <w:uiPriority w:val="0"/>
    <w:pPr>
      <w:spacing w:before="156" w:beforeLines="50" w:after="249" w:afterLines="80" w:line="440" w:lineRule="exact"/>
      <w:ind w:right="0"/>
    </w:pPr>
    <w:rPr>
      <w:rFonts w:ascii="微软雅黑" w:hAnsi="微软雅黑" w:eastAsia="微软雅黑"/>
    </w:rPr>
  </w:style>
  <w:style w:type="paragraph" w:customStyle="1" w:styleId="56">
    <w:name w:val="首页公司信息"/>
    <w:basedOn w:val="1"/>
    <w:link w:val="59"/>
    <w:qFormat/>
    <w:uiPriority w:val="0"/>
    <w:pPr>
      <w:spacing w:line="360" w:lineRule="exact"/>
      <w:ind w:left="1890" w:leftChars="900" w:right="0"/>
    </w:pPr>
    <w:rPr>
      <w:rFonts w:ascii="微软雅黑" w:hAnsi="微软雅黑" w:eastAsia="微软雅黑"/>
      <w:color w:val="7F7F7F"/>
      <w:sz w:val="20"/>
      <w:szCs w:val="20"/>
    </w:rPr>
  </w:style>
  <w:style w:type="character" w:customStyle="1" w:styleId="57">
    <w:name w:val="文本内容 Char"/>
    <w:basedOn w:val="31"/>
    <w:link w:val="55"/>
    <w:qFormat/>
    <w:uiPriority w:val="0"/>
    <w:rPr>
      <w:rFonts w:ascii="微软雅黑" w:hAnsi="微软雅黑" w:eastAsia="微软雅黑"/>
      <w:kern w:val="2"/>
      <w:sz w:val="21"/>
      <w:szCs w:val="24"/>
    </w:rPr>
  </w:style>
  <w:style w:type="paragraph" w:customStyle="1" w:styleId="58">
    <w:name w:val="首页标题"/>
    <w:basedOn w:val="1"/>
    <w:link w:val="61"/>
    <w:qFormat/>
    <w:uiPriority w:val="0"/>
    <w:pPr>
      <w:ind w:left="1890" w:leftChars="900"/>
    </w:pPr>
    <w:rPr>
      <w:rFonts w:ascii="微软雅黑" w:hAnsi="微软雅黑" w:eastAsia="微软雅黑"/>
      <w:sz w:val="40"/>
      <w:szCs w:val="40"/>
    </w:rPr>
  </w:style>
  <w:style w:type="character" w:customStyle="1" w:styleId="59">
    <w:name w:val="首页公司信息 Char"/>
    <w:basedOn w:val="31"/>
    <w:link w:val="56"/>
    <w:qFormat/>
    <w:uiPriority w:val="0"/>
    <w:rPr>
      <w:rFonts w:ascii="微软雅黑" w:hAnsi="微软雅黑" w:eastAsia="微软雅黑"/>
      <w:color w:val="7F7F7F"/>
      <w:kern w:val="2"/>
    </w:rPr>
  </w:style>
  <w:style w:type="paragraph" w:customStyle="1" w:styleId="60">
    <w:name w:val="图片说明"/>
    <w:basedOn w:val="1"/>
    <w:link w:val="62"/>
    <w:qFormat/>
    <w:uiPriority w:val="0"/>
    <w:pPr>
      <w:ind w:firstLine="0"/>
      <w:jc w:val="center"/>
    </w:pPr>
    <w:rPr>
      <w:rFonts w:ascii="微软雅黑" w:hAnsi="微软雅黑" w:eastAsia="微软雅黑"/>
      <w:sz w:val="20"/>
      <w:szCs w:val="20"/>
    </w:rPr>
  </w:style>
  <w:style w:type="character" w:customStyle="1" w:styleId="61">
    <w:name w:val="首页标题 Char"/>
    <w:basedOn w:val="31"/>
    <w:link w:val="58"/>
    <w:qFormat/>
    <w:uiPriority w:val="0"/>
    <w:rPr>
      <w:rFonts w:ascii="微软雅黑" w:hAnsi="微软雅黑" w:eastAsia="微软雅黑"/>
      <w:kern w:val="2"/>
      <w:sz w:val="40"/>
      <w:szCs w:val="40"/>
    </w:rPr>
  </w:style>
  <w:style w:type="character" w:customStyle="1" w:styleId="62">
    <w:name w:val="图片说明 Char"/>
    <w:basedOn w:val="31"/>
    <w:link w:val="60"/>
    <w:qFormat/>
    <w:uiPriority w:val="0"/>
    <w:rPr>
      <w:rFonts w:ascii="微软雅黑" w:hAnsi="微软雅黑" w:eastAsia="微软雅黑"/>
      <w:kern w:val="2"/>
    </w:rPr>
  </w:style>
  <w:style w:type="character" w:customStyle="1" w:styleId="63">
    <w:name w:val="批注框文本 Char"/>
    <w:basedOn w:val="31"/>
    <w:link w:val="20"/>
    <w:qFormat/>
    <w:uiPriority w:val="0"/>
    <w:rPr>
      <w:kern w:val="2"/>
      <w:sz w:val="18"/>
      <w:szCs w:val="18"/>
    </w:rPr>
  </w:style>
  <w:style w:type="paragraph" w:customStyle="1" w:styleId="64">
    <w:name w:val="List Paragraph"/>
    <w:basedOn w:val="1"/>
    <w:qFormat/>
    <w:uiPriority w:val="34"/>
    <w:pPr>
      <w:spacing w:line="240" w:lineRule="auto"/>
      <w:ind w:right="0" w:firstLine="200" w:firstLineChars="200"/>
    </w:pPr>
    <w:rPr>
      <w:rFonts w:asciiTheme="minorHAnsi" w:hAnsiTheme="minorHAnsi" w:eastAsiaTheme="minorEastAsia" w:cstheme="minorBidi"/>
      <w:szCs w:val="22"/>
    </w:rPr>
  </w:style>
  <w:style w:type="paragraph" w:customStyle="1" w:styleId="65">
    <w:name w:val="代码高亮"/>
    <w:basedOn w:val="1"/>
    <w:link w:val="66"/>
    <w:qFormat/>
    <w:uiPriority w:val="0"/>
  </w:style>
  <w:style w:type="character" w:customStyle="1" w:styleId="66">
    <w:name w:val="代码高亮 Char"/>
    <w:basedOn w:val="31"/>
    <w:link w:val="65"/>
    <w:qFormat/>
    <w:uiPriority w:val="0"/>
    <w:rPr>
      <w:kern w:val="2"/>
      <w:sz w:val="21"/>
      <w:szCs w:val="24"/>
    </w:rPr>
  </w:style>
  <w:style w:type="character" w:customStyle="1" w:styleId="67">
    <w:name w:val="批注文字 Char"/>
    <w:basedOn w:val="31"/>
    <w:link w:val="12"/>
    <w:qFormat/>
    <w:uiPriority w:val="0"/>
    <w:rPr>
      <w:kern w:val="2"/>
      <w:sz w:val="21"/>
      <w:szCs w:val="24"/>
    </w:rPr>
  </w:style>
  <w:style w:type="character" w:customStyle="1" w:styleId="68">
    <w:name w:val="批注主题 Char"/>
    <w:basedOn w:val="67"/>
    <w:link w:val="11"/>
    <w:qFormat/>
    <w:uiPriority w:val="0"/>
    <w:rPr>
      <w:b/>
      <w:bCs/>
      <w:kern w:val="2"/>
      <w:sz w:val="21"/>
      <w:szCs w:val="24"/>
    </w:rPr>
  </w:style>
  <w:style w:type="character" w:customStyle="1" w:styleId="69">
    <w:name w:val="HTML 预设格式 Char"/>
    <w:basedOn w:val="31"/>
    <w:link w:val="29"/>
    <w:qFormat/>
    <w:uiPriority w:val="99"/>
    <w:rPr>
      <w:rFonts w:ascii="宋体" w:hAnsi="宋体" w:cs="宋体"/>
      <w:sz w:val="24"/>
      <w:szCs w:val="24"/>
    </w:rPr>
  </w:style>
  <w:style w:type="paragraph" w:customStyle="1" w:styleId="70">
    <w:name w:val="Decimal Aligned"/>
    <w:basedOn w:val="1"/>
    <w:qFormat/>
    <w:uiPriority w:val="40"/>
    <w:pPr>
      <w:widowControl/>
      <w:tabs>
        <w:tab w:val="decimal" w:pos="360"/>
      </w:tabs>
      <w:spacing w:after="200" w:line="276" w:lineRule="auto"/>
      <w:ind w:right="0" w:firstLine="0"/>
      <w:jc w:val="left"/>
    </w:pPr>
    <w:rPr>
      <w:rFonts w:asciiTheme="minorHAnsi" w:hAnsiTheme="minorHAnsi" w:eastAsiaTheme="minorHAnsi" w:cstheme="minorBidi"/>
      <w:kern w:val="0"/>
      <w:sz w:val="22"/>
      <w:szCs w:val="22"/>
    </w:rPr>
  </w:style>
  <w:style w:type="character" w:customStyle="1" w:styleId="71">
    <w:name w:val="脚注文本 Char"/>
    <w:basedOn w:val="31"/>
    <w:link w:val="25"/>
    <w:qFormat/>
    <w:uiPriority w:val="99"/>
    <w:rPr>
      <w:rFonts w:asciiTheme="minorHAnsi" w:hAnsiTheme="minorHAnsi" w:eastAsiaTheme="minorEastAsia" w:cstheme="minorBidi"/>
    </w:rPr>
  </w:style>
  <w:style w:type="character" w:customStyle="1" w:styleId="72">
    <w:name w:val="Subtle Emphasis"/>
    <w:basedOn w:val="3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73">
    <w:name w:val="日历 1"/>
    <w:basedOn w:val="35"/>
    <w:qFormat/>
    <w:uiPriority w:val="99"/>
    <w:rPr>
      <w:rFonts w:asciiTheme="minorHAnsi" w:hAnsiTheme="minorHAnsi" w:eastAsiaTheme="minorEastAsia" w:cstheme="minorBidi"/>
      <w:sz w:val="22"/>
      <w:szCs w:val="22"/>
    </w:rPr>
    <w:tblPr>
      <w:tblLayout w:type="fixed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 w:eastAsiaTheme="minorEastAsia"/>
        <w:b/>
        <w:i w:val="0"/>
        <w:color w:val="000000"/>
        <w:sz w:val="44"/>
      </w:rPr>
      <w:tblPr>
        <w:tblLayout w:type="fixed"/>
      </w:tblPr>
      <w:tcPr>
        <w:vAlign w:val="bottom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>
        <w:tblLayout w:type="fixed"/>
      </w:tblPr>
      <w:tcPr>
        <w:tcBorders>
          <w:top w:val="single" w:color="000000" w:themeColor="text1" w:sz="24" w:space="0"/>
          <w:left w:val="nil"/>
          <w:bottom w:val="single" w:color="000000" w:themeColor="text1" w:sz="24" w:space="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74">
    <w:name w:val="Revision"/>
    <w:hidden/>
    <w:qFormat/>
    <w:uiPriority w:val="71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75">
    <w:name w:val="列出段落1"/>
    <w:basedOn w:val="1"/>
    <w:qFormat/>
    <w:uiPriority w:val="34"/>
    <w:pPr>
      <w:spacing w:line="240" w:lineRule="auto"/>
      <w:ind w:right="0" w:firstLine="200" w:firstLineChars="200"/>
    </w:pPr>
    <w:rPr>
      <w:rFonts w:ascii="Cambria" w:hAnsi="Cambria" w:cs="黑体"/>
      <w:szCs w:val="22"/>
    </w:rPr>
  </w:style>
  <w:style w:type="character" w:customStyle="1" w:styleId="76">
    <w:name w:val="apple-converted-space"/>
    <w:basedOn w:val="3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24037;&#20316;\&#25293;&#21334;\&#35268;&#21010;&#25991;&#26723;\&#34255;&#23478;&#22280;API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51A176-6B21-44FF-ADCD-16D6D31DA1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藏家圈API.dotx</Template>
  <Company>MC SYSTEM</Company>
  <Pages>6</Pages>
  <Words>239</Words>
  <Characters>1366</Characters>
  <Lines>11</Lines>
  <Paragraphs>3</Paragraphs>
  <ScaleCrop>false</ScaleCrop>
  <LinksUpToDate>false</LinksUpToDate>
  <CharactersWithSpaces>1602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2015-05-22T14:12:00Z</dcterms:created>
  <dc:creator>hailong</dc:creator>
  <cp:lastModifiedBy>Administrator</cp:lastModifiedBy>
  <cp:lastPrinted>2015-08-13T06:44:00Z</cp:lastPrinted>
  <dcterms:modified xsi:type="dcterms:W3CDTF">2016-09-18T03:17:12Z</dcterms:modified>
  <cp:revision>1288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