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027" w:rsidRDefault="00AC2027">
      <w:pPr>
        <w:ind w:left="210" w:right="210"/>
      </w:pPr>
    </w:p>
    <w:p w:rsidR="00AC2027" w:rsidRDefault="00AC2027">
      <w:pPr>
        <w:ind w:left="210" w:right="210"/>
      </w:pPr>
    </w:p>
    <w:p w:rsidR="00AC2027" w:rsidRDefault="00AF2743">
      <w:pPr>
        <w:ind w:left="210" w:right="210"/>
        <w:jc w:val="center"/>
        <w:rPr>
          <w:kern w:val="0"/>
          <w:sz w:val="84"/>
          <w:szCs w:val="84"/>
        </w:rPr>
      </w:pPr>
      <w:r>
        <w:rPr>
          <w:rFonts w:hint="eastAsia"/>
          <w:kern w:val="0"/>
          <w:sz w:val="84"/>
          <w:szCs w:val="84"/>
        </w:rPr>
        <w:t>dilidili API</w:t>
      </w:r>
      <w:r>
        <w:rPr>
          <w:rFonts w:hint="eastAsia"/>
          <w:kern w:val="0"/>
          <w:sz w:val="84"/>
          <w:szCs w:val="84"/>
        </w:rPr>
        <w:t>文档</w:t>
      </w: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C2027">
      <w:pPr>
        <w:ind w:leftChars="900" w:left="1890" w:right="210"/>
        <w:rPr>
          <w:kern w:val="0"/>
        </w:rPr>
      </w:pPr>
    </w:p>
    <w:p w:rsidR="00AC2027" w:rsidRDefault="00AF2743">
      <w:pPr>
        <w:pStyle w:val="af2"/>
        <w:ind w:leftChars="2600" w:left="5460" w:right="210"/>
        <w:jc w:val="left"/>
      </w:pPr>
      <w:r>
        <w:rPr>
          <w:rFonts w:hint="eastAsia"/>
        </w:rPr>
        <w:t>版本：V1.0</w:t>
      </w:r>
    </w:p>
    <w:p w:rsidR="00AC2027" w:rsidRDefault="00AF2743">
      <w:pPr>
        <w:pStyle w:val="af2"/>
        <w:ind w:leftChars="2800" w:left="5880" w:right="210" w:firstLine="0"/>
        <w:jc w:val="left"/>
      </w:pPr>
      <w:r>
        <w:rPr>
          <w:rFonts w:hint="eastAsia"/>
        </w:rPr>
        <w:t>泰德网聚 版权所有</w:t>
      </w:r>
    </w:p>
    <w:p w:rsidR="00AC2027" w:rsidRDefault="00AF2743">
      <w:pPr>
        <w:pStyle w:val="af2"/>
        <w:ind w:leftChars="2600" w:left="5460" w:right="210"/>
        <w:jc w:val="left"/>
        <w:rPr>
          <w:kern w:val="0"/>
        </w:rPr>
      </w:pPr>
      <w:r>
        <w:rPr>
          <w:kern w:val="0"/>
        </w:rPr>
        <w:t>Tidemedia all rights reserved.</w:t>
      </w:r>
    </w:p>
    <w:p w:rsidR="00AC2027" w:rsidRDefault="009778D8">
      <w:pPr>
        <w:pStyle w:val="af2"/>
        <w:ind w:leftChars="2600" w:left="5460" w:right="210"/>
        <w:jc w:val="left"/>
      </w:pPr>
      <w:hyperlink r:id="rId10" w:history="1">
        <w:r w:rsidR="00AF2743">
          <w:rPr>
            <w:rFonts w:hint="eastAsia"/>
          </w:rPr>
          <w:t>http://www.tidemedia.com</w:t>
        </w:r>
      </w:hyperlink>
    </w:p>
    <w:p w:rsidR="00AC2027" w:rsidRDefault="00AC2027">
      <w:pPr>
        <w:pStyle w:val="af2"/>
        <w:ind w:leftChars="2600" w:left="5460" w:right="210"/>
        <w:jc w:val="left"/>
      </w:pPr>
    </w:p>
    <w:p w:rsidR="00AC2027" w:rsidRDefault="00AC2027">
      <w:pPr>
        <w:pStyle w:val="af2"/>
        <w:ind w:leftChars="2600" w:left="5460" w:right="210"/>
        <w:jc w:val="left"/>
      </w:pPr>
    </w:p>
    <w:p w:rsidR="00AC2027" w:rsidRDefault="00AC2027">
      <w:pPr>
        <w:pStyle w:val="af2"/>
        <w:ind w:leftChars="2600" w:left="5460" w:right="210"/>
        <w:jc w:val="left"/>
      </w:pPr>
    </w:p>
    <w:p w:rsidR="00AC2027" w:rsidRDefault="00AC2027">
      <w:pPr>
        <w:pStyle w:val="af2"/>
        <w:ind w:leftChars="2600" w:left="5460" w:right="210"/>
        <w:jc w:val="left"/>
      </w:pPr>
    </w:p>
    <w:p w:rsidR="00AC2027" w:rsidRDefault="00AC2027">
      <w:pPr>
        <w:ind w:left="210" w:right="210"/>
      </w:pP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593"/>
        <w:gridCol w:w="1383"/>
        <w:gridCol w:w="1276"/>
        <w:gridCol w:w="1276"/>
        <w:gridCol w:w="1633"/>
      </w:tblGrid>
      <w:tr w:rsidR="00AC20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F2743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F2743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F2743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详细说明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F2743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F2743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校订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F2743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版本号</w:t>
            </w:r>
          </w:p>
        </w:tc>
      </w:tr>
      <w:tr w:rsidR="00AC20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F2743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2016年08月31日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F2743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文档初创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F2743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刘新月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F2743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刘新月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F2743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</w:t>
            </w:r>
          </w:p>
        </w:tc>
      </w:tr>
      <w:tr w:rsidR="00AC20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C20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C20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C20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027" w:rsidRDefault="00AC2027">
            <w:pPr>
              <w:ind w:left="210" w:right="21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C2027" w:rsidRDefault="00AC2027">
      <w:pPr>
        <w:pStyle w:val="af2"/>
        <w:ind w:leftChars="0" w:left="0" w:right="210" w:firstLine="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0" w:left="0" w:right="210" w:firstLine="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F2743">
      <w:pPr>
        <w:pStyle w:val="af2"/>
        <w:ind w:leftChars="0" w:left="0" w:right="210" w:firstLine="0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注：1、本文档中所有参数、返回值、接口都是小写字母</w:t>
      </w:r>
    </w:p>
    <w:p w:rsidR="00AC2027" w:rsidRDefault="00AF2743">
      <w:pPr>
        <w:pStyle w:val="af2"/>
        <w:ind w:leftChars="0" w:left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2、所有接口地址</w:t>
      </w:r>
      <w:r>
        <w:rPr>
          <w:color w:val="FF0000"/>
          <w:kern w:val="0"/>
        </w:rPr>
        <w:t>http://</w:t>
      </w:r>
      <w:r>
        <w:rPr>
          <w:rFonts w:hint="eastAsia"/>
          <w:color w:val="FF0000"/>
          <w:kern w:val="0"/>
        </w:rPr>
        <w:t>xx</w:t>
      </w:r>
      <w:r>
        <w:rPr>
          <w:color w:val="FF0000"/>
          <w:kern w:val="0"/>
        </w:rPr>
        <w:t>/api/</w:t>
      </w:r>
      <w:r>
        <w:rPr>
          <w:rFonts w:hint="eastAsia"/>
          <w:color w:val="FF0000"/>
          <w:kern w:val="0"/>
        </w:rPr>
        <w:t>开头</w:t>
      </w:r>
    </w:p>
    <w:p w:rsidR="00AC2027" w:rsidRDefault="00AF2743">
      <w:pPr>
        <w:pStyle w:val="af2"/>
        <w:ind w:leftChars="0" w:left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3、注意接口请求方式</w:t>
      </w:r>
    </w:p>
    <w:p w:rsidR="00AC2027" w:rsidRDefault="00AF2743">
      <w:pPr>
        <w:pStyle w:val="af2"/>
        <w:ind w:leftChars="0" w:left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4、所有接口名字都采用下划线方式，eg:app_register.php</w:t>
      </w:r>
    </w:p>
    <w:p w:rsidR="00AC2027" w:rsidRDefault="00AF2743">
      <w:pPr>
        <w:pStyle w:val="af2"/>
        <w:ind w:leftChars="0" w:left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5、所有参数名(2个单词间)均用下划线连接</w:t>
      </w:r>
    </w:p>
    <w:p w:rsidR="00AC2027" w:rsidRDefault="00AF2743">
      <w:pPr>
        <w:pStyle w:val="af2"/>
        <w:ind w:leftChars="0" w:left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6、参数名、文件名都用易懂单词描述</w:t>
      </w:r>
    </w:p>
    <w:p w:rsidR="00AC2027" w:rsidRDefault="00AF2743">
      <w:pPr>
        <w:pStyle w:val="af2"/>
        <w:ind w:leftChars="0" w:left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7、所有返回值均为json格式</w:t>
      </w:r>
    </w:p>
    <w:p w:rsidR="00AC2027" w:rsidRDefault="00AF2743">
      <w:pPr>
        <w:pStyle w:val="af2"/>
        <w:ind w:leftChars="0" w:left="0" w:right="210" w:firstLine="405"/>
        <w:jc w:val="lef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6、修改文档时注意更改页眉文字</w:t>
      </w: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p w:rsidR="00AC2027" w:rsidRDefault="00AC2027">
      <w:pPr>
        <w:pStyle w:val="af2"/>
        <w:ind w:leftChars="2600" w:left="5460" w:right="210"/>
        <w:jc w:val="left"/>
        <w:rPr>
          <w:kern w:val="0"/>
        </w:rPr>
      </w:pPr>
    </w:p>
    <w:sdt>
      <w:sdtPr>
        <w:rPr>
          <w:rFonts w:ascii="Times New Roman" w:hAnsi="Times New Roman"/>
          <w:bCs w:val="0"/>
          <w:color w:val="auto"/>
          <w:kern w:val="2"/>
          <w:sz w:val="21"/>
          <w:szCs w:val="24"/>
          <w:lang w:val="en-US"/>
        </w:rPr>
        <w:id w:val="-395435067"/>
      </w:sdtPr>
      <w:sdtEndPr>
        <w:rPr>
          <w:b/>
        </w:rPr>
      </w:sdtEndPr>
      <w:sdtContent>
        <w:p w:rsidR="00AC2027" w:rsidRDefault="00AF2743">
          <w:pPr>
            <w:pStyle w:val="TOC1"/>
            <w:ind w:right="210"/>
          </w:pPr>
          <w:r>
            <w:t>目录</w:t>
          </w:r>
        </w:p>
        <w:p w:rsidR="00AC2027" w:rsidRDefault="00AF2743">
          <w:pPr>
            <w:pStyle w:val="20"/>
            <w:tabs>
              <w:tab w:val="right" w:leader="dot" w:pos="935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9" w:history="1"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历史搜索记录</w:t>
            </w:r>
            <w:r>
              <w:tab/>
            </w:r>
            <w:r w:rsidR="009778D8">
              <w:fldChar w:fldCharType="begin"/>
            </w:r>
            <w:r w:rsidR="009778D8">
              <w:instrText xml:space="preserve"> PAGEREF _Toc4599 </w:instrText>
            </w:r>
            <w:r w:rsidR="009778D8">
              <w:fldChar w:fldCharType="separate"/>
            </w:r>
            <w:r>
              <w:t>4</w:t>
            </w:r>
            <w:r w:rsidR="009778D8"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6622" w:history="1">
            <w:r w:rsidR="00AF2743">
              <w:rPr>
                <w:rFonts w:hint="eastAsia"/>
              </w:rPr>
              <w:t xml:space="preserve">1.2 </w:t>
            </w:r>
            <w:r w:rsidR="00AF2743">
              <w:rPr>
                <w:rFonts w:hint="eastAsia"/>
              </w:rPr>
              <w:t>历史搜索记录删除</w:t>
            </w:r>
            <w:r w:rsidR="00AF2743">
              <w:tab/>
            </w:r>
            <w:r>
              <w:fldChar w:fldCharType="begin"/>
            </w:r>
            <w:r>
              <w:instrText xml:space="preserve"> PAGEREF _Toc6622 </w:instrText>
            </w:r>
            <w:r>
              <w:fldChar w:fldCharType="separate"/>
            </w:r>
            <w:r w:rsidR="00AF2743">
              <w:t>6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17088" w:history="1">
            <w:r w:rsidR="00AF2743">
              <w:rPr>
                <w:rFonts w:hint="eastAsia"/>
              </w:rPr>
              <w:t xml:space="preserve">1.3 </w:t>
            </w:r>
            <w:r w:rsidR="00AF2743">
              <w:rPr>
                <w:rFonts w:hint="eastAsia"/>
              </w:rPr>
              <w:t>搜索</w:t>
            </w:r>
            <w:r w:rsidR="00AF2743">
              <w:tab/>
            </w:r>
            <w:r>
              <w:fldChar w:fldCharType="begin"/>
            </w:r>
            <w:r>
              <w:instrText xml:space="preserve"> PAGEREF _Toc17088 </w:instrText>
            </w:r>
            <w:r>
              <w:fldChar w:fldCharType="separate"/>
            </w:r>
            <w:r w:rsidR="00AF2743">
              <w:t>7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28169" w:history="1">
            <w:r w:rsidR="00AF2743">
              <w:rPr>
                <w:rFonts w:hint="eastAsia"/>
              </w:rPr>
              <w:t xml:space="preserve">1.4 </w:t>
            </w:r>
            <w:r w:rsidR="00AF2743">
              <w:rPr>
                <w:rFonts w:hint="eastAsia"/>
              </w:rPr>
              <w:t>评论</w:t>
            </w:r>
            <w:r w:rsidR="00AF2743"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_Toc28169 </w:instrText>
            </w:r>
            <w:r>
              <w:fldChar w:fldCharType="separate"/>
            </w:r>
            <w:r w:rsidR="00AF2743">
              <w:t>10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852" w:history="1">
            <w:r w:rsidR="00AF2743">
              <w:rPr>
                <w:rFonts w:hint="eastAsia"/>
              </w:rPr>
              <w:t xml:space="preserve">1.5 </w:t>
            </w:r>
            <w:r w:rsidR="00AF2743">
              <w:rPr>
                <w:rFonts w:hint="eastAsia"/>
              </w:rPr>
              <w:t>评论列表</w:t>
            </w:r>
            <w:r w:rsidR="00AF2743">
              <w:tab/>
            </w:r>
            <w:r>
              <w:fldChar w:fldCharType="begin"/>
            </w:r>
            <w:r>
              <w:instrText xml:space="preserve"> PAGEREF _Toc852 </w:instrText>
            </w:r>
            <w:r>
              <w:fldChar w:fldCharType="separate"/>
            </w:r>
            <w:r w:rsidR="00AF2743">
              <w:t>11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9006" w:history="1">
            <w:r w:rsidR="00AF2743">
              <w:rPr>
                <w:rFonts w:hint="eastAsia"/>
              </w:rPr>
              <w:t xml:space="preserve">1.6 </w:t>
            </w:r>
            <w:r w:rsidR="00AF2743">
              <w:rPr>
                <w:rFonts w:hint="eastAsia"/>
              </w:rPr>
              <w:t>评论删除</w:t>
            </w:r>
            <w:r w:rsidR="00AF2743">
              <w:tab/>
            </w:r>
            <w:r>
              <w:fldChar w:fldCharType="begin"/>
            </w:r>
            <w:r>
              <w:instrText xml:space="preserve"> PAGEREF _Toc9006 </w:instrText>
            </w:r>
            <w:r>
              <w:fldChar w:fldCharType="separate"/>
            </w:r>
            <w:r w:rsidR="00AF2743">
              <w:t>13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29924" w:history="1">
            <w:r w:rsidR="00AF2743">
              <w:rPr>
                <w:rFonts w:hint="eastAsia"/>
              </w:rPr>
              <w:t xml:space="preserve">1.7 </w:t>
            </w:r>
            <w:r w:rsidR="00AF2743">
              <w:rPr>
                <w:rFonts w:hint="eastAsia"/>
              </w:rPr>
              <w:t>评论点赞</w:t>
            </w:r>
            <w:r w:rsidR="00AF2743">
              <w:tab/>
            </w:r>
            <w:r>
              <w:fldChar w:fldCharType="begin"/>
            </w:r>
            <w:r>
              <w:instrText xml:space="preserve"> PAGEREF _Toc29924 </w:instrText>
            </w:r>
            <w:r>
              <w:fldChar w:fldCharType="separate"/>
            </w:r>
            <w:r w:rsidR="00AF2743">
              <w:t>14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15013" w:history="1">
            <w:r w:rsidR="00AF2743">
              <w:rPr>
                <w:rFonts w:hint="eastAsia"/>
              </w:rPr>
              <w:t xml:space="preserve">1.8 </w:t>
            </w:r>
            <w:r w:rsidR="00AF2743">
              <w:rPr>
                <w:rFonts w:hint="eastAsia"/>
              </w:rPr>
              <w:t>投稿</w:t>
            </w:r>
            <w:r w:rsidR="00AF2743">
              <w:tab/>
            </w:r>
            <w:r>
              <w:fldChar w:fldCharType="begin"/>
            </w:r>
            <w:r>
              <w:instrText xml:space="preserve"> PAGEREF _Toc15013 </w:instrText>
            </w:r>
            <w:r>
              <w:fldChar w:fldCharType="separate"/>
            </w:r>
            <w:r w:rsidR="00AF2743">
              <w:t>15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3238" w:history="1">
            <w:r w:rsidR="00AF2743">
              <w:rPr>
                <w:rFonts w:hint="eastAsia"/>
              </w:rPr>
              <w:t xml:space="preserve">1.9 </w:t>
            </w:r>
            <w:r w:rsidR="00AF2743">
              <w:rPr>
                <w:rFonts w:hint="eastAsia"/>
              </w:rPr>
              <w:t>稿件列表</w:t>
            </w:r>
            <w:r w:rsidR="00AF2743">
              <w:tab/>
            </w:r>
            <w:r>
              <w:fldChar w:fldCharType="begin"/>
            </w:r>
            <w:r>
              <w:instrText xml:space="preserve"> PAGEREF _Toc3238 </w:instrText>
            </w:r>
            <w:r>
              <w:fldChar w:fldCharType="separate"/>
            </w:r>
            <w:r w:rsidR="00AF2743">
              <w:t>16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28935" w:history="1">
            <w:r w:rsidR="00AF2743">
              <w:rPr>
                <w:rFonts w:hint="eastAsia"/>
              </w:rPr>
              <w:t xml:space="preserve">1.10 </w:t>
            </w:r>
            <w:r w:rsidR="00AF2743">
              <w:rPr>
                <w:rFonts w:hint="eastAsia"/>
              </w:rPr>
              <w:t>稿件详情</w:t>
            </w:r>
            <w:r w:rsidR="00AF2743">
              <w:tab/>
            </w:r>
            <w:r>
              <w:fldChar w:fldCharType="begin"/>
            </w:r>
            <w:r>
              <w:instrText xml:space="preserve"> PAGEREF _Toc28935 </w:instrText>
            </w:r>
            <w:r>
              <w:fldChar w:fldCharType="separate"/>
            </w:r>
            <w:r w:rsidR="00AF2743">
              <w:t>18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10275" w:history="1">
            <w:r w:rsidR="00AF2743">
              <w:rPr>
                <w:rFonts w:hint="eastAsia"/>
              </w:rPr>
              <w:t xml:space="preserve">1.11 </w:t>
            </w:r>
            <w:r w:rsidR="00AF2743">
              <w:rPr>
                <w:rFonts w:hint="eastAsia"/>
              </w:rPr>
              <w:t>稿件编辑</w:t>
            </w:r>
            <w:r w:rsidR="00AF2743">
              <w:tab/>
            </w:r>
            <w:r>
              <w:fldChar w:fldCharType="begin"/>
            </w:r>
            <w:r>
              <w:instrText xml:space="preserve"> PAGEREF _Toc10275 </w:instrText>
            </w:r>
            <w:r>
              <w:fldChar w:fldCharType="separate"/>
            </w:r>
            <w:r w:rsidR="00AF2743">
              <w:t>19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15303" w:history="1">
            <w:r w:rsidR="00AF2743">
              <w:rPr>
                <w:rFonts w:hint="eastAsia"/>
              </w:rPr>
              <w:t xml:space="preserve">1.12 </w:t>
            </w:r>
            <w:r w:rsidR="00AF2743">
              <w:rPr>
                <w:rFonts w:hint="eastAsia"/>
              </w:rPr>
              <w:t>稿件删除</w:t>
            </w:r>
            <w:r w:rsidR="00AF2743">
              <w:tab/>
            </w:r>
            <w:r>
              <w:fldChar w:fldCharType="begin"/>
            </w:r>
            <w:r>
              <w:instrText xml:space="preserve"> PAGEREF _Toc15303 </w:instrText>
            </w:r>
            <w:r>
              <w:fldChar w:fldCharType="separate"/>
            </w:r>
            <w:r w:rsidR="00AF2743">
              <w:t>21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25829" w:history="1">
            <w:r w:rsidR="00AF2743">
              <w:rPr>
                <w:rFonts w:hint="eastAsia"/>
              </w:rPr>
              <w:t xml:space="preserve">1.13 </w:t>
            </w:r>
            <w:r w:rsidR="00AF2743">
              <w:rPr>
                <w:rFonts w:hint="eastAsia"/>
              </w:rPr>
              <w:t>稿件评论列表</w:t>
            </w:r>
            <w:r w:rsidR="00AF2743">
              <w:tab/>
            </w:r>
            <w:r>
              <w:fldChar w:fldCharType="begin"/>
            </w:r>
            <w:r>
              <w:instrText xml:space="preserve"> PAGEREF _Toc25829 </w:instrText>
            </w:r>
            <w:r>
              <w:fldChar w:fldCharType="separate"/>
            </w:r>
            <w:r w:rsidR="00AF2743">
              <w:t>21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20635" w:history="1">
            <w:r w:rsidR="00AF2743">
              <w:rPr>
                <w:rFonts w:hint="eastAsia"/>
              </w:rPr>
              <w:t xml:space="preserve">1.14 </w:t>
            </w:r>
            <w:r w:rsidR="00AF2743">
              <w:rPr>
                <w:rFonts w:hint="eastAsia"/>
              </w:rPr>
              <w:t>通知数量</w:t>
            </w:r>
            <w:r w:rsidR="00AF2743">
              <w:tab/>
            </w:r>
            <w:r>
              <w:fldChar w:fldCharType="begin"/>
            </w:r>
            <w:r>
              <w:instrText xml:space="preserve"> PAGEREF _Toc20635 </w:instrText>
            </w:r>
            <w:r>
              <w:fldChar w:fldCharType="separate"/>
            </w:r>
            <w:r w:rsidR="00AF2743">
              <w:t>23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24250" w:history="1">
            <w:r w:rsidR="00AF2743">
              <w:rPr>
                <w:rFonts w:hint="eastAsia"/>
              </w:rPr>
              <w:t xml:space="preserve">1.15 </w:t>
            </w:r>
            <w:r w:rsidR="00AF2743">
              <w:rPr>
                <w:rFonts w:hint="eastAsia"/>
              </w:rPr>
              <w:t>已阅</w:t>
            </w:r>
            <w:r w:rsidR="00AF2743">
              <w:tab/>
            </w:r>
            <w:r>
              <w:fldChar w:fldCharType="begin"/>
            </w:r>
            <w:r>
              <w:instrText xml:space="preserve"> PAGEREF _Toc24250 </w:instrText>
            </w:r>
            <w:r>
              <w:fldChar w:fldCharType="separate"/>
            </w:r>
            <w:r w:rsidR="00AF2743">
              <w:t>24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27971" w:history="1">
            <w:r w:rsidR="00AF2743">
              <w:rPr>
                <w:rFonts w:hint="eastAsia"/>
              </w:rPr>
              <w:t xml:space="preserve">1.16 </w:t>
            </w:r>
            <w:r w:rsidR="00AF2743">
              <w:rPr>
                <w:rFonts w:hint="eastAsia"/>
              </w:rPr>
              <w:t>我的回复</w:t>
            </w:r>
            <w:r w:rsidR="00AF2743">
              <w:tab/>
            </w:r>
            <w:r>
              <w:fldChar w:fldCharType="begin"/>
            </w:r>
            <w:r>
              <w:instrText xml:space="preserve"> PAGEREF _Toc27971 </w:instrText>
            </w:r>
            <w:r>
              <w:fldChar w:fldCharType="separate"/>
            </w:r>
            <w:r w:rsidR="00AF2743">
              <w:t>25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20713" w:history="1">
            <w:r w:rsidR="00AF2743">
              <w:rPr>
                <w:rFonts w:hint="eastAsia"/>
              </w:rPr>
              <w:t xml:space="preserve">1.17 </w:t>
            </w:r>
            <w:r w:rsidR="00AF2743">
              <w:rPr>
                <w:rFonts w:hint="eastAsia"/>
              </w:rPr>
              <w:t>新建收藏夹</w:t>
            </w:r>
            <w:r w:rsidR="00AF2743">
              <w:tab/>
            </w:r>
            <w:r>
              <w:fldChar w:fldCharType="begin"/>
            </w:r>
            <w:r>
              <w:instrText xml:space="preserve"> PAGEREF _Toc20713 </w:instrText>
            </w:r>
            <w:r>
              <w:fldChar w:fldCharType="separate"/>
            </w:r>
            <w:r w:rsidR="00AF2743">
              <w:t>27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2666" w:history="1">
            <w:r w:rsidR="00AF2743">
              <w:rPr>
                <w:rFonts w:hint="eastAsia"/>
              </w:rPr>
              <w:t xml:space="preserve">1.18 </w:t>
            </w:r>
            <w:r w:rsidR="00AF2743">
              <w:rPr>
                <w:rFonts w:hint="eastAsia"/>
              </w:rPr>
              <w:t>编辑收藏夹</w:t>
            </w:r>
            <w:r w:rsidR="00AF2743">
              <w:tab/>
            </w:r>
            <w:r>
              <w:fldChar w:fldCharType="begin"/>
            </w:r>
            <w:r>
              <w:instrText xml:space="preserve"> PAGEREF _Toc2666 </w:instrText>
            </w:r>
            <w:r>
              <w:fldChar w:fldCharType="separate"/>
            </w:r>
            <w:r w:rsidR="00AF2743">
              <w:t>28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14842" w:history="1">
            <w:r w:rsidR="00AF2743">
              <w:rPr>
                <w:rFonts w:hint="eastAsia"/>
              </w:rPr>
              <w:t xml:space="preserve">1.19 </w:t>
            </w:r>
            <w:r w:rsidR="00AF2743">
              <w:rPr>
                <w:rFonts w:hint="eastAsia"/>
              </w:rPr>
              <w:t>删除收藏夹</w:t>
            </w:r>
            <w:r w:rsidR="00AF2743">
              <w:tab/>
            </w:r>
            <w:r>
              <w:fldChar w:fldCharType="begin"/>
            </w:r>
            <w:r>
              <w:instrText xml:space="preserve"> PAGEREF _Toc14842 </w:instrText>
            </w:r>
            <w:r>
              <w:fldChar w:fldCharType="separate"/>
            </w:r>
            <w:r w:rsidR="00AF2743">
              <w:t>29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15035" w:history="1">
            <w:r w:rsidR="00AF2743">
              <w:rPr>
                <w:rFonts w:hint="eastAsia"/>
              </w:rPr>
              <w:t xml:space="preserve">1.20 </w:t>
            </w:r>
            <w:r w:rsidR="00AF2743">
              <w:rPr>
                <w:rFonts w:hint="eastAsia"/>
              </w:rPr>
              <w:t>收藏夹列表</w:t>
            </w:r>
            <w:r w:rsidR="00AF2743">
              <w:tab/>
            </w:r>
            <w:r>
              <w:fldChar w:fldCharType="begin"/>
            </w:r>
            <w:r>
              <w:instrText xml:space="preserve"> PAGEREF _Toc15035 </w:instrText>
            </w:r>
            <w:r>
              <w:fldChar w:fldCharType="separate"/>
            </w:r>
            <w:r w:rsidR="00AF2743">
              <w:t>29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24343" w:history="1">
            <w:r w:rsidR="00AF2743">
              <w:rPr>
                <w:rFonts w:hint="eastAsia"/>
              </w:rPr>
              <w:t xml:space="preserve">1.21 </w:t>
            </w:r>
            <w:r w:rsidR="00AF2743">
              <w:rPr>
                <w:rFonts w:hint="eastAsia"/>
              </w:rPr>
              <w:t>收藏</w:t>
            </w:r>
            <w:r w:rsidR="00AF2743">
              <w:tab/>
            </w:r>
            <w:r>
              <w:fldChar w:fldCharType="begin"/>
            </w:r>
            <w:r>
              <w:instrText xml:space="preserve"> PAGEREF _Toc24343 </w:instrText>
            </w:r>
            <w:r>
              <w:fldChar w:fldCharType="separate"/>
            </w:r>
            <w:r w:rsidR="00AF2743">
              <w:t>31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16217" w:history="1">
            <w:r w:rsidR="00AF2743">
              <w:rPr>
                <w:rFonts w:hint="eastAsia"/>
              </w:rPr>
              <w:t xml:space="preserve">1.22 </w:t>
            </w:r>
            <w:r w:rsidR="00AF2743">
              <w:rPr>
                <w:rFonts w:hint="eastAsia"/>
              </w:rPr>
              <w:t>删除收藏</w:t>
            </w:r>
            <w:r w:rsidR="00AF2743">
              <w:tab/>
            </w:r>
            <w:r>
              <w:fldChar w:fldCharType="begin"/>
            </w:r>
            <w:r>
              <w:instrText xml:space="preserve"> PAGEREF _Toc16217 </w:instrText>
            </w:r>
            <w:r>
              <w:fldChar w:fldCharType="separate"/>
            </w:r>
            <w:r w:rsidR="00AF2743">
              <w:t>32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13060" w:history="1">
            <w:r w:rsidR="00AF2743">
              <w:rPr>
                <w:rFonts w:hint="eastAsia"/>
              </w:rPr>
              <w:t xml:space="preserve">1.23 </w:t>
            </w:r>
            <w:r w:rsidR="00AF2743">
              <w:rPr>
                <w:rFonts w:hint="eastAsia"/>
              </w:rPr>
              <w:t>收藏列表</w:t>
            </w:r>
            <w:r w:rsidR="00AF2743">
              <w:tab/>
            </w:r>
            <w:r>
              <w:fldChar w:fldCharType="begin"/>
            </w:r>
            <w:r>
              <w:instrText xml:space="preserve"> PAGEREF _Toc13060 </w:instrText>
            </w:r>
            <w:r>
              <w:fldChar w:fldCharType="separate"/>
            </w:r>
            <w:r w:rsidR="00AF2743">
              <w:t>33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25947" w:history="1">
            <w:r w:rsidR="00AF2743">
              <w:rPr>
                <w:rFonts w:hint="eastAsia"/>
              </w:rPr>
              <w:t xml:space="preserve">1.24 </w:t>
            </w:r>
            <w:r w:rsidR="00AF2743">
              <w:rPr>
                <w:rFonts w:hint="eastAsia"/>
              </w:rPr>
              <w:t>搜索收藏</w:t>
            </w:r>
            <w:r w:rsidR="00AF2743">
              <w:tab/>
            </w:r>
            <w:r>
              <w:fldChar w:fldCharType="begin"/>
            </w:r>
            <w:r>
              <w:instrText xml:space="preserve"> PAGEREF _Toc25947 </w:instrText>
            </w:r>
            <w:r>
              <w:fldChar w:fldCharType="separate"/>
            </w:r>
            <w:r w:rsidR="00AF2743">
              <w:t>35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1599" w:history="1">
            <w:r w:rsidR="00AF2743">
              <w:rPr>
                <w:rFonts w:hint="eastAsia"/>
              </w:rPr>
              <w:t xml:space="preserve">1.25 </w:t>
            </w:r>
            <w:r w:rsidR="00AF2743">
              <w:rPr>
                <w:rFonts w:hint="eastAsia"/>
              </w:rPr>
              <w:t>是否收藏</w:t>
            </w:r>
            <w:r w:rsidR="00AF2743">
              <w:tab/>
            </w:r>
            <w:r>
              <w:fldChar w:fldCharType="begin"/>
            </w:r>
            <w:r>
              <w:instrText xml:space="preserve"> PAGEREF _Toc1599 </w:instrText>
            </w:r>
            <w:r>
              <w:fldChar w:fldCharType="separate"/>
            </w:r>
            <w:r w:rsidR="00AF2743">
              <w:t>37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7173" w:history="1">
            <w:r w:rsidR="00AF2743">
              <w:rPr>
                <w:rFonts w:hint="eastAsia"/>
              </w:rPr>
              <w:t xml:space="preserve">1.26 </w:t>
            </w:r>
            <w:r w:rsidR="00AF2743">
              <w:rPr>
                <w:rFonts w:hint="eastAsia"/>
              </w:rPr>
              <w:t>关注</w:t>
            </w:r>
            <w:r w:rsidR="00AF2743">
              <w:tab/>
            </w:r>
            <w:r>
              <w:fldChar w:fldCharType="begin"/>
            </w:r>
            <w:r>
              <w:instrText xml:space="preserve"> PAGEREF _Toc7173 </w:instrText>
            </w:r>
            <w:r>
              <w:fldChar w:fldCharType="separate"/>
            </w:r>
            <w:r w:rsidR="00AF2743">
              <w:t>38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20689" w:history="1">
            <w:r w:rsidR="00AF2743">
              <w:rPr>
                <w:rFonts w:hint="eastAsia"/>
              </w:rPr>
              <w:t xml:space="preserve">1.27 </w:t>
            </w:r>
            <w:r w:rsidR="00AF2743">
              <w:rPr>
                <w:rFonts w:hint="eastAsia"/>
              </w:rPr>
              <w:t>关注列表</w:t>
            </w:r>
            <w:r w:rsidR="00AF2743">
              <w:tab/>
            </w:r>
            <w:r>
              <w:fldChar w:fldCharType="begin"/>
            </w:r>
            <w:r>
              <w:instrText xml:space="preserve"> PAGEREF _Toc20689 </w:instrText>
            </w:r>
            <w:r>
              <w:fldChar w:fldCharType="separate"/>
            </w:r>
            <w:r w:rsidR="00AF2743">
              <w:t>38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29127" w:history="1">
            <w:r w:rsidR="00AF2743">
              <w:rPr>
                <w:rFonts w:hint="eastAsia"/>
              </w:rPr>
              <w:t xml:space="preserve">1.28 </w:t>
            </w:r>
            <w:r w:rsidR="00AF2743">
              <w:rPr>
                <w:rFonts w:hint="eastAsia"/>
              </w:rPr>
              <w:t>粉丝列表</w:t>
            </w:r>
            <w:r w:rsidR="00AF2743">
              <w:tab/>
            </w:r>
            <w:r>
              <w:fldChar w:fldCharType="begin"/>
            </w:r>
            <w:r>
              <w:instrText xml:space="preserve"> PAGEREF _Toc29127 </w:instrText>
            </w:r>
            <w:r>
              <w:fldChar w:fldCharType="separate"/>
            </w:r>
            <w:r w:rsidR="00AF2743">
              <w:t>40</w:t>
            </w:r>
            <w:r>
              <w:fldChar w:fldCharType="end"/>
            </w:r>
          </w:hyperlink>
        </w:p>
        <w:p w:rsidR="00AC2027" w:rsidRDefault="009778D8">
          <w:pPr>
            <w:pStyle w:val="20"/>
            <w:tabs>
              <w:tab w:val="right" w:leader="dot" w:pos="9355"/>
            </w:tabs>
          </w:pPr>
          <w:hyperlink w:anchor="_Toc11205" w:history="1">
            <w:r w:rsidR="00AF2743">
              <w:rPr>
                <w:rFonts w:hint="eastAsia"/>
              </w:rPr>
              <w:t xml:space="preserve">1.29 </w:t>
            </w:r>
            <w:r w:rsidR="00AF2743">
              <w:rPr>
                <w:rFonts w:hint="eastAsia"/>
              </w:rPr>
              <w:t>用户信息</w:t>
            </w:r>
            <w:r w:rsidR="00AF2743">
              <w:tab/>
            </w:r>
            <w:r>
              <w:fldChar w:fldCharType="begin"/>
            </w:r>
            <w:r>
              <w:instrText xml:space="preserve"> PAGEREF _Toc11205 </w:instrText>
            </w:r>
            <w:r>
              <w:fldChar w:fldCharType="separate"/>
            </w:r>
            <w:r w:rsidR="00AF2743">
              <w:t>42</w:t>
            </w:r>
            <w:r>
              <w:fldChar w:fldCharType="end"/>
            </w:r>
          </w:hyperlink>
        </w:p>
        <w:p w:rsidR="00AC2027" w:rsidRDefault="00AF2743">
          <w:pPr>
            <w:ind w:left="210" w:right="21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AC2027" w:rsidRDefault="00AC2027">
          <w:pPr>
            <w:ind w:left="210" w:right="210"/>
            <w:rPr>
              <w:b/>
              <w:bCs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AC2027">
          <w:pPr>
            <w:ind w:right="210"/>
            <w:rPr>
              <w:b/>
              <w:lang w:val="zh-CN"/>
            </w:rPr>
          </w:pPr>
        </w:p>
        <w:p w:rsidR="00AC2027" w:rsidRDefault="009778D8">
          <w:pPr>
            <w:ind w:right="210"/>
          </w:pPr>
        </w:p>
        <w:bookmarkStart w:id="0" w:name="OLE_LINK3" w:displacedByCustomXml="next"/>
      </w:sdtContent>
    </w:sdt>
    <w:p w:rsidR="00AC2027" w:rsidRDefault="00AF2743">
      <w:pPr>
        <w:pStyle w:val="2"/>
      </w:pPr>
      <w:bookmarkStart w:id="1" w:name="_Toc4599"/>
      <w:r>
        <w:rPr>
          <w:rFonts w:hint="eastAsia"/>
        </w:rPr>
        <w:t>历史搜索记录</w:t>
      </w:r>
      <w:bookmarkEnd w:id="1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bookmarkStart w:id="2" w:name="OLE_LINK7"/>
      <w:r>
        <w:t xml:space="preserve"> </w:t>
      </w:r>
      <w:hyperlink r:id="rId11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search_history</w:t>
        </w:r>
        <w:r>
          <w:rPr>
            <w:rStyle w:val="ae"/>
          </w:rPr>
          <w:t>.php</w:t>
        </w:r>
      </w:hyperlink>
      <w:bookmarkEnd w:id="2"/>
    </w:p>
    <w:p w:rsidR="00AC2027" w:rsidRDefault="00AF2743">
      <w:pPr>
        <w:ind w:left="210" w:right="210"/>
      </w:pPr>
      <w:r>
        <w:rPr>
          <w:rFonts w:hint="eastAsia"/>
        </w:rPr>
        <w:lastRenderedPageBreak/>
        <w:t>描述：历史搜索记录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rPr>
          <w:trHeight w:val="90"/>
        </w:trPr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132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历史搜索记录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条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编号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word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搜索内容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"status": 1,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"result": [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"id": 113,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"word": "</w:t>
            </w:r>
            <w:r>
              <w:rPr>
                <w:rFonts w:hint="eastAsia"/>
              </w:rPr>
              <w:t>暴走大事件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"id": 123,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"word": "</w:t>
            </w:r>
            <w:r>
              <w:rPr>
                <w:rFonts w:hint="eastAsia"/>
              </w:rPr>
              <w:t>我们来了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"id": 121,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 xml:space="preserve">            "word": "</w:t>
            </w:r>
            <w:r>
              <w:rPr>
                <w:rFonts w:hint="eastAsia"/>
              </w:rPr>
              <w:t>吐槽大会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"id": 124,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"word": "</w:t>
            </w:r>
            <w:r>
              <w:rPr>
                <w:rFonts w:hint="eastAsia"/>
              </w:rPr>
              <w:t>天天卡牌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"id": 153,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"word": "</w:t>
            </w:r>
            <w:r>
              <w:rPr>
                <w:rFonts w:hint="eastAsia"/>
              </w:rPr>
              <w:t>动漫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]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3" w:name="_Toc6622"/>
      <w:bookmarkEnd w:id="0"/>
      <w:r>
        <w:rPr>
          <w:rFonts w:hint="eastAsia"/>
        </w:rPr>
        <w:lastRenderedPageBreak/>
        <w:t>历史搜索记录删除</w:t>
      </w:r>
      <w:bookmarkEnd w:id="3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12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history_del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描述：历史搜索记录删除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123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123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lastRenderedPageBreak/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"status": 1,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4" w:name="_Toc17088"/>
      <w:commentRangeStart w:id="5"/>
      <w:r>
        <w:rPr>
          <w:rFonts w:hint="eastAsia"/>
        </w:rPr>
        <w:t>搜索</w:t>
      </w:r>
      <w:bookmarkEnd w:id="4"/>
      <w:commentRangeEnd w:id="5"/>
      <w:r>
        <w:commentReference w:id="5"/>
      </w:r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14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search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描述：搜索结果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19"/>
        <w:gridCol w:w="1524"/>
        <w:gridCol w:w="2127"/>
        <w:gridCol w:w="2551"/>
        <w:gridCol w:w="1985"/>
      </w:tblGrid>
      <w:tr w:rsidR="00AC2027">
        <w:tc>
          <w:tcPr>
            <w:tcW w:w="141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52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1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start</w:t>
            </w:r>
          </w:p>
        </w:tc>
        <w:tc>
          <w:tcPr>
            <w:tcW w:w="152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2015-05-01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1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end</w:t>
            </w:r>
          </w:p>
        </w:tc>
        <w:tc>
          <w:tcPr>
            <w:tcW w:w="152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2015-05-31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1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area</w:t>
            </w:r>
          </w:p>
        </w:tc>
        <w:tc>
          <w:tcPr>
            <w:tcW w:w="152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中国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地区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1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52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搞笑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1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page</w:t>
            </w:r>
          </w:p>
        </w:tc>
        <w:tc>
          <w:tcPr>
            <w:tcW w:w="152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页码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1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per_num</w:t>
            </w:r>
          </w:p>
        </w:tc>
        <w:tc>
          <w:tcPr>
            <w:tcW w:w="152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1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52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lastRenderedPageBreak/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C2027">
            <w:pPr>
              <w:ind w:left="210" w:right="210" w:firstLine="0"/>
              <w:rPr>
                <w:color w:val="000000" w:themeColor="text1"/>
              </w:rPr>
            </w:pP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番剧编号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番剧名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photo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番剧封面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summary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番剧简介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href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番剧链接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总数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编号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名字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photo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封面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duration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时长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href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地址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访问量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日期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用户名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"result":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"id":123123,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幻想嘉年华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"photo": "http://aa.jpg",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 xml:space="preserve">    "summary": "</w:t>
            </w:r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"href":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[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"http://bb.jpg",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"http://cc.jpg",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"http://dd.jpg"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],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"total": 50,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"list": 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[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"id": 123123,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视频标题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"photo": "http://a.jpg",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"duration": "45:12",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"href": "http://b.jpg",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"number": 2411,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"date": "2016-09-01",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"userid": 1234,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"username": "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...........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]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6" w:name="_Toc28169"/>
      <w:r>
        <w:rPr>
          <w:rFonts w:hint="eastAsia"/>
        </w:rPr>
        <w:lastRenderedPageBreak/>
        <w:t>评论</w:t>
      </w:r>
      <w:bookmarkEnd w:id="6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15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comment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描述：添加评论，一级评论则不需要传</w:t>
      </w:r>
      <w:r>
        <w:rPr>
          <w:rFonts w:hint="eastAsia"/>
        </w:rPr>
        <w:t>parent</w:t>
      </w:r>
      <w:r>
        <w:rPr>
          <w:rFonts w:hint="eastAsia"/>
        </w:rPr>
        <w:t>与</w:t>
      </w:r>
      <w:r>
        <w:rPr>
          <w:rFonts w:hint="eastAsia"/>
        </w:rPr>
        <w:t>quote</w:t>
      </w:r>
      <w:r>
        <w:rPr>
          <w:rFonts w:hint="eastAsia"/>
        </w:rPr>
        <w:t>参数，二级评论的</w:t>
      </w:r>
      <w:r>
        <w:rPr>
          <w:rFonts w:hint="eastAsia"/>
        </w:rPr>
        <w:t>parent</w:t>
      </w:r>
      <w:r>
        <w:rPr>
          <w:rFonts w:hint="eastAsia"/>
        </w:rPr>
        <w:t>为一级评论的编号，</w:t>
      </w:r>
      <w:r>
        <w:rPr>
          <w:rFonts w:hint="eastAsia"/>
        </w:rPr>
        <w:t>quote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，三级评论</w:t>
      </w:r>
      <w:r>
        <w:rPr>
          <w:rFonts w:hint="eastAsia"/>
        </w:rPr>
        <w:t>parent</w:t>
      </w:r>
      <w:r>
        <w:rPr>
          <w:rFonts w:hint="eastAsia"/>
        </w:rPr>
        <w:t>为一级评论的编号，</w:t>
      </w:r>
      <w:r>
        <w:rPr>
          <w:rFonts w:hint="eastAsia"/>
        </w:rPr>
        <w:t>quote</w:t>
      </w:r>
      <w:r>
        <w:rPr>
          <w:rFonts w:hint="eastAsia"/>
        </w:rPr>
        <w:t>为被回复评论的编号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globalid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123321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好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parent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2344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父评论编号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quote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222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回复评论编号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7" w:name="_Toc852"/>
      <w:r>
        <w:rPr>
          <w:rFonts w:hint="eastAsia"/>
        </w:rPr>
        <w:lastRenderedPageBreak/>
        <w:t>评论列表</w:t>
      </w:r>
      <w:bookmarkEnd w:id="7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16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comment_list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描述：查询评论列表，不传</w:t>
      </w:r>
      <w:r>
        <w:rPr>
          <w:rFonts w:hint="eastAsia"/>
        </w:rPr>
        <w:t>userid</w:t>
      </w:r>
      <w:r>
        <w:rPr>
          <w:rFonts w:hint="eastAsia"/>
        </w:rPr>
        <w:t>则查询所有已审核的评论，否则也会查询该用户未审核评论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globalid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123321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234234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page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页码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per_num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835"/>
        <w:gridCol w:w="3422"/>
        <w:gridCol w:w="4314"/>
      </w:tblGrid>
      <w:tr w:rsidR="00AC2027">
        <w:tc>
          <w:tcPr>
            <w:tcW w:w="183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422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835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422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83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422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83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42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83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total</w:t>
            </w:r>
          </w:p>
        </w:tc>
        <w:tc>
          <w:tcPr>
            <w:tcW w:w="342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总数</w:t>
            </w:r>
          </w:p>
        </w:tc>
      </w:tr>
      <w:tr w:rsidR="00AC2027">
        <w:tc>
          <w:tcPr>
            <w:tcW w:w="183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83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评论编号</w:t>
            </w:r>
          </w:p>
        </w:tc>
      </w:tr>
      <w:tr w:rsidR="00AC2027">
        <w:tc>
          <w:tcPr>
            <w:tcW w:w="183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</w:tr>
      <w:tr w:rsidR="00AC2027">
        <w:tc>
          <w:tcPr>
            <w:tcW w:w="183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用户名</w:t>
            </w:r>
          </w:p>
        </w:tc>
      </w:tr>
      <w:tr w:rsidR="00AC2027">
        <w:tc>
          <w:tcPr>
            <w:tcW w:w="183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avatar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用户头像</w:t>
            </w:r>
          </w:p>
        </w:tc>
      </w:tr>
      <w:tr w:rsidR="00AC2027">
        <w:tc>
          <w:tcPr>
            <w:tcW w:w="183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评论内容</w:t>
            </w:r>
          </w:p>
        </w:tc>
      </w:tr>
      <w:tr w:rsidR="00AC2027">
        <w:tc>
          <w:tcPr>
            <w:tcW w:w="183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评论时间</w:t>
            </w:r>
          </w:p>
        </w:tc>
      </w:tr>
      <w:tr w:rsidR="00AC2027">
        <w:tc>
          <w:tcPr>
            <w:tcW w:w="183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lastRenderedPageBreak/>
              <w:t>zan</w:t>
            </w:r>
          </w:p>
        </w:tc>
        <w:tc>
          <w:tcPr>
            <w:tcW w:w="342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点赞数</w:t>
            </w:r>
          </w:p>
        </w:tc>
      </w:tr>
      <w:tr w:rsidR="00AC2027">
        <w:tc>
          <w:tcPr>
            <w:tcW w:w="1835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reply</w:t>
            </w:r>
          </w:p>
        </w:tc>
        <w:tc>
          <w:tcPr>
            <w:tcW w:w="3422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E6E0EC" w:themeFill="accent4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835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422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评论编号</w:t>
            </w:r>
          </w:p>
        </w:tc>
      </w:tr>
      <w:tr w:rsidR="00AC2027">
        <w:tc>
          <w:tcPr>
            <w:tcW w:w="1835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3422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</w:tr>
      <w:tr w:rsidR="00AC2027">
        <w:tc>
          <w:tcPr>
            <w:tcW w:w="1835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422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用户名</w:t>
            </w:r>
          </w:p>
        </w:tc>
      </w:tr>
      <w:tr w:rsidR="00AC2027">
        <w:tc>
          <w:tcPr>
            <w:tcW w:w="1835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re_userid</w:t>
            </w:r>
          </w:p>
        </w:tc>
        <w:tc>
          <w:tcPr>
            <w:tcW w:w="3422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被回复者编号</w:t>
            </w:r>
          </w:p>
        </w:tc>
      </w:tr>
      <w:tr w:rsidR="00AC2027">
        <w:tc>
          <w:tcPr>
            <w:tcW w:w="1835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re_username</w:t>
            </w:r>
          </w:p>
        </w:tc>
        <w:tc>
          <w:tcPr>
            <w:tcW w:w="3422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被回复者用户名</w:t>
            </w:r>
          </w:p>
        </w:tc>
      </w:tr>
      <w:tr w:rsidR="00AC2027">
        <w:tc>
          <w:tcPr>
            <w:tcW w:w="1835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avatar</w:t>
            </w:r>
          </w:p>
        </w:tc>
        <w:tc>
          <w:tcPr>
            <w:tcW w:w="3422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用户头像</w:t>
            </w:r>
          </w:p>
        </w:tc>
      </w:tr>
      <w:tr w:rsidR="00AC2027">
        <w:tc>
          <w:tcPr>
            <w:tcW w:w="1835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3422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评论内容</w:t>
            </w:r>
          </w:p>
        </w:tc>
      </w:tr>
      <w:tr w:rsidR="00AC2027">
        <w:tc>
          <w:tcPr>
            <w:tcW w:w="1835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3422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评论时间</w:t>
            </w:r>
          </w:p>
        </w:tc>
      </w:tr>
      <w:tr w:rsidR="00AC2027">
        <w:tc>
          <w:tcPr>
            <w:tcW w:w="1835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zan</w:t>
            </w:r>
          </w:p>
        </w:tc>
        <w:tc>
          <w:tcPr>
            <w:tcW w:w="3422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6E0EC" w:themeFill="accent4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点赞数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"result":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"toal": 20,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"list": [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"id": 233,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"userid": 2345,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"username":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"avatar": "http: //xxx/xxx/xx.jpg",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"content":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"date": "2015-12-1212: 23: 23",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"zan": 233,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"reply": [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 xml:space="preserve">        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        "id": 233,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        "userid": 2345,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        "username":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        "re_userid":33222,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        "re_username":"",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        "avatar": "http://xxx/xxx/xx.jpg",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        "content":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        "date": "2015-12-12 12:23:23",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        "zan": 33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    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]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]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8" w:name="_Toc9006"/>
      <w:r>
        <w:rPr>
          <w:rFonts w:hint="eastAsia"/>
        </w:rPr>
        <w:lastRenderedPageBreak/>
        <w:t>评论删除</w:t>
      </w:r>
      <w:bookmarkEnd w:id="8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17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comment_del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描述：评论删除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稿件编号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9" w:name="_Toc29924"/>
      <w:r>
        <w:rPr>
          <w:rFonts w:hint="eastAsia"/>
        </w:rPr>
        <w:t>评论点赞</w:t>
      </w:r>
      <w:bookmarkEnd w:id="9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18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zan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描述：评论点赞，再次调用则取消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123321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lastRenderedPageBreak/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10" w:name="_Toc15013"/>
      <w:r>
        <w:rPr>
          <w:rFonts w:hint="eastAsia"/>
        </w:rPr>
        <w:t>投稿</w:t>
      </w:r>
      <w:bookmarkEnd w:id="10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19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contribute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描述：投稿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645"/>
        <w:gridCol w:w="1891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5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89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64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89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转载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4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投稿类型</w:t>
            </w:r>
          </w:p>
        </w:tc>
        <w:tc>
          <w:tcPr>
            <w:tcW w:w="189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href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http://xxx.x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4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视频出处</w:t>
            </w:r>
          </w:p>
        </w:tc>
        <w:tc>
          <w:tcPr>
            <w:tcW w:w="189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subarea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娱乐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4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分区</w:t>
            </w:r>
          </w:p>
        </w:tc>
        <w:tc>
          <w:tcPr>
            <w:tcW w:w="189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4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89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tag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4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多个则逗号分隔</w:t>
            </w:r>
          </w:p>
        </w:tc>
        <w:tc>
          <w:tcPr>
            <w:tcW w:w="189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4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89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4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89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lastRenderedPageBreak/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11" w:name="_Toc3238"/>
      <w:bookmarkStart w:id="12" w:name="OLE_LINK5"/>
      <w:r>
        <w:rPr>
          <w:rFonts w:hint="eastAsia"/>
        </w:rPr>
        <w:t>稿件列表</w:t>
      </w:r>
      <w:bookmarkEnd w:id="11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20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contribute_list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描述：稿件列表，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，查询已通过稿件，为</w:t>
      </w:r>
      <w:r>
        <w:rPr>
          <w:rFonts w:hint="eastAsia"/>
        </w:rPr>
        <w:t>2</w:t>
      </w:r>
      <w:r>
        <w:rPr>
          <w:rFonts w:hint="eastAsia"/>
        </w:rPr>
        <w:t>，查询待审核和未通过，</w:t>
      </w:r>
      <w:r>
        <w:rPr>
          <w:rFonts w:hint="eastAsia"/>
        </w:rPr>
        <w:t>keyword</w:t>
      </w:r>
      <w:r>
        <w:rPr>
          <w:rFonts w:hint="eastAsia"/>
        </w:rPr>
        <w:t>有值则查询标题，都没值，则查询全部。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123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稿件状态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keyword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动漫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搜索关键词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page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页码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per_num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649"/>
        <w:gridCol w:w="4481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49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48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649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48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3649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649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481" w:type="dxa"/>
            <w:shd w:val="clear" w:color="auto" w:fill="DCE6F2" w:themeFill="accent1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total</w:t>
            </w:r>
          </w:p>
        </w:tc>
        <w:tc>
          <w:tcPr>
            <w:tcW w:w="3649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48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总数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pass</w:t>
            </w:r>
          </w:p>
        </w:tc>
        <w:tc>
          <w:tcPr>
            <w:tcW w:w="3649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48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审核通过数量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fail</w:t>
            </w:r>
          </w:p>
        </w:tc>
        <w:tc>
          <w:tcPr>
            <w:tcW w:w="3649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48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审核未通过数量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3649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481" w:type="dxa"/>
            <w:shd w:val="clear" w:color="auto" w:fill="EBF1DE" w:themeFill="accent3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649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48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投稿编号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3649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投稿标题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3649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投稿类型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bookmarkStart w:id="13" w:name="OLE_LINK1"/>
            <w:r>
              <w:rPr>
                <w:rFonts w:hint="eastAsia"/>
              </w:rPr>
              <w:t>subarea</w:t>
            </w:r>
            <w:bookmarkEnd w:id="13"/>
          </w:p>
        </w:tc>
        <w:tc>
          <w:tcPr>
            <w:tcW w:w="3649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投稿分区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3649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投稿日期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3649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48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是否发布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审核未通过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"result":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"toal": 20,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"pass": 20,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"fail": 20,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"list": [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"id": 233,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bookmarkStart w:id="14" w:name="OLE_LINK2"/>
            <w:r>
              <w:rPr>
                <w:rFonts w:hint="eastAsia"/>
              </w:rPr>
              <w:t xml:space="preserve">            "</w:t>
            </w:r>
            <w:bookmarkEnd w:id="14"/>
            <w:r>
              <w:rPr>
                <w:rFonts w:hint="eastAsia"/>
              </w:rPr>
              <w:t>type</w:t>
            </w:r>
            <w:bookmarkStart w:id="15" w:name="OLE_LINK4"/>
            <w:r>
              <w:rPr>
                <w:rFonts w:hint="eastAsia"/>
              </w:rPr>
              <w:t>"</w:t>
            </w:r>
            <w:bookmarkEnd w:id="15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转载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"subarea":"</w:t>
            </w:r>
            <w:r>
              <w:rPr>
                <w:rFonts w:hint="eastAsia"/>
              </w:rPr>
              <w:t>娱乐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"date": "2015-12-1212: 23: 23",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 xml:space="preserve">            "state": 1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......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]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16" w:name="_Toc28935"/>
      <w:bookmarkStart w:id="17" w:name="OLE_LINK6"/>
      <w:bookmarkEnd w:id="12"/>
      <w:r>
        <w:rPr>
          <w:rFonts w:hint="eastAsia"/>
        </w:rPr>
        <w:lastRenderedPageBreak/>
        <w:t>稿件详情</w:t>
      </w:r>
      <w:bookmarkEnd w:id="16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21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contribute_info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描述：稿件详情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稿件编号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123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649"/>
        <w:gridCol w:w="4481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49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48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649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48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49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649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481" w:type="dxa"/>
            <w:shd w:val="clear" w:color="auto" w:fill="DCE6F2" w:themeFill="accent1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649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48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投稿编号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3649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投稿类型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lastRenderedPageBreak/>
              <w:t>href</w:t>
            </w:r>
          </w:p>
        </w:tc>
        <w:tc>
          <w:tcPr>
            <w:tcW w:w="3649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视频出处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subarea</w:t>
            </w:r>
          </w:p>
        </w:tc>
        <w:tc>
          <w:tcPr>
            <w:tcW w:w="3649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投稿分区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3649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投稿标题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tag</w:t>
            </w:r>
          </w:p>
        </w:tc>
        <w:tc>
          <w:tcPr>
            <w:tcW w:w="3649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投稿标签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summary</w:t>
            </w:r>
          </w:p>
        </w:tc>
        <w:tc>
          <w:tcPr>
            <w:tcW w:w="3649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投稿简介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"result":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"id": 233,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"type": "</w:t>
            </w:r>
            <w:r>
              <w:rPr>
                <w:rFonts w:hint="eastAsia"/>
              </w:rPr>
              <w:t>转载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"href": "http://xxx.xx",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"subarea":"</w:t>
            </w:r>
            <w:r>
              <w:rPr>
                <w:rFonts w:hint="eastAsia"/>
              </w:rPr>
              <w:t>娱乐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"title": "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"tag": "123,aaa,</w:t>
            </w:r>
            <w:r>
              <w:rPr>
                <w:rFonts w:hint="eastAsia"/>
              </w:rPr>
              <w:t>哈哈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"summary": ""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18" w:name="_Toc10275"/>
      <w:r>
        <w:rPr>
          <w:rFonts w:hint="eastAsia"/>
        </w:rPr>
        <w:t>稿件编辑</w:t>
      </w:r>
      <w:bookmarkEnd w:id="18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22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contribute_edit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lastRenderedPageBreak/>
        <w:t>描述：稿件编辑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705"/>
        <w:gridCol w:w="1831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05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70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稿件编号</w:t>
            </w:r>
          </w:p>
        </w:tc>
        <w:tc>
          <w:tcPr>
            <w:tcW w:w="183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70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83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转载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投稿类型</w:t>
            </w:r>
          </w:p>
        </w:tc>
        <w:tc>
          <w:tcPr>
            <w:tcW w:w="183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href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http://xxx.x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视频出处</w:t>
            </w:r>
          </w:p>
        </w:tc>
        <w:tc>
          <w:tcPr>
            <w:tcW w:w="183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subarea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娱乐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分区</w:t>
            </w:r>
          </w:p>
        </w:tc>
        <w:tc>
          <w:tcPr>
            <w:tcW w:w="183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83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tag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多个则逗号分隔</w:t>
            </w:r>
          </w:p>
        </w:tc>
        <w:tc>
          <w:tcPr>
            <w:tcW w:w="183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83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0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831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19" w:name="_Toc15303"/>
      <w:r>
        <w:rPr>
          <w:rFonts w:hint="eastAsia"/>
        </w:rPr>
        <w:lastRenderedPageBreak/>
        <w:t>稿件删除</w:t>
      </w:r>
      <w:bookmarkEnd w:id="19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23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contribute_del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描述：稿件删除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稿件编号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20" w:name="_Toc25829"/>
      <w:r>
        <w:rPr>
          <w:rFonts w:hint="eastAsia"/>
        </w:rPr>
        <w:t>稿件评论列表</w:t>
      </w:r>
      <w:bookmarkEnd w:id="20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24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contribute_comment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描述：稿件评论列表，</w:t>
      </w:r>
      <w:r>
        <w:rPr>
          <w:rFonts w:hint="eastAsia"/>
        </w:rPr>
        <w:t>id</w:t>
      </w:r>
      <w:r>
        <w:rPr>
          <w:rFonts w:hint="eastAsia"/>
        </w:rPr>
        <w:t>不传则查询全部评论，有值则查询指定稿件的评论</w:t>
      </w:r>
    </w:p>
    <w:p w:rsidR="00AC2027" w:rsidRDefault="00AF2743">
      <w:pPr>
        <w:ind w:left="210" w:right="21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稿件编号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总数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评论编号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用户名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avatar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用户头像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评论内容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评论时间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zan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点赞数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"result":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"toal": 20,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"list": [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"id": 233,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"userid": 2345,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"username":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"avatar": "http: //xxx/xxx/xx.jpg",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"content":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"date": "2015-12-1212: 23: 23",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"zan": 233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.......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]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21" w:name="_Toc20635"/>
      <w:r>
        <w:rPr>
          <w:rFonts w:hint="eastAsia"/>
        </w:rPr>
        <w:lastRenderedPageBreak/>
        <w:t>通知数量</w:t>
      </w:r>
      <w:bookmarkEnd w:id="21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25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notice_count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描述：各类型的通知数量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lastRenderedPageBreak/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count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未读通知数量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"result":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"count": 20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22" w:name="_Toc24250"/>
      <w:bookmarkStart w:id="23" w:name="OLE_LINK8"/>
      <w:bookmarkEnd w:id="17"/>
      <w:r>
        <w:rPr>
          <w:rFonts w:hint="eastAsia"/>
        </w:rPr>
        <w:t>已阅</w:t>
      </w:r>
      <w:bookmarkEnd w:id="22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26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notice_read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描述：已经阅读的消息更新为已阅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type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1@ 2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赞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私信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24" w:name="_Toc27971"/>
      <w:bookmarkEnd w:id="23"/>
      <w:commentRangeStart w:id="25"/>
      <w:r>
        <w:rPr>
          <w:rFonts w:hint="eastAsia"/>
        </w:rPr>
        <w:t>我的回复</w:t>
      </w:r>
      <w:bookmarkEnd w:id="24"/>
      <w:commentRangeEnd w:id="25"/>
      <w:r>
        <w:commentReference w:id="25"/>
      </w:r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27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my_reply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描述：我的回复列表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lastRenderedPageBreak/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总数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评论回复编号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评论回复用户编号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评论回复用户名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avatar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评论回复用户头像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评论回复内容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评论回复时间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"result":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"toal": 20,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"list": [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"id": 233,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"userid": 2345,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"username":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"avatar": "http: //xxx/xxx/xx.jpg",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"content":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"date": "2015-12-1212: 23: 23"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]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26" w:name="_Toc20713"/>
      <w:commentRangeStart w:id="27"/>
      <w:r>
        <w:rPr>
          <w:rFonts w:hint="eastAsia"/>
        </w:rPr>
        <w:lastRenderedPageBreak/>
        <w:t>新建收藏夹</w:t>
      </w:r>
      <w:bookmarkEnd w:id="26"/>
      <w:commentRangeEnd w:id="27"/>
      <w:r>
        <w:commentReference w:id="27"/>
      </w:r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28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favorite_add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描述：新建收藏夹，收藏夹名最多</w:t>
      </w:r>
      <w:r>
        <w:rPr>
          <w:rFonts w:hint="eastAsia"/>
        </w:rPr>
        <w:t>15</w:t>
      </w:r>
      <w:r>
        <w:rPr>
          <w:rFonts w:hint="eastAsia"/>
        </w:rPr>
        <w:t>字</w:t>
      </w:r>
      <w:r>
        <w:rPr>
          <w:rFonts w:hint="eastAsia"/>
        </w:rPr>
        <w:t>(</w:t>
      </w:r>
      <w:r>
        <w:rPr>
          <w:rFonts w:hint="eastAsia"/>
        </w:rPr>
        <w:t>包括英文</w:t>
      </w:r>
      <w:r>
        <w:rPr>
          <w:rFonts w:hint="eastAsia"/>
        </w:rPr>
        <w:t>)</w:t>
      </w:r>
      <w:r>
        <w:rPr>
          <w:rFonts w:hint="eastAsia"/>
        </w:rPr>
        <w:t>，最多创建</w:t>
      </w:r>
      <w:r>
        <w:rPr>
          <w:rFonts w:hint="eastAsia"/>
        </w:rPr>
        <w:t>15</w:t>
      </w:r>
      <w:r>
        <w:rPr>
          <w:rFonts w:hint="eastAsia"/>
        </w:rPr>
        <w:t>个收藏夹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娱乐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收藏夹名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28" w:name="_Toc2666"/>
      <w:r>
        <w:rPr>
          <w:rFonts w:hint="eastAsia"/>
        </w:rPr>
        <w:lastRenderedPageBreak/>
        <w:t>编辑收藏夹</w:t>
      </w:r>
      <w:bookmarkEnd w:id="28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29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favorite_edit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描述：编辑收藏夹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收藏夹编号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娱乐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收藏夹名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29" w:name="_Toc14842"/>
      <w:r>
        <w:rPr>
          <w:rFonts w:hint="eastAsia"/>
        </w:rPr>
        <w:lastRenderedPageBreak/>
        <w:t>删除收藏夹</w:t>
      </w:r>
      <w:bookmarkEnd w:id="29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30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favorite_del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描述：删除收藏夹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收藏夹编号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30" w:name="_Toc15035"/>
      <w:r>
        <w:rPr>
          <w:rFonts w:hint="eastAsia"/>
        </w:rPr>
        <w:t>收藏夹列表</w:t>
      </w:r>
      <w:bookmarkEnd w:id="30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31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favorite_list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描述：收藏夹列表，封面图为第一个视频的封面图</w:t>
      </w:r>
    </w:p>
    <w:p w:rsidR="00AC2027" w:rsidRDefault="00AF2743">
      <w:pPr>
        <w:ind w:left="210" w:right="21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page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per_num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收藏夹总数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收藏夹编号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收藏夹名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收藏夹内收藏总数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photo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封面图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"result":{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"total":33,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"list": [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"id": 1,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新建收藏夹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 xml:space="preserve">            "number": 23,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"photo": "http://xxx.x"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......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]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31" w:name="_Toc24343"/>
      <w:commentRangeStart w:id="32"/>
      <w:r>
        <w:rPr>
          <w:rFonts w:hint="eastAsia"/>
        </w:rPr>
        <w:lastRenderedPageBreak/>
        <w:t>收藏</w:t>
      </w:r>
      <w:bookmarkEnd w:id="31"/>
      <w:commentRangeEnd w:id="32"/>
      <w:r>
        <w:commentReference w:id="32"/>
      </w:r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32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collect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描述：添加收藏，一个收藏夹最多</w:t>
      </w:r>
      <w:r>
        <w:rPr>
          <w:rFonts w:hint="eastAsia"/>
        </w:rPr>
        <w:t>300</w:t>
      </w:r>
      <w:r>
        <w:rPr>
          <w:rFonts w:hint="eastAsia"/>
        </w:rPr>
        <w:t>个收藏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123321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 w:rsidP="00D44419">
            <w:pPr>
              <w:ind w:left="210" w:right="210" w:firstLine="0"/>
            </w:pPr>
            <w:r>
              <w:rPr>
                <w:rFonts w:hint="eastAsia"/>
              </w:rPr>
              <w:t>视频编号</w:t>
            </w:r>
            <w:r w:rsidR="00D44419">
              <w:rPr>
                <w:rFonts w:hint="eastAsia"/>
              </w:rPr>
              <w:t>item_gid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favorite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收藏夹编号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http://xxx.x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33" w:name="_Toc16217"/>
      <w:r>
        <w:rPr>
          <w:rFonts w:hint="eastAsia"/>
        </w:rPr>
        <w:t>删除收藏</w:t>
      </w:r>
      <w:bookmarkEnd w:id="33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33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collect_del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描述：删除收藏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123321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 w:rsidP="00A62068">
            <w:pPr>
              <w:ind w:left="210" w:right="210" w:firstLine="0"/>
            </w:pPr>
            <w:r>
              <w:rPr>
                <w:rFonts w:hint="eastAsia"/>
              </w:rPr>
              <w:t>收藏编号</w:t>
            </w:r>
            <w:r w:rsidR="00A62068">
              <w:rPr>
                <w:rFonts w:hint="eastAsia"/>
                <w:sz w:val="18"/>
                <w:szCs w:val="18"/>
              </w:rPr>
              <w:t>tide_</w:t>
            </w:r>
            <w:r w:rsidR="00A62068" w:rsidRPr="00A62068">
              <w:rPr>
                <w:rFonts w:hint="eastAsia"/>
                <w:sz w:val="18"/>
                <w:szCs w:val="18"/>
              </w:rPr>
              <w:t>collect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34" w:name="_Toc13060"/>
      <w:r>
        <w:rPr>
          <w:rFonts w:hint="eastAsia"/>
        </w:rPr>
        <w:lastRenderedPageBreak/>
        <w:t>收藏列表</w:t>
      </w:r>
      <w:bookmarkEnd w:id="34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34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collect_list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描述：某收藏夹内的收藏列表，默认每页</w:t>
      </w:r>
      <w:r>
        <w:rPr>
          <w:rFonts w:hint="eastAsia"/>
        </w:rPr>
        <w:t>30</w:t>
      </w:r>
      <w:r>
        <w:rPr>
          <w:rFonts w:hint="eastAsia"/>
        </w:rPr>
        <w:t>条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123321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收藏夹编号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page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per_num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收藏夹名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收藏夹总数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收藏编号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视频名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浏览量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时间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用户名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视频地址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"result":{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"favorite":"</w:t>
            </w:r>
            <w:r>
              <w:rPr>
                <w:rFonts w:hint="eastAsia"/>
              </w:rPr>
              <w:t>新建收藏夹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"total":33,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"list": [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"id": 1,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新建收藏夹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"number": 23,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"date": "2016-01-01",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"userid": 23,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"username":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"url": "http://xxx.x"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......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]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35" w:name="_Toc25947"/>
      <w:r>
        <w:rPr>
          <w:rFonts w:hint="eastAsia"/>
        </w:rPr>
        <w:lastRenderedPageBreak/>
        <w:t>搜索收藏</w:t>
      </w:r>
      <w:bookmarkEnd w:id="35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35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collect_search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描述：搜索收藏，默认每页</w:t>
      </w:r>
      <w:r>
        <w:rPr>
          <w:rFonts w:hint="eastAsia"/>
        </w:rPr>
        <w:t>30</w:t>
      </w:r>
      <w:r>
        <w:rPr>
          <w:rFonts w:hint="eastAsia"/>
        </w:rPr>
        <w:t>条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keyword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123321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搜索关键词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page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per_num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441"/>
        <w:gridCol w:w="3816"/>
        <w:gridCol w:w="4314"/>
      </w:tblGrid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816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44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816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total</w:t>
            </w:r>
          </w:p>
        </w:tc>
        <w:tc>
          <w:tcPr>
            <w:tcW w:w="3816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3D7175">
            <w:pPr>
              <w:ind w:left="210" w:right="210" w:firstLine="0"/>
            </w:pPr>
            <w:r>
              <w:rPr>
                <w:rFonts w:hint="eastAsia"/>
              </w:rPr>
              <w:t>收藏</w:t>
            </w:r>
            <w:bookmarkStart w:id="36" w:name="_GoBack"/>
            <w:bookmarkEnd w:id="36"/>
            <w:r w:rsidR="00AF2743">
              <w:rPr>
                <w:rFonts w:hint="eastAsia"/>
              </w:rPr>
              <w:t>总数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收藏编号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视频名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浏览量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时间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用户名</w:t>
            </w:r>
          </w:p>
        </w:tc>
      </w:tr>
      <w:tr w:rsidR="00AC2027">
        <w:tc>
          <w:tcPr>
            <w:tcW w:w="1441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3816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视频地址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"result":{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"total":33,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"list": [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"id": 1,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新建收藏夹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"number": 23,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"date": "2016-01-01",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"userid": 23,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"username":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"url": "http://xxx.x"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......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]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37" w:name="_Toc1599"/>
      <w:r>
        <w:rPr>
          <w:rFonts w:hint="eastAsia"/>
        </w:rPr>
        <w:lastRenderedPageBreak/>
        <w:t>是否收藏</w:t>
      </w:r>
      <w:bookmarkEnd w:id="37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36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has_collect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描述：是否收藏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123321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视频编号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625"/>
        <w:gridCol w:w="3632"/>
        <w:gridCol w:w="4314"/>
      </w:tblGrid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32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632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32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62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has_collect</w:t>
            </w:r>
          </w:p>
        </w:tc>
        <w:tc>
          <w:tcPr>
            <w:tcW w:w="363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未收藏过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收藏过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"has_collect":1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38" w:name="_Toc7173"/>
      <w:r>
        <w:rPr>
          <w:rFonts w:hint="eastAsia"/>
        </w:rPr>
        <w:lastRenderedPageBreak/>
        <w:t>关注</w:t>
      </w:r>
      <w:bookmarkEnd w:id="38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37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follow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描述：关注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follow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123321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被关注者编号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625"/>
        <w:gridCol w:w="3632"/>
        <w:gridCol w:w="4314"/>
      </w:tblGrid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32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632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32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39" w:name="_Toc20689"/>
      <w:r>
        <w:rPr>
          <w:rFonts w:hint="eastAsia"/>
        </w:rPr>
        <w:t>关注列表</w:t>
      </w:r>
      <w:bookmarkEnd w:id="39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38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follow_list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描述：关注列表</w:t>
      </w:r>
    </w:p>
    <w:p w:rsidR="00AC2027" w:rsidRDefault="00AF2743">
      <w:pPr>
        <w:ind w:left="210" w:right="21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625"/>
        <w:gridCol w:w="3632"/>
        <w:gridCol w:w="4314"/>
      </w:tblGrid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32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632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32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62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63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62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total</w:t>
            </w:r>
          </w:p>
        </w:tc>
        <w:tc>
          <w:tcPr>
            <w:tcW w:w="363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总数</w:t>
            </w:r>
          </w:p>
        </w:tc>
      </w:tr>
      <w:tr w:rsidR="00AC2027">
        <w:tc>
          <w:tcPr>
            <w:tcW w:w="162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363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62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363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</w:tr>
      <w:tr w:rsidR="00AC2027">
        <w:tc>
          <w:tcPr>
            <w:tcW w:w="162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63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用户名</w:t>
            </w:r>
          </w:p>
        </w:tc>
      </w:tr>
      <w:tr w:rsidR="00AC2027">
        <w:tc>
          <w:tcPr>
            <w:tcW w:w="162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avatar</w:t>
            </w:r>
          </w:p>
        </w:tc>
        <w:tc>
          <w:tcPr>
            <w:tcW w:w="363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用户头像</w:t>
            </w:r>
          </w:p>
        </w:tc>
      </w:tr>
      <w:tr w:rsidR="00AC2027">
        <w:tc>
          <w:tcPr>
            <w:tcW w:w="162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363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个人签名</w:t>
            </w:r>
          </w:p>
        </w:tc>
      </w:tr>
      <w:tr w:rsidR="00AC2027">
        <w:tc>
          <w:tcPr>
            <w:tcW w:w="162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has_follow</w:t>
            </w:r>
          </w:p>
        </w:tc>
        <w:tc>
          <w:tcPr>
            <w:tcW w:w="363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未关注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已关注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"result":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"toal": 20,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"list": [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"userid": 2345,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"username":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 xml:space="preserve">            "avatar": "http: //xxx/xxx/xx.jpg",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"sign":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"has_follow": 1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.......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]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40" w:name="_Toc29127"/>
      <w:r>
        <w:rPr>
          <w:rFonts w:hint="eastAsia"/>
        </w:rPr>
        <w:lastRenderedPageBreak/>
        <w:t>粉丝列表</w:t>
      </w:r>
      <w:bookmarkEnd w:id="40"/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39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fans_list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描述：粉丝列表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625"/>
        <w:gridCol w:w="3632"/>
        <w:gridCol w:w="4314"/>
      </w:tblGrid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32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632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32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62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63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62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lastRenderedPageBreak/>
              <w:t>total</w:t>
            </w:r>
          </w:p>
        </w:tc>
        <w:tc>
          <w:tcPr>
            <w:tcW w:w="363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总数</w:t>
            </w:r>
          </w:p>
        </w:tc>
      </w:tr>
      <w:tr w:rsidR="00AC2027">
        <w:tc>
          <w:tcPr>
            <w:tcW w:w="162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363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62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363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</w:tr>
      <w:tr w:rsidR="00AC2027">
        <w:tc>
          <w:tcPr>
            <w:tcW w:w="162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63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用户名</w:t>
            </w:r>
          </w:p>
        </w:tc>
      </w:tr>
      <w:tr w:rsidR="00AC2027">
        <w:tc>
          <w:tcPr>
            <w:tcW w:w="162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avatar</w:t>
            </w:r>
          </w:p>
        </w:tc>
        <w:tc>
          <w:tcPr>
            <w:tcW w:w="363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用户头像</w:t>
            </w:r>
          </w:p>
        </w:tc>
      </w:tr>
      <w:tr w:rsidR="00AC2027">
        <w:tc>
          <w:tcPr>
            <w:tcW w:w="162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363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个人签名</w:t>
            </w:r>
          </w:p>
        </w:tc>
      </w:tr>
      <w:tr w:rsidR="00AC2027">
        <w:tc>
          <w:tcPr>
            <w:tcW w:w="1625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has_follow</w:t>
            </w:r>
          </w:p>
        </w:tc>
        <w:tc>
          <w:tcPr>
            <w:tcW w:w="3632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EBF1DE" w:themeFill="accent3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未关注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已关注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"result":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"toal": 20,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"list": [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"userid": 2345,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"username":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"avatar": "http: //xxx/xxx/xx.jpg",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"sign":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    "has_follow": 0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.......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    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]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F2743">
      <w:pPr>
        <w:pStyle w:val="2"/>
      </w:pPr>
      <w:bookmarkStart w:id="41" w:name="_Toc11205"/>
      <w:commentRangeStart w:id="42"/>
      <w:r>
        <w:rPr>
          <w:rFonts w:hint="eastAsia"/>
        </w:rPr>
        <w:lastRenderedPageBreak/>
        <w:t>用户信息</w:t>
      </w:r>
      <w:bookmarkEnd w:id="41"/>
      <w:commentRangeEnd w:id="42"/>
      <w:r>
        <w:commentReference w:id="42"/>
      </w:r>
    </w:p>
    <w:p w:rsidR="00AC2027" w:rsidRDefault="00AF2743">
      <w:pPr>
        <w:ind w:left="210" w:right="210"/>
      </w:pPr>
      <w:r>
        <w:rPr>
          <w:rFonts w:hint="eastAsia"/>
        </w:rPr>
        <w:t>接口地址：</w:t>
      </w:r>
      <w:r>
        <w:t xml:space="preserve"> </w:t>
      </w:r>
      <w:hyperlink r:id="rId40" w:history="1">
        <w:r>
          <w:rPr>
            <w:rStyle w:val="ae"/>
            <w:rFonts w:hint="eastAsia"/>
          </w:rPr>
          <w:t>http://swrpcbylad.005.tv</w:t>
        </w:r>
        <w:r>
          <w:rPr>
            <w:rStyle w:val="ae"/>
          </w:rPr>
          <w:t>/api/</w:t>
        </w:r>
        <w:r>
          <w:rPr>
            <w:rStyle w:val="ae"/>
            <w:rFonts w:hint="eastAsia"/>
          </w:rPr>
          <w:t>user_info</w:t>
        </w:r>
        <w:r>
          <w:rPr>
            <w:rStyle w:val="ae"/>
          </w:rPr>
          <w:t>.php</w:t>
        </w:r>
      </w:hyperlink>
    </w:p>
    <w:p w:rsidR="00AC2027" w:rsidRDefault="00AF2743">
      <w:pPr>
        <w:ind w:left="210" w:right="210"/>
      </w:pPr>
      <w:r>
        <w:rPr>
          <w:rFonts w:hint="eastAsia"/>
        </w:rPr>
        <w:t>描述：用户信息</w:t>
      </w:r>
    </w:p>
    <w:p w:rsidR="00AC2027" w:rsidRDefault="00AF2743">
      <w:pPr>
        <w:ind w:left="210" w:right="21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C2027" w:rsidRDefault="00AF2743">
      <w:pPr>
        <w:ind w:left="210" w:right="210"/>
      </w:pPr>
      <w:r>
        <w:rPr>
          <w:rFonts w:hint="eastAsia"/>
        </w:rPr>
        <w:t>参数：</w:t>
      </w: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1449"/>
        <w:gridCol w:w="1494"/>
        <w:gridCol w:w="2127"/>
        <w:gridCol w:w="2551"/>
        <w:gridCol w:w="1985"/>
      </w:tblGrid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27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是否必须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11233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数字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</w:tr>
      <w:tr w:rsidR="00AC2027">
        <w:tc>
          <w:tcPr>
            <w:tcW w:w="1449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callback</w:t>
            </w:r>
          </w:p>
        </w:tc>
        <w:tc>
          <w:tcPr>
            <w:tcW w:w="1494" w:type="dxa"/>
          </w:tcPr>
          <w:p w:rsidR="00AC2027" w:rsidRDefault="00AF2743">
            <w:pPr>
              <w:ind w:right="210" w:firstLine="0"/>
            </w:pPr>
            <w:r>
              <w:rPr>
                <w:rFonts w:hint="eastAsia"/>
              </w:rPr>
              <w:t>callback</w:t>
            </w:r>
          </w:p>
        </w:tc>
        <w:tc>
          <w:tcPr>
            <w:tcW w:w="2127" w:type="dxa"/>
          </w:tcPr>
          <w:p w:rsidR="00AC2027" w:rsidRDefault="00AF2743">
            <w:pPr>
              <w:ind w:left="210" w:right="21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51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跨域回调</w:t>
            </w:r>
          </w:p>
        </w:tc>
        <w:tc>
          <w:tcPr>
            <w:tcW w:w="1985" w:type="dxa"/>
          </w:tcPr>
          <w:p w:rsidR="00AC2027" w:rsidRDefault="00AF2743">
            <w:pPr>
              <w:ind w:left="210" w:righ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返回值：</w:t>
      </w:r>
    </w:p>
    <w:tbl>
      <w:tblPr>
        <w:tblStyle w:val="af0"/>
        <w:tblW w:w="9571" w:type="dxa"/>
        <w:tblLayout w:type="fixed"/>
        <w:tblLook w:val="04A0" w:firstRow="1" w:lastRow="0" w:firstColumn="1" w:lastColumn="0" w:noHBand="0" w:noVBand="1"/>
      </w:tblPr>
      <w:tblGrid>
        <w:gridCol w:w="1625"/>
        <w:gridCol w:w="3632"/>
        <w:gridCol w:w="4314"/>
      </w:tblGrid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  <w:rPr>
                <w:color w:val="FF000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632" w:type="dxa"/>
          </w:tcPr>
          <w:p w:rsidR="00AC2027" w:rsidRDefault="00AF2743">
            <w:pPr>
              <w:ind w:right="21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备注</w:t>
            </w:r>
          </w:p>
        </w:tc>
      </w:tr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</w:pPr>
            <w:r>
              <w:t>status</w:t>
            </w:r>
          </w:p>
        </w:tc>
        <w:tc>
          <w:tcPr>
            <w:tcW w:w="3632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AC2027">
        <w:tc>
          <w:tcPr>
            <w:tcW w:w="1625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3632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结果信息</w:t>
            </w:r>
          </w:p>
        </w:tc>
      </w:tr>
      <w:tr w:rsidR="00AC2027">
        <w:tc>
          <w:tcPr>
            <w:tcW w:w="162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63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C2027">
            <w:pPr>
              <w:ind w:left="210" w:right="210" w:firstLine="0"/>
            </w:pPr>
          </w:p>
        </w:tc>
      </w:tr>
      <w:tr w:rsidR="00AC2027">
        <w:tc>
          <w:tcPr>
            <w:tcW w:w="162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363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用户编号</w:t>
            </w:r>
          </w:p>
        </w:tc>
      </w:tr>
      <w:tr w:rsidR="00AC2027">
        <w:tc>
          <w:tcPr>
            <w:tcW w:w="162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63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用户名</w:t>
            </w:r>
          </w:p>
        </w:tc>
      </w:tr>
      <w:tr w:rsidR="00AC2027">
        <w:tc>
          <w:tcPr>
            <w:tcW w:w="162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avatar</w:t>
            </w:r>
          </w:p>
        </w:tc>
        <w:tc>
          <w:tcPr>
            <w:tcW w:w="363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用户头像</w:t>
            </w:r>
          </w:p>
        </w:tc>
      </w:tr>
      <w:tr w:rsidR="00AC2027">
        <w:tc>
          <w:tcPr>
            <w:tcW w:w="162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follow</w:t>
            </w:r>
          </w:p>
        </w:tc>
        <w:tc>
          <w:tcPr>
            <w:tcW w:w="363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关注数</w:t>
            </w:r>
          </w:p>
        </w:tc>
      </w:tr>
      <w:tr w:rsidR="00AC2027">
        <w:tc>
          <w:tcPr>
            <w:tcW w:w="162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fans</w:t>
            </w:r>
          </w:p>
        </w:tc>
        <w:tc>
          <w:tcPr>
            <w:tcW w:w="363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粉丝数</w:t>
            </w:r>
          </w:p>
        </w:tc>
      </w:tr>
      <w:tr w:rsidR="00AC2027">
        <w:tc>
          <w:tcPr>
            <w:tcW w:w="1625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has_follow</w:t>
            </w:r>
          </w:p>
        </w:tc>
        <w:tc>
          <w:tcPr>
            <w:tcW w:w="3632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314" w:type="dxa"/>
            <w:shd w:val="clear" w:color="auto" w:fill="DCE6F2" w:themeFill="accent1" w:themeFillTint="32"/>
          </w:tcPr>
          <w:p w:rsidR="00AC2027" w:rsidRDefault="00AF2743">
            <w:pPr>
              <w:ind w:left="210" w:right="21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未关注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已关注</w:t>
            </w:r>
          </w:p>
        </w:tc>
      </w:tr>
    </w:tbl>
    <w:p w:rsidR="00AC2027" w:rsidRDefault="00AF2743">
      <w:pPr>
        <w:ind w:left="210" w:right="210"/>
      </w:pPr>
      <w:r>
        <w:rPr>
          <w:rFonts w:hint="eastAsia"/>
        </w:rPr>
        <w:t>返回示例：</w:t>
      </w:r>
    </w:p>
    <w:tbl>
      <w:tblPr>
        <w:tblStyle w:val="af0"/>
        <w:tblW w:w="8472" w:type="dxa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C2027">
        <w:trPr>
          <w:trHeight w:val="814"/>
        </w:trPr>
        <w:tc>
          <w:tcPr>
            <w:tcW w:w="8472" w:type="dxa"/>
            <w:shd w:val="pct10" w:color="auto" w:fill="auto"/>
          </w:tcPr>
          <w:p w:rsidR="00AC2027" w:rsidRDefault="00AF2743">
            <w:pPr>
              <w:pStyle w:val="af5"/>
            </w:pPr>
            <w:r>
              <w:rPr>
                <w:rFonts w:hint="eastAsia"/>
              </w:rPr>
              <w:t>成功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lastRenderedPageBreak/>
              <w:t>"message":"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"result":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"toal": 20,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"userid": 2345,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"username": "",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"avatar": "http: //xxx/xxx/xx.jpg",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"follow": 23,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"fans": 25,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 xml:space="preserve">    "has_follow": 0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}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失败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{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</w:t>
            </w:r>
            <w:r>
              <w:t>status</w:t>
            </w:r>
            <w:r>
              <w:rPr>
                <w:rFonts w:hint="eastAsia"/>
              </w:rPr>
              <w:t>":0,</w:t>
            </w:r>
          </w:p>
          <w:p w:rsidR="00AC2027" w:rsidRDefault="00AF2743">
            <w:pPr>
              <w:pStyle w:val="af5"/>
            </w:pPr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对应的错误信息</w:t>
            </w:r>
            <w:r>
              <w:rPr>
                <w:rFonts w:hint="eastAsia"/>
              </w:rPr>
              <w:t>"</w:t>
            </w:r>
          </w:p>
          <w:p w:rsidR="00AC2027" w:rsidRDefault="00AF2743">
            <w:pPr>
              <w:pStyle w:val="af5"/>
              <w:rPr>
                <w:color w:val="FF000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C2027" w:rsidRDefault="00AC2027">
      <w:pPr>
        <w:pStyle w:val="2"/>
        <w:numPr>
          <w:ilvl w:val="0"/>
          <w:numId w:val="0"/>
        </w:numPr>
      </w:pPr>
    </w:p>
    <w:sectPr w:rsidR="00AC2027">
      <w:headerReference w:type="default" r:id="rId41"/>
      <w:footerReference w:type="default" r:id="rId42"/>
      <w:headerReference w:type="first" r:id="rId43"/>
      <w:pgSz w:w="11906" w:h="16838"/>
      <w:pgMar w:top="1313" w:right="991" w:bottom="1440" w:left="1560" w:header="907" w:footer="1020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Administrator" w:date="2016-09-07T17:30:00Z" w:initials="A">
    <w:p w:rsidR="00AC2027" w:rsidRDefault="00AF2743">
      <w:pPr>
        <w:pStyle w:val="a4"/>
      </w:pPr>
      <w:r>
        <w:rPr>
          <w:rFonts w:hint="eastAsia"/>
        </w:rPr>
        <w:t>未做，</w:t>
      </w:r>
      <w:r>
        <w:rPr>
          <w:rFonts w:hint="eastAsia"/>
        </w:rPr>
        <w:t>solr</w:t>
      </w:r>
      <w:r>
        <w:rPr>
          <w:rFonts w:hint="eastAsia"/>
        </w:rPr>
        <w:t>库没数据</w:t>
      </w:r>
    </w:p>
  </w:comment>
  <w:comment w:id="25" w:author="Administrator" w:date="2016-09-07T17:31:00Z" w:initials="A">
    <w:p w:rsidR="00AC2027" w:rsidRDefault="00AF2743">
      <w:pPr>
        <w:pStyle w:val="a4"/>
      </w:pPr>
      <w:r>
        <w:rPr>
          <w:rFonts w:hint="eastAsia"/>
        </w:rPr>
        <w:t>未做，等设计图</w:t>
      </w:r>
    </w:p>
  </w:comment>
  <w:comment w:id="27" w:author="Administrator" w:date="2016-09-12T16:06:00Z" w:initials="A">
    <w:p w:rsidR="00AC2027" w:rsidRDefault="00AF2743">
      <w:pPr>
        <w:pStyle w:val="a4"/>
      </w:pPr>
      <w:r>
        <w:rPr>
          <w:rFonts w:hint="eastAsia"/>
        </w:rPr>
        <w:t xml:space="preserve">1.17-1.20  </w:t>
      </w:r>
      <w:r>
        <w:rPr>
          <w:rFonts w:hint="eastAsia"/>
        </w:rPr>
        <w:t>林志伟</w:t>
      </w:r>
    </w:p>
  </w:comment>
  <w:comment w:id="32" w:author="Administrator" w:date="2016-09-12T16:07:00Z" w:initials="A">
    <w:p w:rsidR="00AC2027" w:rsidRDefault="00AF2743">
      <w:pPr>
        <w:pStyle w:val="a4"/>
      </w:pPr>
      <w:r>
        <w:rPr>
          <w:rFonts w:hint="eastAsia"/>
        </w:rPr>
        <w:t xml:space="preserve">1.21-1.25  </w:t>
      </w:r>
      <w:r>
        <w:rPr>
          <w:rFonts w:hint="eastAsia"/>
        </w:rPr>
        <w:t>宝童</w:t>
      </w:r>
    </w:p>
  </w:comment>
  <w:comment w:id="42" w:author="Administrator" w:date="2016-09-12T15:51:00Z" w:initials="A">
    <w:p w:rsidR="00AC2027" w:rsidRDefault="00AF2743">
      <w:pPr>
        <w:pStyle w:val="a4"/>
      </w:pPr>
      <w:r>
        <w:rPr>
          <w:rFonts w:hint="eastAsia"/>
        </w:rPr>
        <w:t>做不了，等</w:t>
      </w:r>
      <w:r>
        <w:rPr>
          <w:rFonts w:hint="eastAsia"/>
        </w:rPr>
        <w:t>dilidili</w:t>
      </w:r>
      <w:r>
        <w:rPr>
          <w:rFonts w:hint="eastAsia"/>
        </w:rPr>
        <w:t>接口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8D8" w:rsidRDefault="009778D8">
      <w:pPr>
        <w:spacing w:line="240" w:lineRule="auto"/>
      </w:pPr>
      <w:r>
        <w:separator/>
      </w:r>
    </w:p>
  </w:endnote>
  <w:endnote w:type="continuationSeparator" w:id="0">
    <w:p w:rsidR="009778D8" w:rsidRDefault="00977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027" w:rsidRDefault="00AF2743">
    <w:pPr>
      <w:pStyle w:val="a9"/>
      <w:ind w:right="210" w:firstLine="0"/>
    </w:pPr>
    <w:r>
      <w:rPr>
        <w:rFonts w:hint="eastAsia"/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53340</wp:posOffset>
              </wp:positionV>
              <wp:extent cx="1643380" cy="383540"/>
              <wp:effectExtent l="0" t="254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43380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2027" w:rsidRDefault="00AF2743">
                          <w:pPr>
                            <w:ind w:left="210" w:right="210"/>
                            <w:jc w:val="right"/>
                            <w:rPr>
                              <w:rFonts w:ascii="微软雅黑" w:eastAsia="微软雅黑" w:hAnsi="微软雅黑"/>
                              <w:color w:val="7F7F7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7F7F7F"/>
                              <w:sz w:val="16"/>
                              <w:szCs w:val="16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color w:val="7F7F7F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" w:eastAsia="微软雅黑" w:hAnsi="微软雅黑"/>
                              <w:color w:val="7F7F7F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微软雅黑" w:eastAsia="微软雅黑" w:hAnsi="微软雅黑"/>
                              <w:color w:val="7F7F7F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D7175">
                            <w:rPr>
                              <w:rFonts w:ascii="微软雅黑" w:eastAsia="微软雅黑" w:hAnsi="微软雅黑"/>
                              <w:noProof/>
                              <w:color w:val="7F7F7F"/>
                              <w:sz w:val="16"/>
                              <w:szCs w:val="16"/>
                            </w:rPr>
                            <w:t>35</w:t>
                          </w:r>
                          <w:r>
                            <w:rPr>
                              <w:rFonts w:ascii="微软雅黑" w:eastAsia="微软雅黑" w:hAnsi="微软雅黑"/>
                              <w:color w:val="7F7F7F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" w:eastAsia="微软雅黑" w:hAnsi="微软雅黑"/>
                              <w:color w:val="7F7F7F"/>
                              <w:sz w:val="16"/>
                              <w:szCs w:val="16"/>
                            </w:rPr>
                            <w:t xml:space="preserve"> / </w:t>
                          </w:r>
                          <w:r>
                            <w:rPr>
                              <w:rFonts w:ascii="微软雅黑" w:eastAsia="微软雅黑" w:hAnsi="微软雅黑"/>
                              <w:color w:val="7F7F7F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" w:eastAsia="微软雅黑" w:hAnsi="微软雅黑"/>
                              <w:color w:val="7F7F7F"/>
                              <w:sz w:val="16"/>
                              <w:szCs w:val="16"/>
                            </w:rPr>
                            <w:instrText xml:space="preserve"> NUMPAGES  </w:instrText>
                          </w:r>
                          <w:r>
                            <w:rPr>
                              <w:rFonts w:ascii="微软雅黑" w:eastAsia="微软雅黑" w:hAnsi="微软雅黑"/>
                              <w:color w:val="7F7F7F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D7175">
                            <w:rPr>
                              <w:rFonts w:ascii="微软雅黑" w:eastAsia="微软雅黑" w:hAnsi="微软雅黑"/>
                              <w:noProof/>
                              <w:color w:val="7F7F7F"/>
                              <w:sz w:val="16"/>
                              <w:szCs w:val="16"/>
                            </w:rPr>
                            <w:t>43</w:t>
                          </w:r>
                          <w:r>
                            <w:rPr>
                              <w:rFonts w:ascii="微软雅黑" w:eastAsia="微软雅黑" w:hAnsi="微软雅黑"/>
                              <w:color w:val="7F7F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AC2027" w:rsidRDefault="00AC2027">
                          <w:pPr>
                            <w:ind w:left="210" w:right="210"/>
                            <w:rPr>
                              <w:kern w:val="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7" style="position:absolute;margin-left:337.65pt;margin-top:4.2pt;width:129.4pt;height:30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" filled="f" stroked="f">
              <v:textbox>
                <w:txbxContent>
                  <w:p w:rsidR="00AC2027" w:rsidRDefault="00AF2743">
                    <w:pPr>
                      <w:ind w:left="210" w:right="210"/>
                      <w:jc w:val="right"/>
                      <w:rPr>
                        <w:rFonts w:ascii="微软雅黑" w:eastAsia="微软雅黑" w:hAnsi="微软雅黑"/>
                        <w:color w:val="7F7F7F"/>
                        <w:sz w:val="16"/>
                        <w:szCs w:val="16"/>
                      </w:rPr>
                    </w:pPr>
                    <w:r>
                      <w:rPr>
                        <w:rFonts w:ascii="微软雅黑" w:eastAsia="微软雅黑" w:hAnsi="微软雅黑"/>
                        <w:color w:val="7F7F7F"/>
                        <w:sz w:val="16"/>
                        <w:szCs w:val="16"/>
                        <w:lang w:val="zh-CN"/>
                      </w:rPr>
                      <w:t xml:space="preserve"> </w:t>
                    </w:r>
                    <w:r>
                      <w:rPr>
                        <w:rFonts w:ascii="微软雅黑" w:eastAsia="微软雅黑" w:hAnsi="微软雅黑"/>
                        <w:color w:val="7F7F7F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" w:eastAsia="微软雅黑" w:hAnsi="微软雅黑"/>
                        <w:color w:val="7F7F7F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rFonts w:ascii="微软雅黑" w:eastAsia="微软雅黑" w:hAnsi="微软雅黑"/>
                        <w:color w:val="7F7F7F"/>
                        <w:sz w:val="16"/>
                        <w:szCs w:val="16"/>
                      </w:rPr>
                      <w:fldChar w:fldCharType="separate"/>
                    </w:r>
                    <w:r w:rsidR="003D7175">
                      <w:rPr>
                        <w:rFonts w:ascii="微软雅黑" w:eastAsia="微软雅黑" w:hAnsi="微软雅黑"/>
                        <w:noProof/>
                        <w:color w:val="7F7F7F"/>
                        <w:sz w:val="16"/>
                        <w:szCs w:val="16"/>
                      </w:rPr>
                      <w:t>35</w:t>
                    </w:r>
                    <w:r>
                      <w:rPr>
                        <w:rFonts w:ascii="微软雅黑" w:eastAsia="微软雅黑" w:hAnsi="微软雅黑"/>
                        <w:color w:val="7F7F7F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" w:eastAsia="微软雅黑" w:hAnsi="微软雅黑"/>
                        <w:color w:val="7F7F7F"/>
                        <w:sz w:val="16"/>
                        <w:szCs w:val="16"/>
                      </w:rPr>
                      <w:t xml:space="preserve"> / </w:t>
                    </w:r>
                    <w:r>
                      <w:rPr>
                        <w:rFonts w:ascii="微软雅黑" w:eastAsia="微软雅黑" w:hAnsi="微软雅黑"/>
                        <w:color w:val="7F7F7F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" w:eastAsia="微软雅黑" w:hAnsi="微软雅黑"/>
                        <w:color w:val="7F7F7F"/>
                        <w:sz w:val="16"/>
                        <w:szCs w:val="16"/>
                      </w:rPr>
                      <w:instrText xml:space="preserve"> NUMPAGES  </w:instrText>
                    </w:r>
                    <w:r>
                      <w:rPr>
                        <w:rFonts w:ascii="微软雅黑" w:eastAsia="微软雅黑" w:hAnsi="微软雅黑"/>
                        <w:color w:val="7F7F7F"/>
                        <w:sz w:val="16"/>
                        <w:szCs w:val="16"/>
                      </w:rPr>
                      <w:fldChar w:fldCharType="separate"/>
                    </w:r>
                    <w:r w:rsidR="003D7175">
                      <w:rPr>
                        <w:rFonts w:ascii="微软雅黑" w:eastAsia="微软雅黑" w:hAnsi="微软雅黑"/>
                        <w:noProof/>
                        <w:color w:val="7F7F7F"/>
                        <w:sz w:val="16"/>
                        <w:szCs w:val="16"/>
                      </w:rPr>
                      <w:t>43</w:t>
                    </w:r>
                    <w:r>
                      <w:rPr>
                        <w:rFonts w:ascii="微软雅黑" w:eastAsia="微软雅黑" w:hAnsi="微软雅黑"/>
                        <w:color w:val="7F7F7F"/>
                        <w:sz w:val="16"/>
                        <w:szCs w:val="16"/>
                      </w:rPr>
                      <w:fldChar w:fldCharType="end"/>
                    </w:r>
                  </w:p>
                  <w:p w:rsidR="00AC2027" w:rsidRDefault="00AC2027">
                    <w:pPr>
                      <w:ind w:left="210" w:right="210"/>
                      <w:rPr>
                        <w:kern w:val="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-64770</wp:posOffset>
              </wp:positionH>
              <wp:positionV relativeFrom="paragraph">
                <wp:posOffset>43815</wp:posOffset>
              </wp:positionV>
              <wp:extent cx="3515995" cy="387350"/>
              <wp:effectExtent l="0" t="5715" r="3175" b="635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15995" cy="38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2027" w:rsidRDefault="00AF2743">
                          <w:pPr>
                            <w:spacing w:line="240" w:lineRule="exact"/>
                            <w:ind w:left="210" w:right="210" w:firstLine="0"/>
                            <w:jc w:val="left"/>
                            <w:rPr>
                              <w:rFonts w:ascii="微软雅黑" w:eastAsia="微软雅黑" w:hAnsi="微软雅黑" w:cs="宋体"/>
                              <w:color w:val="7F7F7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宋体" w:hint="eastAsia"/>
                              <w:color w:val="7F7F7F"/>
                              <w:sz w:val="16"/>
                              <w:szCs w:val="16"/>
                            </w:rPr>
                            <w:t xml:space="preserve">泰德网聚 版权所有  </w:t>
                          </w:r>
                          <w:r>
                            <w:rPr>
                              <w:rFonts w:ascii="微软雅黑" w:eastAsia="微软雅黑" w:hAnsi="微软雅黑"/>
                              <w:color w:val="7F7F7F"/>
                              <w:kern w:val="0"/>
                              <w:sz w:val="16"/>
                              <w:szCs w:val="16"/>
                            </w:rPr>
                            <w:t>Tidemedia all rights reserved.</w:t>
                          </w:r>
                        </w:p>
                        <w:p w:rsidR="00AC2027" w:rsidRDefault="00AF2743">
                          <w:pPr>
                            <w:spacing w:line="240" w:lineRule="exact"/>
                            <w:ind w:left="210" w:right="210" w:firstLine="0"/>
                            <w:rPr>
                              <w:rFonts w:ascii="微软雅黑" w:eastAsia="微软雅黑" w:hAnsi="微软雅黑"/>
                              <w:color w:val="7F7F7F"/>
                              <w:kern w:val="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7F7F7F"/>
                              <w:kern w:val="0"/>
                              <w:sz w:val="16"/>
                              <w:szCs w:val="16"/>
                            </w:rPr>
                            <w:t>http://www.tidemedia.com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rect id="Rectangle 6" o:spid="_x0000_s1026" o:spt="1" style="position:absolute;left:0pt;margin-left:-5.1pt;margin-top:3.45pt;height:30.5pt;width:276.85pt;z-index:251658240;mso-width-relative:page;mso-height-relative:page;" filled="f" stroked="f" coordsize="21600,21600" o:gfxdata="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4J&#10;IRrZAAAACAEAAA8AAAAAAAAAAQAgAAAAIgAAAGRycy9kb3ducmV2LnhtbFBLAQIUABQAAAAIAIdO&#10;4kBsIxv96QEAAL0DAAAOAAAAAAAAAAEAIAAAACgBAABkcnMvZTJvRG9jLnhtbFBLBQYAAAAABgAG&#10;AFkBAACD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exact"/>
                      <w:ind w:left="210" w:right="210" w:firstLine="0"/>
                      <w:jc w:val="left"/>
                      <w:rPr>
                        <w:rFonts w:ascii="微软雅黑" w:hAnsi="微软雅黑" w:eastAsia="微软雅黑" w:cs="宋体"/>
                        <w:color w:val="7F7F7F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eastAsia="微软雅黑" w:cs="宋体"/>
                        <w:color w:val="7F7F7F"/>
                        <w:sz w:val="16"/>
                        <w:szCs w:val="16"/>
                      </w:rPr>
                      <w:t xml:space="preserve">泰德网聚 版权所有  </w:t>
                    </w:r>
                    <w:r>
                      <w:rPr>
                        <w:rFonts w:ascii="微软雅黑" w:hAnsi="微软雅黑" w:eastAsia="微软雅黑"/>
                        <w:color w:val="7F7F7F"/>
                        <w:kern w:val="0"/>
                        <w:sz w:val="16"/>
                        <w:szCs w:val="16"/>
                      </w:rPr>
                      <w:t>Tidemedia all rights reserved.</w:t>
                    </w:r>
                  </w:p>
                  <w:p>
                    <w:pPr>
                      <w:spacing w:line="240" w:lineRule="exact"/>
                      <w:ind w:left="210" w:right="210" w:firstLine="0"/>
                      <w:rPr>
                        <w:rFonts w:ascii="微软雅黑" w:hAnsi="微软雅黑" w:eastAsia="微软雅黑"/>
                        <w:color w:val="7F7F7F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F7F7F"/>
                        <w:kern w:val="0"/>
                        <w:sz w:val="16"/>
                        <w:szCs w:val="16"/>
                      </w:rPr>
                      <w:t>http://www.tidemedia.com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8D8" w:rsidRDefault="009778D8">
      <w:pPr>
        <w:spacing w:line="240" w:lineRule="auto"/>
      </w:pPr>
      <w:r>
        <w:separator/>
      </w:r>
    </w:p>
  </w:footnote>
  <w:footnote w:type="continuationSeparator" w:id="0">
    <w:p w:rsidR="009778D8" w:rsidRDefault="00977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027" w:rsidRDefault="00AF2743">
    <w:pPr>
      <w:pStyle w:val="aa"/>
      <w:pBdr>
        <w:bottom w:val="single" w:sz="6" w:space="9" w:color="auto"/>
      </w:pBdr>
      <w:ind w:left="210" w:right="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2314575</wp:posOffset>
              </wp:positionH>
              <wp:positionV relativeFrom="paragraph">
                <wp:posOffset>-252095</wp:posOffset>
              </wp:positionV>
              <wp:extent cx="2828925" cy="283210"/>
              <wp:effectExtent l="0" t="0" r="0" b="25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28925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2027" w:rsidRDefault="00AF2743">
                          <w:pPr>
                            <w:ind w:left="210" w:right="210"/>
                            <w:jc w:val="right"/>
                            <w:rPr>
                              <w:rFonts w:ascii="微软雅黑" w:eastAsia="微软雅黑" w:hAnsi="微软雅黑"/>
                              <w:color w:val="7F7F7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7F7F7F"/>
                              <w:sz w:val="18"/>
                              <w:szCs w:val="18"/>
                            </w:rPr>
                            <w:t>dilidili API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rect id="Rectangle 5" o:spid="_x0000_s1026" o:spt="1" style="position:absolute;left:0pt;margin-left:182.25pt;margin-top:-19.85pt;height:22.3pt;width:222.75pt;z-index:251658240;mso-width-relative:page;mso-height-relative:page;" filled="f" stroked="f" coordsize="21600,21600" o:gfxdata="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uwsr9wAAAAJAQAADwAAAAAAAAABACAAAAAiAAAAZHJzL2Rvd25yZXYueG1sUEsBAhQAFAAAAAgA&#10;h07iQNkNncDoAQAAvQMAAA4AAAAAAAAAAQAgAAAAKwEAAGRycy9lMm9Eb2MueG1sUEsFBgAAAAAG&#10;AAYAWQEAAIU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ind w:left="210" w:right="210"/>
                      <w:jc w:val="right"/>
                      <w:rPr>
                        <w:rFonts w:ascii="微软雅黑" w:hAnsi="微软雅黑" w:eastAsia="微软雅黑"/>
                        <w:color w:val="7F7F7F"/>
                        <w:sz w:val="18"/>
                        <w:szCs w:val="18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7F7F7F"/>
                        <w:sz w:val="18"/>
                        <w:szCs w:val="18"/>
                        <w:lang w:val="en-US" w:eastAsia="zh-CN"/>
                      </w:rPr>
                      <w:t xml:space="preserve">dilidili </w:t>
                    </w:r>
                    <w:r>
                      <w:rPr>
                        <w:rFonts w:hint="eastAsia" w:ascii="微软雅黑" w:hAnsi="微软雅黑" w:eastAsia="微软雅黑"/>
                        <w:color w:val="7F7F7F"/>
                        <w:sz w:val="18"/>
                        <w:szCs w:val="18"/>
                      </w:rPr>
                      <w:t>API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132080</wp:posOffset>
          </wp:positionH>
          <wp:positionV relativeFrom="paragraph">
            <wp:posOffset>-471805</wp:posOffset>
          </wp:positionV>
          <wp:extent cx="1874520" cy="519430"/>
          <wp:effectExtent l="0" t="0" r="0" b="0"/>
          <wp:wrapNone/>
          <wp:docPr id="8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452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-66040</wp:posOffset>
              </wp:positionH>
              <wp:positionV relativeFrom="paragraph">
                <wp:posOffset>-518795</wp:posOffset>
              </wp:positionV>
              <wp:extent cx="5659120" cy="666750"/>
              <wp:effectExtent l="0" t="0" r="17780" b="1905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59120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rect id="Rectangle 4" o:spid="_x0000_s1026" o:spt="1" style="position:absolute;left:0pt;margin-left:-5.2pt;margin-top:-40.85pt;height:52.5pt;width:445.6pt;z-index:251655168;mso-width-relative:page;mso-height-relative:page;" fillcolor="#FFFFFF" filled="t" stroked="t" coordsize="21600,21600" o:gfxdata="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/Gw7R2AAAAAoBAAAPAAAAAAAAAAEAIAAA&#10;ACIAAABkcnMvZG93bnJldi54bWxQSwECFAAUAAAACACHTuJAIgFXxwwCAAAkBAAADgAAAAAAAAAB&#10;ACAAAAAnAQAAZHJzL2Uyb0RvYy54bWxQSwUGAAAAAAYABgBZAQAApQUAAAAA&#10;">
              <v:fill on="t" focussize="0,0"/>
              <v:stroke color="#FFFFFF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352425</wp:posOffset>
              </wp:positionH>
              <wp:positionV relativeFrom="paragraph">
                <wp:posOffset>109855</wp:posOffset>
              </wp:positionV>
              <wp:extent cx="4581525" cy="0"/>
              <wp:effectExtent l="0" t="0" r="9525" b="19050"/>
              <wp:wrapNone/>
              <wp:docPr id="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815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shape id="AutoShape 8" o:spid="_x0000_s1026" o:spt="32" type="#_x0000_t32" style="position:absolute;left:0pt;margin-left:27.75pt;margin-top:8.65pt;height:0pt;width:360.75pt;z-index:251661312;mso-width-relative:page;mso-height-relative:page;" filled="f" stroked="t" coordsize="21600,21600" o:gfxdata="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VC2vzWAAAACAEAAA8AAAAAAAAAAQAgAAAAIgAAAGRycy9kb3ducmV2LnhtbFBLAQIUABQA&#10;AAAIAIdO4kA9w1UPuQEAAGQDAAAOAAAAAAAAAAEAIAAAACUBAABkcnMvZTJvRG9jLnhtbFBLBQYA&#10;AAAABgAGAFkBAABQBQAAAAA=&#10;">
              <v:fill on="f" focussize="0,0"/>
              <v:stroke color="#A5A5A5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027" w:rsidRDefault="00AF2743">
    <w:pPr>
      <w:pStyle w:val="aa"/>
      <w:ind w:left="210" w:right="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-728345</wp:posOffset>
              </wp:positionV>
              <wp:extent cx="5934075" cy="1019175"/>
              <wp:effectExtent l="0" t="0" r="28575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4075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rect id="Rectangle 3" o:spid="_x0000_s1026" o:spt="1" style="position:absolute;left:0pt;margin-left:3pt;margin-top:-57.35pt;height:80.25pt;width:467.25pt;z-index:251657216;mso-width-relative:page;mso-height-relative:page;" fillcolor="#FFFFFF" filled="t" stroked="t" coordsize="21600,21600" o:gfxdata="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3bi4NgAAAAJAQAADwAAAAAAAAABACAAAAAi&#10;AAAAZHJzL2Rvd25yZXYueG1sUEsBAhQAFAAAAAgAh07iQI+ehlcKAgAAJQQAAA4AAAAAAAAAAQAg&#10;AAAAJwEAAGRycy9lMm9Eb2MueG1sUEsFBgAAAAAGAAYAWQEAAKMFAAAAAA==&#10;">
              <v:fill on="t" focussize="0,0"/>
              <v:stroke color="#FFFFFF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4113"/>
    <w:multiLevelType w:val="multilevel"/>
    <w:tmpl w:val="34834113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26"/>
    <w:rsid w:val="00000405"/>
    <w:rsid w:val="000009DF"/>
    <w:rsid w:val="00001ACB"/>
    <w:rsid w:val="0000353F"/>
    <w:rsid w:val="0000360A"/>
    <w:rsid w:val="00003908"/>
    <w:rsid w:val="00004999"/>
    <w:rsid w:val="000056ED"/>
    <w:rsid w:val="00006372"/>
    <w:rsid w:val="00007799"/>
    <w:rsid w:val="00010708"/>
    <w:rsid w:val="00012509"/>
    <w:rsid w:val="00013168"/>
    <w:rsid w:val="00013B3A"/>
    <w:rsid w:val="00013BD4"/>
    <w:rsid w:val="0001433D"/>
    <w:rsid w:val="00014C2B"/>
    <w:rsid w:val="00014E8B"/>
    <w:rsid w:val="00016A4A"/>
    <w:rsid w:val="00017C64"/>
    <w:rsid w:val="00020277"/>
    <w:rsid w:val="0002074F"/>
    <w:rsid w:val="00022177"/>
    <w:rsid w:val="000225AC"/>
    <w:rsid w:val="00022F2F"/>
    <w:rsid w:val="00025824"/>
    <w:rsid w:val="00026FA2"/>
    <w:rsid w:val="000306C5"/>
    <w:rsid w:val="00030979"/>
    <w:rsid w:val="00032643"/>
    <w:rsid w:val="0003289A"/>
    <w:rsid w:val="00032E2F"/>
    <w:rsid w:val="00032EA3"/>
    <w:rsid w:val="000335C8"/>
    <w:rsid w:val="00033B37"/>
    <w:rsid w:val="00034397"/>
    <w:rsid w:val="00034FBA"/>
    <w:rsid w:val="00034FFB"/>
    <w:rsid w:val="00037178"/>
    <w:rsid w:val="0003717A"/>
    <w:rsid w:val="0004115C"/>
    <w:rsid w:val="000425CD"/>
    <w:rsid w:val="00043E45"/>
    <w:rsid w:val="000442E6"/>
    <w:rsid w:val="00044552"/>
    <w:rsid w:val="000501FB"/>
    <w:rsid w:val="00051882"/>
    <w:rsid w:val="00054240"/>
    <w:rsid w:val="00054591"/>
    <w:rsid w:val="00054DD4"/>
    <w:rsid w:val="00055098"/>
    <w:rsid w:val="00056206"/>
    <w:rsid w:val="00056EFE"/>
    <w:rsid w:val="00057E35"/>
    <w:rsid w:val="00060496"/>
    <w:rsid w:val="00060E1C"/>
    <w:rsid w:val="0006296D"/>
    <w:rsid w:val="00065F5D"/>
    <w:rsid w:val="000662FE"/>
    <w:rsid w:val="0006786D"/>
    <w:rsid w:val="00071205"/>
    <w:rsid w:val="00073B70"/>
    <w:rsid w:val="00073C2A"/>
    <w:rsid w:val="00074755"/>
    <w:rsid w:val="00074A47"/>
    <w:rsid w:val="00074C5D"/>
    <w:rsid w:val="000758F9"/>
    <w:rsid w:val="00076189"/>
    <w:rsid w:val="00076369"/>
    <w:rsid w:val="00077058"/>
    <w:rsid w:val="0007738B"/>
    <w:rsid w:val="00081A63"/>
    <w:rsid w:val="00082D29"/>
    <w:rsid w:val="000842EB"/>
    <w:rsid w:val="0008533F"/>
    <w:rsid w:val="00086556"/>
    <w:rsid w:val="00086728"/>
    <w:rsid w:val="00087161"/>
    <w:rsid w:val="00090643"/>
    <w:rsid w:val="00091BF0"/>
    <w:rsid w:val="000924D8"/>
    <w:rsid w:val="00092972"/>
    <w:rsid w:val="00093183"/>
    <w:rsid w:val="000939E7"/>
    <w:rsid w:val="0009500C"/>
    <w:rsid w:val="000956E3"/>
    <w:rsid w:val="00096ECF"/>
    <w:rsid w:val="0009747A"/>
    <w:rsid w:val="0009756D"/>
    <w:rsid w:val="00097908"/>
    <w:rsid w:val="000A01AC"/>
    <w:rsid w:val="000A0DB2"/>
    <w:rsid w:val="000A0F1F"/>
    <w:rsid w:val="000A16B5"/>
    <w:rsid w:val="000A1746"/>
    <w:rsid w:val="000A2BFD"/>
    <w:rsid w:val="000A3096"/>
    <w:rsid w:val="000A3E26"/>
    <w:rsid w:val="000A4382"/>
    <w:rsid w:val="000A44E8"/>
    <w:rsid w:val="000A50B5"/>
    <w:rsid w:val="000A545E"/>
    <w:rsid w:val="000A5808"/>
    <w:rsid w:val="000A6B7F"/>
    <w:rsid w:val="000A6C3A"/>
    <w:rsid w:val="000A6D36"/>
    <w:rsid w:val="000A7031"/>
    <w:rsid w:val="000A7A0C"/>
    <w:rsid w:val="000B04DE"/>
    <w:rsid w:val="000B0B93"/>
    <w:rsid w:val="000B1DD0"/>
    <w:rsid w:val="000B1E61"/>
    <w:rsid w:val="000B32BA"/>
    <w:rsid w:val="000B333D"/>
    <w:rsid w:val="000B366F"/>
    <w:rsid w:val="000B36FA"/>
    <w:rsid w:val="000B3C4C"/>
    <w:rsid w:val="000B5EBD"/>
    <w:rsid w:val="000C0F44"/>
    <w:rsid w:val="000C1139"/>
    <w:rsid w:val="000C2DB8"/>
    <w:rsid w:val="000C3487"/>
    <w:rsid w:val="000C3D14"/>
    <w:rsid w:val="000C3FC5"/>
    <w:rsid w:val="000C450C"/>
    <w:rsid w:val="000C60AB"/>
    <w:rsid w:val="000D01AD"/>
    <w:rsid w:val="000D1423"/>
    <w:rsid w:val="000D1EAC"/>
    <w:rsid w:val="000D2453"/>
    <w:rsid w:val="000D33EA"/>
    <w:rsid w:val="000D377B"/>
    <w:rsid w:val="000D440C"/>
    <w:rsid w:val="000D471E"/>
    <w:rsid w:val="000D4BC6"/>
    <w:rsid w:val="000D50D4"/>
    <w:rsid w:val="000D572F"/>
    <w:rsid w:val="000D6B64"/>
    <w:rsid w:val="000E02DD"/>
    <w:rsid w:val="000E0A6E"/>
    <w:rsid w:val="000E261C"/>
    <w:rsid w:val="000E28E8"/>
    <w:rsid w:val="000E31D6"/>
    <w:rsid w:val="000E3211"/>
    <w:rsid w:val="000E49B1"/>
    <w:rsid w:val="000E4D88"/>
    <w:rsid w:val="000E52AA"/>
    <w:rsid w:val="000E59C7"/>
    <w:rsid w:val="000E5A3D"/>
    <w:rsid w:val="000E6009"/>
    <w:rsid w:val="000E677A"/>
    <w:rsid w:val="000E7710"/>
    <w:rsid w:val="000E7D00"/>
    <w:rsid w:val="000F0FFF"/>
    <w:rsid w:val="000F1817"/>
    <w:rsid w:val="000F1DED"/>
    <w:rsid w:val="000F1EDA"/>
    <w:rsid w:val="000F1F13"/>
    <w:rsid w:val="000F205F"/>
    <w:rsid w:val="000F2835"/>
    <w:rsid w:val="000F4843"/>
    <w:rsid w:val="000F4A3C"/>
    <w:rsid w:val="000F4A8E"/>
    <w:rsid w:val="000F4CE2"/>
    <w:rsid w:val="000F6D1E"/>
    <w:rsid w:val="000F6DF7"/>
    <w:rsid w:val="000F7201"/>
    <w:rsid w:val="00100026"/>
    <w:rsid w:val="00100C0B"/>
    <w:rsid w:val="00100E90"/>
    <w:rsid w:val="00101A0D"/>
    <w:rsid w:val="00101AFF"/>
    <w:rsid w:val="00101E5F"/>
    <w:rsid w:val="00104F8B"/>
    <w:rsid w:val="001067CA"/>
    <w:rsid w:val="00107C12"/>
    <w:rsid w:val="00107E99"/>
    <w:rsid w:val="00110FBC"/>
    <w:rsid w:val="00111D77"/>
    <w:rsid w:val="00113EE4"/>
    <w:rsid w:val="001145E4"/>
    <w:rsid w:val="00114F86"/>
    <w:rsid w:val="0011552E"/>
    <w:rsid w:val="00115D12"/>
    <w:rsid w:val="00116079"/>
    <w:rsid w:val="0011673E"/>
    <w:rsid w:val="00116F69"/>
    <w:rsid w:val="001208FF"/>
    <w:rsid w:val="00120BFA"/>
    <w:rsid w:val="001215FD"/>
    <w:rsid w:val="0012167B"/>
    <w:rsid w:val="001216E2"/>
    <w:rsid w:val="00122702"/>
    <w:rsid w:val="001228CC"/>
    <w:rsid w:val="00122EF6"/>
    <w:rsid w:val="00123E65"/>
    <w:rsid w:val="00124F12"/>
    <w:rsid w:val="0012545D"/>
    <w:rsid w:val="001276E0"/>
    <w:rsid w:val="00127B29"/>
    <w:rsid w:val="0013066C"/>
    <w:rsid w:val="00131351"/>
    <w:rsid w:val="00133877"/>
    <w:rsid w:val="00133AB5"/>
    <w:rsid w:val="00133FC4"/>
    <w:rsid w:val="0013411F"/>
    <w:rsid w:val="00135F9E"/>
    <w:rsid w:val="001362E2"/>
    <w:rsid w:val="001363ED"/>
    <w:rsid w:val="00137629"/>
    <w:rsid w:val="00137A0D"/>
    <w:rsid w:val="001409DC"/>
    <w:rsid w:val="00141F2F"/>
    <w:rsid w:val="00142108"/>
    <w:rsid w:val="00142817"/>
    <w:rsid w:val="00143CBA"/>
    <w:rsid w:val="001446A7"/>
    <w:rsid w:val="00145B66"/>
    <w:rsid w:val="0014604B"/>
    <w:rsid w:val="00146220"/>
    <w:rsid w:val="00146568"/>
    <w:rsid w:val="00146A1E"/>
    <w:rsid w:val="00146D65"/>
    <w:rsid w:val="001477C8"/>
    <w:rsid w:val="0014793F"/>
    <w:rsid w:val="00147E6C"/>
    <w:rsid w:val="001520BC"/>
    <w:rsid w:val="00152BF1"/>
    <w:rsid w:val="001532E3"/>
    <w:rsid w:val="00153686"/>
    <w:rsid w:val="001538E5"/>
    <w:rsid w:val="00154110"/>
    <w:rsid w:val="00154A02"/>
    <w:rsid w:val="00155230"/>
    <w:rsid w:val="00156D23"/>
    <w:rsid w:val="001572DC"/>
    <w:rsid w:val="001578AE"/>
    <w:rsid w:val="00160BB6"/>
    <w:rsid w:val="0016144A"/>
    <w:rsid w:val="00161D10"/>
    <w:rsid w:val="00162628"/>
    <w:rsid w:val="00162633"/>
    <w:rsid w:val="00165454"/>
    <w:rsid w:val="0016616F"/>
    <w:rsid w:val="001664CC"/>
    <w:rsid w:val="00166DC9"/>
    <w:rsid w:val="00167A80"/>
    <w:rsid w:val="00171321"/>
    <w:rsid w:val="001718ED"/>
    <w:rsid w:val="00172208"/>
    <w:rsid w:val="001723D5"/>
    <w:rsid w:val="001725FA"/>
    <w:rsid w:val="001741CC"/>
    <w:rsid w:val="00174AB7"/>
    <w:rsid w:val="00174B39"/>
    <w:rsid w:val="001766C6"/>
    <w:rsid w:val="0017741F"/>
    <w:rsid w:val="00177FDA"/>
    <w:rsid w:val="00180EC8"/>
    <w:rsid w:val="00181B15"/>
    <w:rsid w:val="00182609"/>
    <w:rsid w:val="001826B2"/>
    <w:rsid w:val="001832E9"/>
    <w:rsid w:val="00184FF4"/>
    <w:rsid w:val="001850E5"/>
    <w:rsid w:val="001865F1"/>
    <w:rsid w:val="001866CF"/>
    <w:rsid w:val="00187123"/>
    <w:rsid w:val="00187554"/>
    <w:rsid w:val="00187824"/>
    <w:rsid w:val="0019141D"/>
    <w:rsid w:val="00192034"/>
    <w:rsid w:val="00193247"/>
    <w:rsid w:val="00193CDC"/>
    <w:rsid w:val="001941EB"/>
    <w:rsid w:val="0019537C"/>
    <w:rsid w:val="001961BA"/>
    <w:rsid w:val="00196260"/>
    <w:rsid w:val="00196D5E"/>
    <w:rsid w:val="0019767D"/>
    <w:rsid w:val="001A0122"/>
    <w:rsid w:val="001A4863"/>
    <w:rsid w:val="001A5BEF"/>
    <w:rsid w:val="001A6905"/>
    <w:rsid w:val="001B01B6"/>
    <w:rsid w:val="001B09D8"/>
    <w:rsid w:val="001B3690"/>
    <w:rsid w:val="001B414B"/>
    <w:rsid w:val="001B4CC7"/>
    <w:rsid w:val="001B5981"/>
    <w:rsid w:val="001B61A7"/>
    <w:rsid w:val="001B6372"/>
    <w:rsid w:val="001B675A"/>
    <w:rsid w:val="001B7B3E"/>
    <w:rsid w:val="001C106B"/>
    <w:rsid w:val="001C1617"/>
    <w:rsid w:val="001C16EC"/>
    <w:rsid w:val="001C232F"/>
    <w:rsid w:val="001C2DD0"/>
    <w:rsid w:val="001C380A"/>
    <w:rsid w:val="001C3ED6"/>
    <w:rsid w:val="001C445E"/>
    <w:rsid w:val="001C5730"/>
    <w:rsid w:val="001C5F82"/>
    <w:rsid w:val="001C74D5"/>
    <w:rsid w:val="001C77F9"/>
    <w:rsid w:val="001D0247"/>
    <w:rsid w:val="001D071B"/>
    <w:rsid w:val="001D12BD"/>
    <w:rsid w:val="001D1F88"/>
    <w:rsid w:val="001D243C"/>
    <w:rsid w:val="001D28DA"/>
    <w:rsid w:val="001D4641"/>
    <w:rsid w:val="001D475E"/>
    <w:rsid w:val="001D550A"/>
    <w:rsid w:val="001D5A51"/>
    <w:rsid w:val="001D5ED0"/>
    <w:rsid w:val="001D633E"/>
    <w:rsid w:val="001D741D"/>
    <w:rsid w:val="001D76EA"/>
    <w:rsid w:val="001D78B0"/>
    <w:rsid w:val="001E0F73"/>
    <w:rsid w:val="001E1B7E"/>
    <w:rsid w:val="001E246B"/>
    <w:rsid w:val="001E3BA5"/>
    <w:rsid w:val="001E4A54"/>
    <w:rsid w:val="001E4A59"/>
    <w:rsid w:val="001E4B8C"/>
    <w:rsid w:val="001E5312"/>
    <w:rsid w:val="001E5430"/>
    <w:rsid w:val="001E5AB7"/>
    <w:rsid w:val="001E5E32"/>
    <w:rsid w:val="001E6011"/>
    <w:rsid w:val="001E74E1"/>
    <w:rsid w:val="001F082F"/>
    <w:rsid w:val="001F2102"/>
    <w:rsid w:val="001F36B3"/>
    <w:rsid w:val="001F3A8C"/>
    <w:rsid w:val="001F54C3"/>
    <w:rsid w:val="001F5575"/>
    <w:rsid w:val="001F6406"/>
    <w:rsid w:val="001F7589"/>
    <w:rsid w:val="0020232B"/>
    <w:rsid w:val="0020245C"/>
    <w:rsid w:val="0020276A"/>
    <w:rsid w:val="00203DEB"/>
    <w:rsid w:val="00203E90"/>
    <w:rsid w:val="002047D3"/>
    <w:rsid w:val="00206876"/>
    <w:rsid w:val="002072F5"/>
    <w:rsid w:val="00207869"/>
    <w:rsid w:val="00210CAE"/>
    <w:rsid w:val="00211F5B"/>
    <w:rsid w:val="00212D49"/>
    <w:rsid w:val="00212EDE"/>
    <w:rsid w:val="00213217"/>
    <w:rsid w:val="002148B6"/>
    <w:rsid w:val="00214FEE"/>
    <w:rsid w:val="002169FB"/>
    <w:rsid w:val="00216D9B"/>
    <w:rsid w:val="00217D8F"/>
    <w:rsid w:val="00217D91"/>
    <w:rsid w:val="0022062B"/>
    <w:rsid w:val="00220E32"/>
    <w:rsid w:val="00221AB4"/>
    <w:rsid w:val="00222BE2"/>
    <w:rsid w:val="00222F89"/>
    <w:rsid w:val="0022483B"/>
    <w:rsid w:val="00225343"/>
    <w:rsid w:val="00225DE7"/>
    <w:rsid w:val="002261F9"/>
    <w:rsid w:val="0022665D"/>
    <w:rsid w:val="00226F8B"/>
    <w:rsid w:val="00230CD1"/>
    <w:rsid w:val="002311A5"/>
    <w:rsid w:val="00231666"/>
    <w:rsid w:val="00232956"/>
    <w:rsid w:val="0023384D"/>
    <w:rsid w:val="00233A7C"/>
    <w:rsid w:val="00233D09"/>
    <w:rsid w:val="00233FC1"/>
    <w:rsid w:val="002344C3"/>
    <w:rsid w:val="002349AA"/>
    <w:rsid w:val="00234CE0"/>
    <w:rsid w:val="00243515"/>
    <w:rsid w:val="0024373A"/>
    <w:rsid w:val="0024384A"/>
    <w:rsid w:val="0024497B"/>
    <w:rsid w:val="002452BD"/>
    <w:rsid w:val="002452E2"/>
    <w:rsid w:val="002457E2"/>
    <w:rsid w:val="00246D9A"/>
    <w:rsid w:val="0024767A"/>
    <w:rsid w:val="00247B61"/>
    <w:rsid w:val="002503A2"/>
    <w:rsid w:val="00251B40"/>
    <w:rsid w:val="00251F09"/>
    <w:rsid w:val="00253404"/>
    <w:rsid w:val="00253C2B"/>
    <w:rsid w:val="00253E46"/>
    <w:rsid w:val="002543F2"/>
    <w:rsid w:val="00254B33"/>
    <w:rsid w:val="00254EE5"/>
    <w:rsid w:val="00255455"/>
    <w:rsid w:val="00255800"/>
    <w:rsid w:val="00256867"/>
    <w:rsid w:val="0025703E"/>
    <w:rsid w:val="0026064F"/>
    <w:rsid w:val="00261035"/>
    <w:rsid w:val="00261CE8"/>
    <w:rsid w:val="00263A01"/>
    <w:rsid w:val="00263E06"/>
    <w:rsid w:val="002642BC"/>
    <w:rsid w:val="0026575D"/>
    <w:rsid w:val="00266979"/>
    <w:rsid w:val="00267791"/>
    <w:rsid w:val="002702E6"/>
    <w:rsid w:val="00271A04"/>
    <w:rsid w:val="00272190"/>
    <w:rsid w:val="00272D94"/>
    <w:rsid w:val="00273F1C"/>
    <w:rsid w:val="00274AEC"/>
    <w:rsid w:val="0027501A"/>
    <w:rsid w:val="00276865"/>
    <w:rsid w:val="0027714C"/>
    <w:rsid w:val="00277193"/>
    <w:rsid w:val="002776B3"/>
    <w:rsid w:val="00280090"/>
    <w:rsid w:val="0028099B"/>
    <w:rsid w:val="00280A33"/>
    <w:rsid w:val="0028100C"/>
    <w:rsid w:val="00281CC0"/>
    <w:rsid w:val="00282396"/>
    <w:rsid w:val="00282CE5"/>
    <w:rsid w:val="00283F5B"/>
    <w:rsid w:val="00284B7F"/>
    <w:rsid w:val="0028681E"/>
    <w:rsid w:val="002871AB"/>
    <w:rsid w:val="00287D33"/>
    <w:rsid w:val="00292114"/>
    <w:rsid w:val="0029329D"/>
    <w:rsid w:val="002932F7"/>
    <w:rsid w:val="00293B92"/>
    <w:rsid w:val="00293F91"/>
    <w:rsid w:val="002940C2"/>
    <w:rsid w:val="0029454C"/>
    <w:rsid w:val="002946F0"/>
    <w:rsid w:val="00294775"/>
    <w:rsid w:val="00295C6A"/>
    <w:rsid w:val="00296814"/>
    <w:rsid w:val="00296A92"/>
    <w:rsid w:val="002A118E"/>
    <w:rsid w:val="002A2DFE"/>
    <w:rsid w:val="002A39BF"/>
    <w:rsid w:val="002A39FA"/>
    <w:rsid w:val="002A3E9B"/>
    <w:rsid w:val="002A4776"/>
    <w:rsid w:val="002A5058"/>
    <w:rsid w:val="002A557D"/>
    <w:rsid w:val="002A57D4"/>
    <w:rsid w:val="002A5B92"/>
    <w:rsid w:val="002A6A19"/>
    <w:rsid w:val="002B04AA"/>
    <w:rsid w:val="002B0C02"/>
    <w:rsid w:val="002B16F1"/>
    <w:rsid w:val="002B1A0D"/>
    <w:rsid w:val="002B2DBD"/>
    <w:rsid w:val="002B44F5"/>
    <w:rsid w:val="002B4C05"/>
    <w:rsid w:val="002B5AF7"/>
    <w:rsid w:val="002B5EA0"/>
    <w:rsid w:val="002B6229"/>
    <w:rsid w:val="002B6733"/>
    <w:rsid w:val="002B7955"/>
    <w:rsid w:val="002C0134"/>
    <w:rsid w:val="002C01D4"/>
    <w:rsid w:val="002C0C63"/>
    <w:rsid w:val="002C0EA8"/>
    <w:rsid w:val="002C0EB4"/>
    <w:rsid w:val="002C1C80"/>
    <w:rsid w:val="002C1FB7"/>
    <w:rsid w:val="002C35A7"/>
    <w:rsid w:val="002C38CD"/>
    <w:rsid w:val="002C4124"/>
    <w:rsid w:val="002C675B"/>
    <w:rsid w:val="002C70D9"/>
    <w:rsid w:val="002C7668"/>
    <w:rsid w:val="002D191C"/>
    <w:rsid w:val="002D7161"/>
    <w:rsid w:val="002D758A"/>
    <w:rsid w:val="002E0AF5"/>
    <w:rsid w:val="002E2328"/>
    <w:rsid w:val="002E2987"/>
    <w:rsid w:val="002E4329"/>
    <w:rsid w:val="002E5771"/>
    <w:rsid w:val="002E5FC1"/>
    <w:rsid w:val="002E7409"/>
    <w:rsid w:val="002E7564"/>
    <w:rsid w:val="002F0ECE"/>
    <w:rsid w:val="002F2F0C"/>
    <w:rsid w:val="002F47A3"/>
    <w:rsid w:val="002F5E36"/>
    <w:rsid w:val="002F6C70"/>
    <w:rsid w:val="002F7D40"/>
    <w:rsid w:val="00300C3D"/>
    <w:rsid w:val="00301DDB"/>
    <w:rsid w:val="00303616"/>
    <w:rsid w:val="00303695"/>
    <w:rsid w:val="003043DB"/>
    <w:rsid w:val="00304A3E"/>
    <w:rsid w:val="00310F87"/>
    <w:rsid w:val="00311031"/>
    <w:rsid w:val="0031119B"/>
    <w:rsid w:val="0031136B"/>
    <w:rsid w:val="00311AD8"/>
    <w:rsid w:val="00311B57"/>
    <w:rsid w:val="00314436"/>
    <w:rsid w:val="0031519A"/>
    <w:rsid w:val="0031529F"/>
    <w:rsid w:val="0031579B"/>
    <w:rsid w:val="003160DE"/>
    <w:rsid w:val="0031644F"/>
    <w:rsid w:val="003168F9"/>
    <w:rsid w:val="00316DEF"/>
    <w:rsid w:val="00320E2E"/>
    <w:rsid w:val="00321BD5"/>
    <w:rsid w:val="00321E08"/>
    <w:rsid w:val="003222B6"/>
    <w:rsid w:val="003224B3"/>
    <w:rsid w:val="00324C91"/>
    <w:rsid w:val="00324D75"/>
    <w:rsid w:val="00327A6A"/>
    <w:rsid w:val="00332394"/>
    <w:rsid w:val="00333C47"/>
    <w:rsid w:val="003340AA"/>
    <w:rsid w:val="0033497F"/>
    <w:rsid w:val="00340362"/>
    <w:rsid w:val="003413C9"/>
    <w:rsid w:val="0034170D"/>
    <w:rsid w:val="0034270A"/>
    <w:rsid w:val="00343407"/>
    <w:rsid w:val="003438D8"/>
    <w:rsid w:val="00343FCB"/>
    <w:rsid w:val="00344319"/>
    <w:rsid w:val="003456B1"/>
    <w:rsid w:val="003458A0"/>
    <w:rsid w:val="00345C7A"/>
    <w:rsid w:val="00346136"/>
    <w:rsid w:val="00346368"/>
    <w:rsid w:val="003465A2"/>
    <w:rsid w:val="00347334"/>
    <w:rsid w:val="0034757C"/>
    <w:rsid w:val="00347FC1"/>
    <w:rsid w:val="003502E7"/>
    <w:rsid w:val="003506EE"/>
    <w:rsid w:val="003508AF"/>
    <w:rsid w:val="00351DD8"/>
    <w:rsid w:val="00352B03"/>
    <w:rsid w:val="00352DC2"/>
    <w:rsid w:val="00352E43"/>
    <w:rsid w:val="003533E5"/>
    <w:rsid w:val="00353C21"/>
    <w:rsid w:val="00354225"/>
    <w:rsid w:val="00355BD0"/>
    <w:rsid w:val="00356EBD"/>
    <w:rsid w:val="0035722A"/>
    <w:rsid w:val="00357CCB"/>
    <w:rsid w:val="003602C4"/>
    <w:rsid w:val="00360755"/>
    <w:rsid w:val="003607D0"/>
    <w:rsid w:val="003609C8"/>
    <w:rsid w:val="00360DCE"/>
    <w:rsid w:val="003624F3"/>
    <w:rsid w:val="00362DFD"/>
    <w:rsid w:val="003643FD"/>
    <w:rsid w:val="00364542"/>
    <w:rsid w:val="0036565D"/>
    <w:rsid w:val="003656D0"/>
    <w:rsid w:val="003667F2"/>
    <w:rsid w:val="003668D0"/>
    <w:rsid w:val="003671D6"/>
    <w:rsid w:val="0036738A"/>
    <w:rsid w:val="00367CD4"/>
    <w:rsid w:val="00367F82"/>
    <w:rsid w:val="003704FF"/>
    <w:rsid w:val="00370602"/>
    <w:rsid w:val="0037063A"/>
    <w:rsid w:val="00370D57"/>
    <w:rsid w:val="00371ED1"/>
    <w:rsid w:val="00374228"/>
    <w:rsid w:val="003757E8"/>
    <w:rsid w:val="00375955"/>
    <w:rsid w:val="0037598F"/>
    <w:rsid w:val="00375BCF"/>
    <w:rsid w:val="003766DE"/>
    <w:rsid w:val="00376812"/>
    <w:rsid w:val="0037751B"/>
    <w:rsid w:val="00377583"/>
    <w:rsid w:val="0038029F"/>
    <w:rsid w:val="00380F0C"/>
    <w:rsid w:val="00381FBF"/>
    <w:rsid w:val="00383251"/>
    <w:rsid w:val="003834A8"/>
    <w:rsid w:val="003836C4"/>
    <w:rsid w:val="00385804"/>
    <w:rsid w:val="00386E59"/>
    <w:rsid w:val="003879FF"/>
    <w:rsid w:val="00392B00"/>
    <w:rsid w:val="0039306F"/>
    <w:rsid w:val="00394110"/>
    <w:rsid w:val="0039567B"/>
    <w:rsid w:val="00395837"/>
    <w:rsid w:val="00395886"/>
    <w:rsid w:val="00395A3A"/>
    <w:rsid w:val="00396E12"/>
    <w:rsid w:val="003975AA"/>
    <w:rsid w:val="003A0113"/>
    <w:rsid w:val="003A0B31"/>
    <w:rsid w:val="003A1C32"/>
    <w:rsid w:val="003A2AB1"/>
    <w:rsid w:val="003A3A81"/>
    <w:rsid w:val="003A4062"/>
    <w:rsid w:val="003A4097"/>
    <w:rsid w:val="003A4A9C"/>
    <w:rsid w:val="003A5829"/>
    <w:rsid w:val="003A64FD"/>
    <w:rsid w:val="003A76AB"/>
    <w:rsid w:val="003B043C"/>
    <w:rsid w:val="003B0BFB"/>
    <w:rsid w:val="003B14DE"/>
    <w:rsid w:val="003B1652"/>
    <w:rsid w:val="003B1CDF"/>
    <w:rsid w:val="003B1D7E"/>
    <w:rsid w:val="003B37F5"/>
    <w:rsid w:val="003B3C69"/>
    <w:rsid w:val="003B4E4F"/>
    <w:rsid w:val="003B594F"/>
    <w:rsid w:val="003B5BDD"/>
    <w:rsid w:val="003B6E49"/>
    <w:rsid w:val="003B75C6"/>
    <w:rsid w:val="003B785C"/>
    <w:rsid w:val="003B7D51"/>
    <w:rsid w:val="003C0EE6"/>
    <w:rsid w:val="003C308C"/>
    <w:rsid w:val="003C3799"/>
    <w:rsid w:val="003C4CE2"/>
    <w:rsid w:val="003C5CFC"/>
    <w:rsid w:val="003C7150"/>
    <w:rsid w:val="003D12D6"/>
    <w:rsid w:val="003D319F"/>
    <w:rsid w:val="003D35B1"/>
    <w:rsid w:val="003D4564"/>
    <w:rsid w:val="003D4BD3"/>
    <w:rsid w:val="003D4DB9"/>
    <w:rsid w:val="003D4DF4"/>
    <w:rsid w:val="003D6D3B"/>
    <w:rsid w:val="003D6DED"/>
    <w:rsid w:val="003D7175"/>
    <w:rsid w:val="003D765E"/>
    <w:rsid w:val="003D7D5C"/>
    <w:rsid w:val="003D7E4E"/>
    <w:rsid w:val="003E09A4"/>
    <w:rsid w:val="003E51F9"/>
    <w:rsid w:val="003E65C2"/>
    <w:rsid w:val="003E703C"/>
    <w:rsid w:val="003E7A11"/>
    <w:rsid w:val="003E7A64"/>
    <w:rsid w:val="003F081E"/>
    <w:rsid w:val="003F0DC1"/>
    <w:rsid w:val="003F1BAF"/>
    <w:rsid w:val="003F1EE2"/>
    <w:rsid w:val="003F225E"/>
    <w:rsid w:val="003F3B5D"/>
    <w:rsid w:val="003F40C9"/>
    <w:rsid w:val="003F4FAB"/>
    <w:rsid w:val="003F5470"/>
    <w:rsid w:val="003F5B10"/>
    <w:rsid w:val="003F5EC0"/>
    <w:rsid w:val="003F625F"/>
    <w:rsid w:val="003F65FB"/>
    <w:rsid w:val="003F7641"/>
    <w:rsid w:val="0040178B"/>
    <w:rsid w:val="00402A60"/>
    <w:rsid w:val="00402ADD"/>
    <w:rsid w:val="0040322F"/>
    <w:rsid w:val="004043C5"/>
    <w:rsid w:val="00405972"/>
    <w:rsid w:val="0040753E"/>
    <w:rsid w:val="00407671"/>
    <w:rsid w:val="00407D3E"/>
    <w:rsid w:val="0041070E"/>
    <w:rsid w:val="0041086B"/>
    <w:rsid w:val="00410BD2"/>
    <w:rsid w:val="00411098"/>
    <w:rsid w:val="0041187B"/>
    <w:rsid w:val="00411C3D"/>
    <w:rsid w:val="004126F0"/>
    <w:rsid w:val="00412F40"/>
    <w:rsid w:val="004132C8"/>
    <w:rsid w:val="004140B2"/>
    <w:rsid w:val="00414253"/>
    <w:rsid w:val="00414A2D"/>
    <w:rsid w:val="00415E8A"/>
    <w:rsid w:val="004162D4"/>
    <w:rsid w:val="00416356"/>
    <w:rsid w:val="004202DC"/>
    <w:rsid w:val="0042033E"/>
    <w:rsid w:val="00421938"/>
    <w:rsid w:val="00422500"/>
    <w:rsid w:val="00422FC4"/>
    <w:rsid w:val="00423100"/>
    <w:rsid w:val="00423658"/>
    <w:rsid w:val="00423802"/>
    <w:rsid w:val="00423A15"/>
    <w:rsid w:val="00424C78"/>
    <w:rsid w:val="00424E67"/>
    <w:rsid w:val="00425706"/>
    <w:rsid w:val="00426CAD"/>
    <w:rsid w:val="004277D6"/>
    <w:rsid w:val="004302C1"/>
    <w:rsid w:val="00430EDC"/>
    <w:rsid w:val="00431879"/>
    <w:rsid w:val="0043196B"/>
    <w:rsid w:val="00431A42"/>
    <w:rsid w:val="004323E6"/>
    <w:rsid w:val="00433466"/>
    <w:rsid w:val="0043348D"/>
    <w:rsid w:val="00434881"/>
    <w:rsid w:val="004356E4"/>
    <w:rsid w:val="004371A6"/>
    <w:rsid w:val="00440729"/>
    <w:rsid w:val="00440BF9"/>
    <w:rsid w:val="00441B3A"/>
    <w:rsid w:val="00441BB8"/>
    <w:rsid w:val="004429B3"/>
    <w:rsid w:val="0044327A"/>
    <w:rsid w:val="004444C5"/>
    <w:rsid w:val="00444A7B"/>
    <w:rsid w:val="004453DB"/>
    <w:rsid w:val="00447A7C"/>
    <w:rsid w:val="0045069A"/>
    <w:rsid w:val="00450B2A"/>
    <w:rsid w:val="00450FB6"/>
    <w:rsid w:val="00451433"/>
    <w:rsid w:val="00451796"/>
    <w:rsid w:val="00451ACA"/>
    <w:rsid w:val="00451D12"/>
    <w:rsid w:val="00454754"/>
    <w:rsid w:val="00454ADF"/>
    <w:rsid w:val="00455027"/>
    <w:rsid w:val="00456169"/>
    <w:rsid w:val="004565B9"/>
    <w:rsid w:val="00457332"/>
    <w:rsid w:val="00457362"/>
    <w:rsid w:val="00460604"/>
    <w:rsid w:val="00460903"/>
    <w:rsid w:val="004647C7"/>
    <w:rsid w:val="004651AE"/>
    <w:rsid w:val="00467332"/>
    <w:rsid w:val="00467965"/>
    <w:rsid w:val="00471057"/>
    <w:rsid w:val="004710DA"/>
    <w:rsid w:val="00471962"/>
    <w:rsid w:val="00471E28"/>
    <w:rsid w:val="0047215F"/>
    <w:rsid w:val="004733F4"/>
    <w:rsid w:val="00474404"/>
    <w:rsid w:val="004746F1"/>
    <w:rsid w:val="004759D2"/>
    <w:rsid w:val="004760BB"/>
    <w:rsid w:val="00476E4B"/>
    <w:rsid w:val="00477333"/>
    <w:rsid w:val="00477515"/>
    <w:rsid w:val="00477705"/>
    <w:rsid w:val="00477A20"/>
    <w:rsid w:val="00477F5F"/>
    <w:rsid w:val="0048086E"/>
    <w:rsid w:val="00480EEE"/>
    <w:rsid w:val="00482E54"/>
    <w:rsid w:val="004833E3"/>
    <w:rsid w:val="00483A77"/>
    <w:rsid w:val="00484A34"/>
    <w:rsid w:val="00485822"/>
    <w:rsid w:val="00485868"/>
    <w:rsid w:val="0048616F"/>
    <w:rsid w:val="00486223"/>
    <w:rsid w:val="0048643E"/>
    <w:rsid w:val="0048759D"/>
    <w:rsid w:val="00487DD4"/>
    <w:rsid w:val="00490D74"/>
    <w:rsid w:val="00490F64"/>
    <w:rsid w:val="004911D4"/>
    <w:rsid w:val="00492E28"/>
    <w:rsid w:val="004935EC"/>
    <w:rsid w:val="00493B30"/>
    <w:rsid w:val="0049460B"/>
    <w:rsid w:val="00495868"/>
    <w:rsid w:val="00495BA6"/>
    <w:rsid w:val="00496F86"/>
    <w:rsid w:val="00497AB7"/>
    <w:rsid w:val="004A0C9D"/>
    <w:rsid w:val="004A0EB1"/>
    <w:rsid w:val="004A1F8D"/>
    <w:rsid w:val="004A2773"/>
    <w:rsid w:val="004A31BB"/>
    <w:rsid w:val="004A3F41"/>
    <w:rsid w:val="004A42BF"/>
    <w:rsid w:val="004A5277"/>
    <w:rsid w:val="004A6743"/>
    <w:rsid w:val="004A6999"/>
    <w:rsid w:val="004A7619"/>
    <w:rsid w:val="004A7B72"/>
    <w:rsid w:val="004B060A"/>
    <w:rsid w:val="004B0689"/>
    <w:rsid w:val="004B1268"/>
    <w:rsid w:val="004B1654"/>
    <w:rsid w:val="004B1D6E"/>
    <w:rsid w:val="004B2567"/>
    <w:rsid w:val="004B318A"/>
    <w:rsid w:val="004B49AD"/>
    <w:rsid w:val="004B4DEF"/>
    <w:rsid w:val="004B5DAB"/>
    <w:rsid w:val="004B6B81"/>
    <w:rsid w:val="004B7CDD"/>
    <w:rsid w:val="004C156C"/>
    <w:rsid w:val="004C1999"/>
    <w:rsid w:val="004C1CF1"/>
    <w:rsid w:val="004C2A04"/>
    <w:rsid w:val="004C2E7B"/>
    <w:rsid w:val="004C3473"/>
    <w:rsid w:val="004C3FFB"/>
    <w:rsid w:val="004C55FA"/>
    <w:rsid w:val="004C5E6F"/>
    <w:rsid w:val="004D089B"/>
    <w:rsid w:val="004D2762"/>
    <w:rsid w:val="004D2C00"/>
    <w:rsid w:val="004D3D68"/>
    <w:rsid w:val="004D4A4D"/>
    <w:rsid w:val="004D5994"/>
    <w:rsid w:val="004D5CC9"/>
    <w:rsid w:val="004D6E34"/>
    <w:rsid w:val="004D7137"/>
    <w:rsid w:val="004E1359"/>
    <w:rsid w:val="004E1845"/>
    <w:rsid w:val="004E2021"/>
    <w:rsid w:val="004E29C9"/>
    <w:rsid w:val="004E2B74"/>
    <w:rsid w:val="004E329A"/>
    <w:rsid w:val="004E4927"/>
    <w:rsid w:val="004E5A73"/>
    <w:rsid w:val="004E719E"/>
    <w:rsid w:val="004E75CA"/>
    <w:rsid w:val="004E7F34"/>
    <w:rsid w:val="004F0DFE"/>
    <w:rsid w:val="004F18E8"/>
    <w:rsid w:val="004F1CAE"/>
    <w:rsid w:val="004F21DF"/>
    <w:rsid w:val="004F30DC"/>
    <w:rsid w:val="004F326F"/>
    <w:rsid w:val="004F5A04"/>
    <w:rsid w:val="00500B31"/>
    <w:rsid w:val="005011FD"/>
    <w:rsid w:val="0050160C"/>
    <w:rsid w:val="00501DBD"/>
    <w:rsid w:val="005041A8"/>
    <w:rsid w:val="00504729"/>
    <w:rsid w:val="00505A03"/>
    <w:rsid w:val="00505CAB"/>
    <w:rsid w:val="00506F64"/>
    <w:rsid w:val="00510A0F"/>
    <w:rsid w:val="00510E06"/>
    <w:rsid w:val="005110BE"/>
    <w:rsid w:val="00511515"/>
    <w:rsid w:val="005122EA"/>
    <w:rsid w:val="005125B5"/>
    <w:rsid w:val="00512BC1"/>
    <w:rsid w:val="00512DB1"/>
    <w:rsid w:val="005142D8"/>
    <w:rsid w:val="00514841"/>
    <w:rsid w:val="00514E6F"/>
    <w:rsid w:val="005154CF"/>
    <w:rsid w:val="00515D54"/>
    <w:rsid w:val="00517631"/>
    <w:rsid w:val="0052289A"/>
    <w:rsid w:val="00523AB5"/>
    <w:rsid w:val="00524BFE"/>
    <w:rsid w:val="00525612"/>
    <w:rsid w:val="00525846"/>
    <w:rsid w:val="005260A3"/>
    <w:rsid w:val="00530F64"/>
    <w:rsid w:val="00532E36"/>
    <w:rsid w:val="00533420"/>
    <w:rsid w:val="00533603"/>
    <w:rsid w:val="005336CF"/>
    <w:rsid w:val="00533A6A"/>
    <w:rsid w:val="00533A6E"/>
    <w:rsid w:val="00534AFB"/>
    <w:rsid w:val="00534EE5"/>
    <w:rsid w:val="0053603E"/>
    <w:rsid w:val="00537D65"/>
    <w:rsid w:val="00540A24"/>
    <w:rsid w:val="00541710"/>
    <w:rsid w:val="00543350"/>
    <w:rsid w:val="00543798"/>
    <w:rsid w:val="00545DE7"/>
    <w:rsid w:val="00546345"/>
    <w:rsid w:val="005463F5"/>
    <w:rsid w:val="005509E9"/>
    <w:rsid w:val="00551BF0"/>
    <w:rsid w:val="00551FFB"/>
    <w:rsid w:val="00552BDE"/>
    <w:rsid w:val="00552CF3"/>
    <w:rsid w:val="00553074"/>
    <w:rsid w:val="00553619"/>
    <w:rsid w:val="00553DFB"/>
    <w:rsid w:val="00554A5F"/>
    <w:rsid w:val="00555F67"/>
    <w:rsid w:val="00556D88"/>
    <w:rsid w:val="005572F2"/>
    <w:rsid w:val="00561568"/>
    <w:rsid w:val="00561CB6"/>
    <w:rsid w:val="00561CFC"/>
    <w:rsid w:val="005632A8"/>
    <w:rsid w:val="00563D3C"/>
    <w:rsid w:val="00565CD2"/>
    <w:rsid w:val="00565F8C"/>
    <w:rsid w:val="00566AE0"/>
    <w:rsid w:val="00566C8B"/>
    <w:rsid w:val="00567376"/>
    <w:rsid w:val="00567558"/>
    <w:rsid w:val="00567677"/>
    <w:rsid w:val="00567ADC"/>
    <w:rsid w:val="00567CC8"/>
    <w:rsid w:val="00570D18"/>
    <w:rsid w:val="00571EE3"/>
    <w:rsid w:val="00572114"/>
    <w:rsid w:val="00572481"/>
    <w:rsid w:val="00572B03"/>
    <w:rsid w:val="00574029"/>
    <w:rsid w:val="00574431"/>
    <w:rsid w:val="00575172"/>
    <w:rsid w:val="00575958"/>
    <w:rsid w:val="005802A4"/>
    <w:rsid w:val="0058045E"/>
    <w:rsid w:val="005818E7"/>
    <w:rsid w:val="005823A1"/>
    <w:rsid w:val="005823D2"/>
    <w:rsid w:val="00582FEB"/>
    <w:rsid w:val="0058306E"/>
    <w:rsid w:val="005835B6"/>
    <w:rsid w:val="0058461E"/>
    <w:rsid w:val="00584C6D"/>
    <w:rsid w:val="00584DF7"/>
    <w:rsid w:val="00586691"/>
    <w:rsid w:val="005869CC"/>
    <w:rsid w:val="00586ABF"/>
    <w:rsid w:val="0058742B"/>
    <w:rsid w:val="00590E3B"/>
    <w:rsid w:val="00592026"/>
    <w:rsid w:val="00592907"/>
    <w:rsid w:val="005930C3"/>
    <w:rsid w:val="005930E4"/>
    <w:rsid w:val="00593211"/>
    <w:rsid w:val="00593FCF"/>
    <w:rsid w:val="005944DC"/>
    <w:rsid w:val="005958D0"/>
    <w:rsid w:val="005962B2"/>
    <w:rsid w:val="005973FD"/>
    <w:rsid w:val="0059764D"/>
    <w:rsid w:val="00597F0A"/>
    <w:rsid w:val="005A1E5B"/>
    <w:rsid w:val="005A30F2"/>
    <w:rsid w:val="005A3CBE"/>
    <w:rsid w:val="005A44D9"/>
    <w:rsid w:val="005A548E"/>
    <w:rsid w:val="005A597D"/>
    <w:rsid w:val="005A6857"/>
    <w:rsid w:val="005A6AFB"/>
    <w:rsid w:val="005A7715"/>
    <w:rsid w:val="005B0300"/>
    <w:rsid w:val="005B0C37"/>
    <w:rsid w:val="005B0F4C"/>
    <w:rsid w:val="005B1A4A"/>
    <w:rsid w:val="005B1DED"/>
    <w:rsid w:val="005B32C4"/>
    <w:rsid w:val="005B3559"/>
    <w:rsid w:val="005B3B06"/>
    <w:rsid w:val="005B447D"/>
    <w:rsid w:val="005B481E"/>
    <w:rsid w:val="005B4F53"/>
    <w:rsid w:val="005B588F"/>
    <w:rsid w:val="005B5E13"/>
    <w:rsid w:val="005B622A"/>
    <w:rsid w:val="005B6261"/>
    <w:rsid w:val="005B6421"/>
    <w:rsid w:val="005B7A22"/>
    <w:rsid w:val="005C0568"/>
    <w:rsid w:val="005C08D3"/>
    <w:rsid w:val="005C11A0"/>
    <w:rsid w:val="005C1F91"/>
    <w:rsid w:val="005C294E"/>
    <w:rsid w:val="005C3362"/>
    <w:rsid w:val="005C3A81"/>
    <w:rsid w:val="005C4E4A"/>
    <w:rsid w:val="005C6620"/>
    <w:rsid w:val="005C7BC5"/>
    <w:rsid w:val="005C7F4E"/>
    <w:rsid w:val="005C7F5B"/>
    <w:rsid w:val="005D04B3"/>
    <w:rsid w:val="005D1C88"/>
    <w:rsid w:val="005D1CD7"/>
    <w:rsid w:val="005D209E"/>
    <w:rsid w:val="005D2EEA"/>
    <w:rsid w:val="005D5D2E"/>
    <w:rsid w:val="005D6A0A"/>
    <w:rsid w:val="005E0026"/>
    <w:rsid w:val="005E0FEC"/>
    <w:rsid w:val="005E1679"/>
    <w:rsid w:val="005E1962"/>
    <w:rsid w:val="005E2523"/>
    <w:rsid w:val="005E4448"/>
    <w:rsid w:val="005E446F"/>
    <w:rsid w:val="005E466A"/>
    <w:rsid w:val="005E66CF"/>
    <w:rsid w:val="005E66FE"/>
    <w:rsid w:val="005E797D"/>
    <w:rsid w:val="005F109A"/>
    <w:rsid w:val="005F2099"/>
    <w:rsid w:val="005F35D1"/>
    <w:rsid w:val="005F3E6C"/>
    <w:rsid w:val="005F45D5"/>
    <w:rsid w:val="005F6453"/>
    <w:rsid w:val="005F7296"/>
    <w:rsid w:val="005F736F"/>
    <w:rsid w:val="005F7EEF"/>
    <w:rsid w:val="00600B7D"/>
    <w:rsid w:val="00600CCF"/>
    <w:rsid w:val="00601500"/>
    <w:rsid w:val="00601B38"/>
    <w:rsid w:val="00601F63"/>
    <w:rsid w:val="006023DF"/>
    <w:rsid w:val="00602606"/>
    <w:rsid w:val="00603179"/>
    <w:rsid w:val="00604055"/>
    <w:rsid w:val="006043F2"/>
    <w:rsid w:val="006059F6"/>
    <w:rsid w:val="00606E59"/>
    <w:rsid w:val="00607F66"/>
    <w:rsid w:val="00610FB8"/>
    <w:rsid w:val="0061185B"/>
    <w:rsid w:val="00611B73"/>
    <w:rsid w:val="00614652"/>
    <w:rsid w:val="006149AA"/>
    <w:rsid w:val="006159EA"/>
    <w:rsid w:val="006162FD"/>
    <w:rsid w:val="00617BEA"/>
    <w:rsid w:val="00620679"/>
    <w:rsid w:val="00620DBD"/>
    <w:rsid w:val="00621816"/>
    <w:rsid w:val="006219F9"/>
    <w:rsid w:val="00621A0B"/>
    <w:rsid w:val="00621E69"/>
    <w:rsid w:val="0062207B"/>
    <w:rsid w:val="00622379"/>
    <w:rsid w:val="00622EDA"/>
    <w:rsid w:val="00623A48"/>
    <w:rsid w:val="00624318"/>
    <w:rsid w:val="00624602"/>
    <w:rsid w:val="00624E12"/>
    <w:rsid w:val="00624F60"/>
    <w:rsid w:val="00625F96"/>
    <w:rsid w:val="00626570"/>
    <w:rsid w:val="00632516"/>
    <w:rsid w:val="006332C5"/>
    <w:rsid w:val="00633691"/>
    <w:rsid w:val="00633A22"/>
    <w:rsid w:val="00633F14"/>
    <w:rsid w:val="006341F4"/>
    <w:rsid w:val="00636512"/>
    <w:rsid w:val="00636B4B"/>
    <w:rsid w:val="00636B56"/>
    <w:rsid w:val="0063705A"/>
    <w:rsid w:val="00640396"/>
    <w:rsid w:val="00640EC5"/>
    <w:rsid w:val="0064113F"/>
    <w:rsid w:val="0064145A"/>
    <w:rsid w:val="006415C9"/>
    <w:rsid w:val="00641E8A"/>
    <w:rsid w:val="00642225"/>
    <w:rsid w:val="00642347"/>
    <w:rsid w:val="0064288F"/>
    <w:rsid w:val="00643648"/>
    <w:rsid w:val="0064371D"/>
    <w:rsid w:val="00645444"/>
    <w:rsid w:val="00646004"/>
    <w:rsid w:val="00646BC7"/>
    <w:rsid w:val="00646CF8"/>
    <w:rsid w:val="006511F4"/>
    <w:rsid w:val="006514E4"/>
    <w:rsid w:val="006525C2"/>
    <w:rsid w:val="006527D7"/>
    <w:rsid w:val="00652A85"/>
    <w:rsid w:val="00653498"/>
    <w:rsid w:val="00655279"/>
    <w:rsid w:val="00656B05"/>
    <w:rsid w:val="0065717B"/>
    <w:rsid w:val="0065776E"/>
    <w:rsid w:val="00657970"/>
    <w:rsid w:val="006603BF"/>
    <w:rsid w:val="006605C1"/>
    <w:rsid w:val="006617AF"/>
    <w:rsid w:val="006629AB"/>
    <w:rsid w:val="00662DDD"/>
    <w:rsid w:val="00664DA8"/>
    <w:rsid w:val="006651B4"/>
    <w:rsid w:val="006658E1"/>
    <w:rsid w:val="00665ADA"/>
    <w:rsid w:val="0066620B"/>
    <w:rsid w:val="00666BCE"/>
    <w:rsid w:val="006673EC"/>
    <w:rsid w:val="00667452"/>
    <w:rsid w:val="00667CC8"/>
    <w:rsid w:val="006714AA"/>
    <w:rsid w:val="006715B7"/>
    <w:rsid w:val="00671DAE"/>
    <w:rsid w:val="006721D4"/>
    <w:rsid w:val="0067229A"/>
    <w:rsid w:val="006744F1"/>
    <w:rsid w:val="0067477F"/>
    <w:rsid w:val="00674A75"/>
    <w:rsid w:val="00675A03"/>
    <w:rsid w:val="00676271"/>
    <w:rsid w:val="00680061"/>
    <w:rsid w:val="00680A3E"/>
    <w:rsid w:val="00680DF7"/>
    <w:rsid w:val="006851B7"/>
    <w:rsid w:val="0068553C"/>
    <w:rsid w:val="00685579"/>
    <w:rsid w:val="00685AA0"/>
    <w:rsid w:val="00685C84"/>
    <w:rsid w:val="00685F12"/>
    <w:rsid w:val="00686508"/>
    <w:rsid w:val="00687FF0"/>
    <w:rsid w:val="00690A92"/>
    <w:rsid w:val="00690C8A"/>
    <w:rsid w:val="00692C15"/>
    <w:rsid w:val="00693D3E"/>
    <w:rsid w:val="0069596E"/>
    <w:rsid w:val="00695D40"/>
    <w:rsid w:val="00695F80"/>
    <w:rsid w:val="00697495"/>
    <w:rsid w:val="00697807"/>
    <w:rsid w:val="006A0E88"/>
    <w:rsid w:val="006A1449"/>
    <w:rsid w:val="006A159F"/>
    <w:rsid w:val="006A1AD0"/>
    <w:rsid w:val="006A27FF"/>
    <w:rsid w:val="006A29AC"/>
    <w:rsid w:val="006A29B9"/>
    <w:rsid w:val="006A2CC8"/>
    <w:rsid w:val="006A3A8C"/>
    <w:rsid w:val="006A3E98"/>
    <w:rsid w:val="006A48E2"/>
    <w:rsid w:val="006A62AC"/>
    <w:rsid w:val="006A674E"/>
    <w:rsid w:val="006A70E8"/>
    <w:rsid w:val="006A71D4"/>
    <w:rsid w:val="006A72F5"/>
    <w:rsid w:val="006B01FD"/>
    <w:rsid w:val="006B0597"/>
    <w:rsid w:val="006B128D"/>
    <w:rsid w:val="006B26E8"/>
    <w:rsid w:val="006B59BE"/>
    <w:rsid w:val="006B5DE5"/>
    <w:rsid w:val="006B6DAD"/>
    <w:rsid w:val="006B7027"/>
    <w:rsid w:val="006C0D3F"/>
    <w:rsid w:val="006C1A51"/>
    <w:rsid w:val="006C3A35"/>
    <w:rsid w:val="006C4C8D"/>
    <w:rsid w:val="006C4D4F"/>
    <w:rsid w:val="006C4FBD"/>
    <w:rsid w:val="006C4FF2"/>
    <w:rsid w:val="006C6DA4"/>
    <w:rsid w:val="006C7CBF"/>
    <w:rsid w:val="006D0203"/>
    <w:rsid w:val="006D0E48"/>
    <w:rsid w:val="006D131D"/>
    <w:rsid w:val="006D164D"/>
    <w:rsid w:val="006D18AC"/>
    <w:rsid w:val="006D2336"/>
    <w:rsid w:val="006D24C3"/>
    <w:rsid w:val="006D3516"/>
    <w:rsid w:val="006D3A6C"/>
    <w:rsid w:val="006D43DD"/>
    <w:rsid w:val="006D47AE"/>
    <w:rsid w:val="006D5DF6"/>
    <w:rsid w:val="006D60B6"/>
    <w:rsid w:val="006D639C"/>
    <w:rsid w:val="006D69B5"/>
    <w:rsid w:val="006D6A4A"/>
    <w:rsid w:val="006D6B2E"/>
    <w:rsid w:val="006D72D6"/>
    <w:rsid w:val="006D7413"/>
    <w:rsid w:val="006E0C73"/>
    <w:rsid w:val="006E1ECB"/>
    <w:rsid w:val="006E4844"/>
    <w:rsid w:val="006E5609"/>
    <w:rsid w:val="006E5CE4"/>
    <w:rsid w:val="006F039F"/>
    <w:rsid w:val="006F149E"/>
    <w:rsid w:val="006F2153"/>
    <w:rsid w:val="006F23C2"/>
    <w:rsid w:val="006F4E34"/>
    <w:rsid w:val="006F5F27"/>
    <w:rsid w:val="006F654C"/>
    <w:rsid w:val="006F6A0D"/>
    <w:rsid w:val="006F7C77"/>
    <w:rsid w:val="00702317"/>
    <w:rsid w:val="007029D3"/>
    <w:rsid w:val="00703418"/>
    <w:rsid w:val="00704CFF"/>
    <w:rsid w:val="007052C0"/>
    <w:rsid w:val="00707880"/>
    <w:rsid w:val="007102F0"/>
    <w:rsid w:val="007104F3"/>
    <w:rsid w:val="00710ADC"/>
    <w:rsid w:val="007115C3"/>
    <w:rsid w:val="00712F1C"/>
    <w:rsid w:val="007132F8"/>
    <w:rsid w:val="0071343B"/>
    <w:rsid w:val="007136B2"/>
    <w:rsid w:val="00715550"/>
    <w:rsid w:val="0071562D"/>
    <w:rsid w:val="0071755D"/>
    <w:rsid w:val="007212BF"/>
    <w:rsid w:val="007212C8"/>
    <w:rsid w:val="00721FED"/>
    <w:rsid w:val="00722DC6"/>
    <w:rsid w:val="00723E93"/>
    <w:rsid w:val="00724396"/>
    <w:rsid w:val="0072467A"/>
    <w:rsid w:val="00725076"/>
    <w:rsid w:val="007252E6"/>
    <w:rsid w:val="00725D24"/>
    <w:rsid w:val="0072740E"/>
    <w:rsid w:val="007277AC"/>
    <w:rsid w:val="007300E4"/>
    <w:rsid w:val="00732EFE"/>
    <w:rsid w:val="00734544"/>
    <w:rsid w:val="00734575"/>
    <w:rsid w:val="00734EE3"/>
    <w:rsid w:val="0073604C"/>
    <w:rsid w:val="00736DA6"/>
    <w:rsid w:val="007373BF"/>
    <w:rsid w:val="00737452"/>
    <w:rsid w:val="0074031B"/>
    <w:rsid w:val="0074041C"/>
    <w:rsid w:val="00740BD0"/>
    <w:rsid w:val="00741875"/>
    <w:rsid w:val="00742413"/>
    <w:rsid w:val="00745433"/>
    <w:rsid w:val="00745AB6"/>
    <w:rsid w:val="00745C3F"/>
    <w:rsid w:val="00747648"/>
    <w:rsid w:val="007477C1"/>
    <w:rsid w:val="0074795F"/>
    <w:rsid w:val="007479E6"/>
    <w:rsid w:val="00750828"/>
    <w:rsid w:val="007509BB"/>
    <w:rsid w:val="00750CBF"/>
    <w:rsid w:val="00750F14"/>
    <w:rsid w:val="0075201C"/>
    <w:rsid w:val="007540F3"/>
    <w:rsid w:val="007554EF"/>
    <w:rsid w:val="00755B8B"/>
    <w:rsid w:val="007564C7"/>
    <w:rsid w:val="00756AFB"/>
    <w:rsid w:val="007578A5"/>
    <w:rsid w:val="00757970"/>
    <w:rsid w:val="00757AA5"/>
    <w:rsid w:val="00757DBE"/>
    <w:rsid w:val="007609BE"/>
    <w:rsid w:val="00760A19"/>
    <w:rsid w:val="00761461"/>
    <w:rsid w:val="0076413F"/>
    <w:rsid w:val="007646B7"/>
    <w:rsid w:val="00764A0D"/>
    <w:rsid w:val="00765014"/>
    <w:rsid w:val="0076694C"/>
    <w:rsid w:val="00766C1B"/>
    <w:rsid w:val="00766D03"/>
    <w:rsid w:val="00767AB4"/>
    <w:rsid w:val="00770198"/>
    <w:rsid w:val="0077076C"/>
    <w:rsid w:val="00770D1A"/>
    <w:rsid w:val="00771341"/>
    <w:rsid w:val="00771946"/>
    <w:rsid w:val="0077360F"/>
    <w:rsid w:val="00773E97"/>
    <w:rsid w:val="0077421F"/>
    <w:rsid w:val="00774C5D"/>
    <w:rsid w:val="007751A3"/>
    <w:rsid w:val="00776CD5"/>
    <w:rsid w:val="007775DA"/>
    <w:rsid w:val="007777C0"/>
    <w:rsid w:val="007800AC"/>
    <w:rsid w:val="007806E1"/>
    <w:rsid w:val="00780FF0"/>
    <w:rsid w:val="0078135E"/>
    <w:rsid w:val="007816CB"/>
    <w:rsid w:val="007817F7"/>
    <w:rsid w:val="007827AE"/>
    <w:rsid w:val="00783039"/>
    <w:rsid w:val="00783928"/>
    <w:rsid w:val="0078490F"/>
    <w:rsid w:val="007856A9"/>
    <w:rsid w:val="0078625D"/>
    <w:rsid w:val="00787647"/>
    <w:rsid w:val="007903F0"/>
    <w:rsid w:val="00790B18"/>
    <w:rsid w:val="00790EB6"/>
    <w:rsid w:val="00791983"/>
    <w:rsid w:val="007919A2"/>
    <w:rsid w:val="0079268A"/>
    <w:rsid w:val="00792B37"/>
    <w:rsid w:val="00792CF2"/>
    <w:rsid w:val="007930BA"/>
    <w:rsid w:val="00794BBE"/>
    <w:rsid w:val="00795457"/>
    <w:rsid w:val="007955CF"/>
    <w:rsid w:val="007978A9"/>
    <w:rsid w:val="00797FDD"/>
    <w:rsid w:val="007A1E1A"/>
    <w:rsid w:val="007A218B"/>
    <w:rsid w:val="007A3C05"/>
    <w:rsid w:val="007A46D7"/>
    <w:rsid w:val="007A507B"/>
    <w:rsid w:val="007A5B06"/>
    <w:rsid w:val="007A5C58"/>
    <w:rsid w:val="007A5F41"/>
    <w:rsid w:val="007A76F5"/>
    <w:rsid w:val="007A7963"/>
    <w:rsid w:val="007B09A5"/>
    <w:rsid w:val="007B10AF"/>
    <w:rsid w:val="007B1529"/>
    <w:rsid w:val="007B19E4"/>
    <w:rsid w:val="007B1F39"/>
    <w:rsid w:val="007B24EB"/>
    <w:rsid w:val="007B266B"/>
    <w:rsid w:val="007B2C1D"/>
    <w:rsid w:val="007B3227"/>
    <w:rsid w:val="007B393C"/>
    <w:rsid w:val="007B4040"/>
    <w:rsid w:val="007B4C09"/>
    <w:rsid w:val="007B5283"/>
    <w:rsid w:val="007B541A"/>
    <w:rsid w:val="007B5898"/>
    <w:rsid w:val="007B58EC"/>
    <w:rsid w:val="007B5B27"/>
    <w:rsid w:val="007B5D1B"/>
    <w:rsid w:val="007B67E8"/>
    <w:rsid w:val="007B7253"/>
    <w:rsid w:val="007C0459"/>
    <w:rsid w:val="007C0E18"/>
    <w:rsid w:val="007C10A5"/>
    <w:rsid w:val="007C127E"/>
    <w:rsid w:val="007C141E"/>
    <w:rsid w:val="007C202F"/>
    <w:rsid w:val="007C4B1A"/>
    <w:rsid w:val="007C4C59"/>
    <w:rsid w:val="007C4CD6"/>
    <w:rsid w:val="007C598D"/>
    <w:rsid w:val="007C72CD"/>
    <w:rsid w:val="007D02EB"/>
    <w:rsid w:val="007D0654"/>
    <w:rsid w:val="007D22CA"/>
    <w:rsid w:val="007D3D94"/>
    <w:rsid w:val="007D447F"/>
    <w:rsid w:val="007D4D14"/>
    <w:rsid w:val="007D58A2"/>
    <w:rsid w:val="007D614C"/>
    <w:rsid w:val="007D65D6"/>
    <w:rsid w:val="007D77B9"/>
    <w:rsid w:val="007E0B09"/>
    <w:rsid w:val="007E17E6"/>
    <w:rsid w:val="007E20C9"/>
    <w:rsid w:val="007E212A"/>
    <w:rsid w:val="007E316B"/>
    <w:rsid w:val="007E32AC"/>
    <w:rsid w:val="007E3C38"/>
    <w:rsid w:val="007E6073"/>
    <w:rsid w:val="007E64B6"/>
    <w:rsid w:val="007E6624"/>
    <w:rsid w:val="007E6BE6"/>
    <w:rsid w:val="007E7181"/>
    <w:rsid w:val="007F02A5"/>
    <w:rsid w:val="007F12A1"/>
    <w:rsid w:val="007F30FF"/>
    <w:rsid w:val="007F4469"/>
    <w:rsid w:val="007F45CF"/>
    <w:rsid w:val="007F5AD9"/>
    <w:rsid w:val="007F6097"/>
    <w:rsid w:val="007F687F"/>
    <w:rsid w:val="007F7419"/>
    <w:rsid w:val="00801B92"/>
    <w:rsid w:val="00801D94"/>
    <w:rsid w:val="008024E1"/>
    <w:rsid w:val="008046E0"/>
    <w:rsid w:val="00805A4B"/>
    <w:rsid w:val="0080640B"/>
    <w:rsid w:val="00810985"/>
    <w:rsid w:val="00812D59"/>
    <w:rsid w:val="008132F8"/>
    <w:rsid w:val="00814E37"/>
    <w:rsid w:val="008159C8"/>
    <w:rsid w:val="0081620A"/>
    <w:rsid w:val="008179FA"/>
    <w:rsid w:val="00820207"/>
    <w:rsid w:val="008204A7"/>
    <w:rsid w:val="008205CD"/>
    <w:rsid w:val="00820A7A"/>
    <w:rsid w:val="0082122E"/>
    <w:rsid w:val="00821508"/>
    <w:rsid w:val="0082269C"/>
    <w:rsid w:val="008252E3"/>
    <w:rsid w:val="0082539C"/>
    <w:rsid w:val="00830890"/>
    <w:rsid w:val="008312A7"/>
    <w:rsid w:val="0083346C"/>
    <w:rsid w:val="008334FE"/>
    <w:rsid w:val="00834D61"/>
    <w:rsid w:val="008377CC"/>
    <w:rsid w:val="00837984"/>
    <w:rsid w:val="00837B07"/>
    <w:rsid w:val="008407F6"/>
    <w:rsid w:val="0084177E"/>
    <w:rsid w:val="0084224E"/>
    <w:rsid w:val="00842FD7"/>
    <w:rsid w:val="008432C8"/>
    <w:rsid w:val="00843F88"/>
    <w:rsid w:val="00844107"/>
    <w:rsid w:val="008452DE"/>
    <w:rsid w:val="008456D2"/>
    <w:rsid w:val="008461B0"/>
    <w:rsid w:val="008462DF"/>
    <w:rsid w:val="00846684"/>
    <w:rsid w:val="00846B6F"/>
    <w:rsid w:val="0084707A"/>
    <w:rsid w:val="00847E00"/>
    <w:rsid w:val="00851913"/>
    <w:rsid w:val="0085377D"/>
    <w:rsid w:val="008537AA"/>
    <w:rsid w:val="00853EB0"/>
    <w:rsid w:val="0085419E"/>
    <w:rsid w:val="00854AA4"/>
    <w:rsid w:val="008560F6"/>
    <w:rsid w:val="0085682F"/>
    <w:rsid w:val="00857DB2"/>
    <w:rsid w:val="00860359"/>
    <w:rsid w:val="00860937"/>
    <w:rsid w:val="0086148F"/>
    <w:rsid w:val="00862261"/>
    <w:rsid w:val="0086446A"/>
    <w:rsid w:val="0086590B"/>
    <w:rsid w:val="00865D32"/>
    <w:rsid w:val="00866FF0"/>
    <w:rsid w:val="00867AD1"/>
    <w:rsid w:val="00870495"/>
    <w:rsid w:val="008712C8"/>
    <w:rsid w:val="0087181F"/>
    <w:rsid w:val="00871C9C"/>
    <w:rsid w:val="00871D6D"/>
    <w:rsid w:val="00872AEA"/>
    <w:rsid w:val="00873045"/>
    <w:rsid w:val="008732C5"/>
    <w:rsid w:val="008741E5"/>
    <w:rsid w:val="0087428C"/>
    <w:rsid w:val="0087441D"/>
    <w:rsid w:val="0087443E"/>
    <w:rsid w:val="0087585F"/>
    <w:rsid w:val="00876723"/>
    <w:rsid w:val="0087694C"/>
    <w:rsid w:val="00877023"/>
    <w:rsid w:val="00877132"/>
    <w:rsid w:val="00877D80"/>
    <w:rsid w:val="00881387"/>
    <w:rsid w:val="0088145F"/>
    <w:rsid w:val="008814BF"/>
    <w:rsid w:val="00881C88"/>
    <w:rsid w:val="0088200D"/>
    <w:rsid w:val="008822DF"/>
    <w:rsid w:val="008833FA"/>
    <w:rsid w:val="00884287"/>
    <w:rsid w:val="008847B2"/>
    <w:rsid w:val="008849A2"/>
    <w:rsid w:val="0088523D"/>
    <w:rsid w:val="00886257"/>
    <w:rsid w:val="00886DA1"/>
    <w:rsid w:val="00887193"/>
    <w:rsid w:val="00887CF0"/>
    <w:rsid w:val="0089002F"/>
    <w:rsid w:val="0089040A"/>
    <w:rsid w:val="00891D01"/>
    <w:rsid w:val="008922C2"/>
    <w:rsid w:val="0089338D"/>
    <w:rsid w:val="00893AE5"/>
    <w:rsid w:val="00893C91"/>
    <w:rsid w:val="0089408F"/>
    <w:rsid w:val="00894917"/>
    <w:rsid w:val="008956A3"/>
    <w:rsid w:val="008959EB"/>
    <w:rsid w:val="008968B2"/>
    <w:rsid w:val="00896ECC"/>
    <w:rsid w:val="00897055"/>
    <w:rsid w:val="008973F3"/>
    <w:rsid w:val="008977A2"/>
    <w:rsid w:val="00897DBB"/>
    <w:rsid w:val="00897DD6"/>
    <w:rsid w:val="008A0081"/>
    <w:rsid w:val="008A038B"/>
    <w:rsid w:val="008A1B09"/>
    <w:rsid w:val="008A1FE9"/>
    <w:rsid w:val="008A266A"/>
    <w:rsid w:val="008A28AE"/>
    <w:rsid w:val="008A34BC"/>
    <w:rsid w:val="008A388E"/>
    <w:rsid w:val="008A421F"/>
    <w:rsid w:val="008A4C36"/>
    <w:rsid w:val="008A4DB7"/>
    <w:rsid w:val="008A5022"/>
    <w:rsid w:val="008A5781"/>
    <w:rsid w:val="008A5C38"/>
    <w:rsid w:val="008A7C56"/>
    <w:rsid w:val="008B0A66"/>
    <w:rsid w:val="008B10BE"/>
    <w:rsid w:val="008B330A"/>
    <w:rsid w:val="008B393C"/>
    <w:rsid w:val="008B46DE"/>
    <w:rsid w:val="008B4D5C"/>
    <w:rsid w:val="008B5F8D"/>
    <w:rsid w:val="008B6662"/>
    <w:rsid w:val="008B66B7"/>
    <w:rsid w:val="008B6B93"/>
    <w:rsid w:val="008B6BA5"/>
    <w:rsid w:val="008B711F"/>
    <w:rsid w:val="008B71C5"/>
    <w:rsid w:val="008C17D3"/>
    <w:rsid w:val="008C2751"/>
    <w:rsid w:val="008C3CFB"/>
    <w:rsid w:val="008C57D9"/>
    <w:rsid w:val="008C66BA"/>
    <w:rsid w:val="008C6FC0"/>
    <w:rsid w:val="008D123A"/>
    <w:rsid w:val="008D13AF"/>
    <w:rsid w:val="008D13EB"/>
    <w:rsid w:val="008D2AC9"/>
    <w:rsid w:val="008D3F43"/>
    <w:rsid w:val="008D4205"/>
    <w:rsid w:val="008D42E5"/>
    <w:rsid w:val="008D5013"/>
    <w:rsid w:val="008D5B74"/>
    <w:rsid w:val="008D7D59"/>
    <w:rsid w:val="008D7D6D"/>
    <w:rsid w:val="008E0B8D"/>
    <w:rsid w:val="008E0CF0"/>
    <w:rsid w:val="008E2F70"/>
    <w:rsid w:val="008E4963"/>
    <w:rsid w:val="008E4EC9"/>
    <w:rsid w:val="008E5415"/>
    <w:rsid w:val="008E5F00"/>
    <w:rsid w:val="008F0BA0"/>
    <w:rsid w:val="008F19CF"/>
    <w:rsid w:val="008F1A87"/>
    <w:rsid w:val="008F1D57"/>
    <w:rsid w:val="008F258E"/>
    <w:rsid w:val="008F68A5"/>
    <w:rsid w:val="008F6BE1"/>
    <w:rsid w:val="008F7685"/>
    <w:rsid w:val="008F77B7"/>
    <w:rsid w:val="0090031A"/>
    <w:rsid w:val="00900B85"/>
    <w:rsid w:val="009015F5"/>
    <w:rsid w:val="00901E51"/>
    <w:rsid w:val="00902209"/>
    <w:rsid w:val="009035BE"/>
    <w:rsid w:val="009038EC"/>
    <w:rsid w:val="00903DB3"/>
    <w:rsid w:val="00904943"/>
    <w:rsid w:val="00904BF8"/>
    <w:rsid w:val="00904DE7"/>
    <w:rsid w:val="00904F86"/>
    <w:rsid w:val="009055A5"/>
    <w:rsid w:val="00905E28"/>
    <w:rsid w:val="009063D6"/>
    <w:rsid w:val="00907B13"/>
    <w:rsid w:val="00911972"/>
    <w:rsid w:val="00911BAB"/>
    <w:rsid w:val="00911E80"/>
    <w:rsid w:val="009129A4"/>
    <w:rsid w:val="009154DF"/>
    <w:rsid w:val="009158EC"/>
    <w:rsid w:val="00915D0D"/>
    <w:rsid w:val="00916644"/>
    <w:rsid w:val="009169BF"/>
    <w:rsid w:val="0091737B"/>
    <w:rsid w:val="009206C9"/>
    <w:rsid w:val="009209A7"/>
    <w:rsid w:val="009214B3"/>
    <w:rsid w:val="00921558"/>
    <w:rsid w:val="00921D65"/>
    <w:rsid w:val="0092473C"/>
    <w:rsid w:val="00924870"/>
    <w:rsid w:val="00926AC4"/>
    <w:rsid w:val="00927012"/>
    <w:rsid w:val="0093140B"/>
    <w:rsid w:val="009316C0"/>
    <w:rsid w:val="0093196D"/>
    <w:rsid w:val="00932F1D"/>
    <w:rsid w:val="009333C4"/>
    <w:rsid w:val="0093384A"/>
    <w:rsid w:val="00935179"/>
    <w:rsid w:val="00935DAD"/>
    <w:rsid w:val="009365A1"/>
    <w:rsid w:val="009377A8"/>
    <w:rsid w:val="00940276"/>
    <w:rsid w:val="00940A74"/>
    <w:rsid w:val="00941039"/>
    <w:rsid w:val="00941BA9"/>
    <w:rsid w:val="009427B8"/>
    <w:rsid w:val="00942803"/>
    <w:rsid w:val="00942D29"/>
    <w:rsid w:val="00943583"/>
    <w:rsid w:val="00943669"/>
    <w:rsid w:val="00943E00"/>
    <w:rsid w:val="00945394"/>
    <w:rsid w:val="00946D1D"/>
    <w:rsid w:val="00953253"/>
    <w:rsid w:val="009535D3"/>
    <w:rsid w:val="00954749"/>
    <w:rsid w:val="00954A45"/>
    <w:rsid w:val="00954EBF"/>
    <w:rsid w:val="00955246"/>
    <w:rsid w:val="0095527A"/>
    <w:rsid w:val="00955494"/>
    <w:rsid w:val="00955F24"/>
    <w:rsid w:val="0095656C"/>
    <w:rsid w:val="00956C99"/>
    <w:rsid w:val="009572FB"/>
    <w:rsid w:val="009577D9"/>
    <w:rsid w:val="009605DC"/>
    <w:rsid w:val="009605F9"/>
    <w:rsid w:val="00961FF2"/>
    <w:rsid w:val="009624B9"/>
    <w:rsid w:val="00962A0B"/>
    <w:rsid w:val="009633E9"/>
    <w:rsid w:val="00964CD8"/>
    <w:rsid w:val="0096732D"/>
    <w:rsid w:val="0097068C"/>
    <w:rsid w:val="00971653"/>
    <w:rsid w:val="00973025"/>
    <w:rsid w:val="009736BC"/>
    <w:rsid w:val="00973768"/>
    <w:rsid w:val="00974EE1"/>
    <w:rsid w:val="0097569D"/>
    <w:rsid w:val="009778D8"/>
    <w:rsid w:val="0098266E"/>
    <w:rsid w:val="00983B84"/>
    <w:rsid w:val="00983C4F"/>
    <w:rsid w:val="00985EE1"/>
    <w:rsid w:val="00986102"/>
    <w:rsid w:val="00986906"/>
    <w:rsid w:val="009902C7"/>
    <w:rsid w:val="00990499"/>
    <w:rsid w:val="009913EB"/>
    <w:rsid w:val="00991601"/>
    <w:rsid w:val="00991BED"/>
    <w:rsid w:val="00991F2A"/>
    <w:rsid w:val="00992235"/>
    <w:rsid w:val="009922FB"/>
    <w:rsid w:val="00993F37"/>
    <w:rsid w:val="00994B47"/>
    <w:rsid w:val="009961AA"/>
    <w:rsid w:val="009964D4"/>
    <w:rsid w:val="00997113"/>
    <w:rsid w:val="009974E1"/>
    <w:rsid w:val="00997772"/>
    <w:rsid w:val="009A00BB"/>
    <w:rsid w:val="009A0C30"/>
    <w:rsid w:val="009A1789"/>
    <w:rsid w:val="009A2F2F"/>
    <w:rsid w:val="009A30A4"/>
    <w:rsid w:val="009A3476"/>
    <w:rsid w:val="009A4273"/>
    <w:rsid w:val="009A44BC"/>
    <w:rsid w:val="009A55E9"/>
    <w:rsid w:val="009A5DA4"/>
    <w:rsid w:val="009A74E4"/>
    <w:rsid w:val="009A7697"/>
    <w:rsid w:val="009A7BC9"/>
    <w:rsid w:val="009B0A7F"/>
    <w:rsid w:val="009B158C"/>
    <w:rsid w:val="009B20FC"/>
    <w:rsid w:val="009B2212"/>
    <w:rsid w:val="009B2781"/>
    <w:rsid w:val="009B27AA"/>
    <w:rsid w:val="009B29A0"/>
    <w:rsid w:val="009B4AFC"/>
    <w:rsid w:val="009B4E94"/>
    <w:rsid w:val="009B5FB3"/>
    <w:rsid w:val="009B5FDD"/>
    <w:rsid w:val="009B6C35"/>
    <w:rsid w:val="009B72FA"/>
    <w:rsid w:val="009B792D"/>
    <w:rsid w:val="009C0AF8"/>
    <w:rsid w:val="009C0E3E"/>
    <w:rsid w:val="009C180A"/>
    <w:rsid w:val="009C1BB4"/>
    <w:rsid w:val="009C2D5C"/>
    <w:rsid w:val="009C3156"/>
    <w:rsid w:val="009C3EF1"/>
    <w:rsid w:val="009C5087"/>
    <w:rsid w:val="009C5AEE"/>
    <w:rsid w:val="009D0085"/>
    <w:rsid w:val="009D2A90"/>
    <w:rsid w:val="009D356F"/>
    <w:rsid w:val="009D3898"/>
    <w:rsid w:val="009D4581"/>
    <w:rsid w:val="009D5438"/>
    <w:rsid w:val="009D5A14"/>
    <w:rsid w:val="009D683A"/>
    <w:rsid w:val="009D71E7"/>
    <w:rsid w:val="009D77AE"/>
    <w:rsid w:val="009E0527"/>
    <w:rsid w:val="009E3048"/>
    <w:rsid w:val="009E3C89"/>
    <w:rsid w:val="009E4A29"/>
    <w:rsid w:val="009E6709"/>
    <w:rsid w:val="009F03AB"/>
    <w:rsid w:val="009F0BA1"/>
    <w:rsid w:val="009F1BEA"/>
    <w:rsid w:val="009F1D93"/>
    <w:rsid w:val="009F2AC4"/>
    <w:rsid w:val="009F2B00"/>
    <w:rsid w:val="009F3CE3"/>
    <w:rsid w:val="009F3F17"/>
    <w:rsid w:val="009F49AB"/>
    <w:rsid w:val="009F502E"/>
    <w:rsid w:val="009F520E"/>
    <w:rsid w:val="009F5E65"/>
    <w:rsid w:val="009F69BE"/>
    <w:rsid w:val="00A0053F"/>
    <w:rsid w:val="00A00E82"/>
    <w:rsid w:val="00A01193"/>
    <w:rsid w:val="00A01422"/>
    <w:rsid w:val="00A01FD4"/>
    <w:rsid w:val="00A0229C"/>
    <w:rsid w:val="00A02645"/>
    <w:rsid w:val="00A03C00"/>
    <w:rsid w:val="00A03C2C"/>
    <w:rsid w:val="00A04A46"/>
    <w:rsid w:val="00A04C4F"/>
    <w:rsid w:val="00A055DA"/>
    <w:rsid w:val="00A1034F"/>
    <w:rsid w:val="00A105E5"/>
    <w:rsid w:val="00A1069B"/>
    <w:rsid w:val="00A11133"/>
    <w:rsid w:val="00A132D6"/>
    <w:rsid w:val="00A1632D"/>
    <w:rsid w:val="00A1683A"/>
    <w:rsid w:val="00A17A8E"/>
    <w:rsid w:val="00A21D04"/>
    <w:rsid w:val="00A2369D"/>
    <w:rsid w:val="00A24B81"/>
    <w:rsid w:val="00A265CF"/>
    <w:rsid w:val="00A26923"/>
    <w:rsid w:val="00A269CD"/>
    <w:rsid w:val="00A27DF2"/>
    <w:rsid w:val="00A31022"/>
    <w:rsid w:val="00A311F9"/>
    <w:rsid w:val="00A323C4"/>
    <w:rsid w:val="00A3272A"/>
    <w:rsid w:val="00A32AF7"/>
    <w:rsid w:val="00A34659"/>
    <w:rsid w:val="00A34DEC"/>
    <w:rsid w:val="00A400D1"/>
    <w:rsid w:val="00A4060D"/>
    <w:rsid w:val="00A41729"/>
    <w:rsid w:val="00A41877"/>
    <w:rsid w:val="00A427BF"/>
    <w:rsid w:val="00A42F57"/>
    <w:rsid w:val="00A44912"/>
    <w:rsid w:val="00A44A92"/>
    <w:rsid w:val="00A4544C"/>
    <w:rsid w:val="00A50399"/>
    <w:rsid w:val="00A5123D"/>
    <w:rsid w:val="00A512C2"/>
    <w:rsid w:val="00A527DE"/>
    <w:rsid w:val="00A52937"/>
    <w:rsid w:val="00A52A55"/>
    <w:rsid w:val="00A54583"/>
    <w:rsid w:val="00A546B9"/>
    <w:rsid w:val="00A54C43"/>
    <w:rsid w:val="00A55497"/>
    <w:rsid w:val="00A55E02"/>
    <w:rsid w:val="00A56246"/>
    <w:rsid w:val="00A562AE"/>
    <w:rsid w:val="00A5641C"/>
    <w:rsid w:val="00A57A62"/>
    <w:rsid w:val="00A6023F"/>
    <w:rsid w:val="00A604C8"/>
    <w:rsid w:val="00A60886"/>
    <w:rsid w:val="00A61F58"/>
    <w:rsid w:val="00A62068"/>
    <w:rsid w:val="00A62A5B"/>
    <w:rsid w:val="00A630B3"/>
    <w:rsid w:val="00A64A9D"/>
    <w:rsid w:val="00A6510F"/>
    <w:rsid w:val="00A65C2A"/>
    <w:rsid w:val="00A6725F"/>
    <w:rsid w:val="00A676D3"/>
    <w:rsid w:val="00A708E8"/>
    <w:rsid w:val="00A70D0F"/>
    <w:rsid w:val="00A70ED4"/>
    <w:rsid w:val="00A738D8"/>
    <w:rsid w:val="00A73C11"/>
    <w:rsid w:val="00A74234"/>
    <w:rsid w:val="00A7481E"/>
    <w:rsid w:val="00A74C8A"/>
    <w:rsid w:val="00A74EA9"/>
    <w:rsid w:val="00A758AC"/>
    <w:rsid w:val="00A76B49"/>
    <w:rsid w:val="00A775EB"/>
    <w:rsid w:val="00A77BBC"/>
    <w:rsid w:val="00A80722"/>
    <w:rsid w:val="00A81652"/>
    <w:rsid w:val="00A8252B"/>
    <w:rsid w:val="00A830A3"/>
    <w:rsid w:val="00A83393"/>
    <w:rsid w:val="00A83957"/>
    <w:rsid w:val="00A83FAD"/>
    <w:rsid w:val="00A84E7F"/>
    <w:rsid w:val="00A84F0C"/>
    <w:rsid w:val="00A85370"/>
    <w:rsid w:val="00A853B0"/>
    <w:rsid w:val="00A8583A"/>
    <w:rsid w:val="00A8794E"/>
    <w:rsid w:val="00A87F14"/>
    <w:rsid w:val="00A90CA7"/>
    <w:rsid w:val="00A91AEE"/>
    <w:rsid w:val="00A93633"/>
    <w:rsid w:val="00A93E1D"/>
    <w:rsid w:val="00A950B6"/>
    <w:rsid w:val="00A9552A"/>
    <w:rsid w:val="00A9581F"/>
    <w:rsid w:val="00A96202"/>
    <w:rsid w:val="00AA1CD2"/>
    <w:rsid w:val="00AA1FC0"/>
    <w:rsid w:val="00AA2167"/>
    <w:rsid w:val="00AA21A1"/>
    <w:rsid w:val="00AA2B0A"/>
    <w:rsid w:val="00AA33CD"/>
    <w:rsid w:val="00AA4164"/>
    <w:rsid w:val="00AA5412"/>
    <w:rsid w:val="00AA5A36"/>
    <w:rsid w:val="00AA5E68"/>
    <w:rsid w:val="00AA637C"/>
    <w:rsid w:val="00AA6508"/>
    <w:rsid w:val="00AA76B7"/>
    <w:rsid w:val="00AB0675"/>
    <w:rsid w:val="00AB1376"/>
    <w:rsid w:val="00AB144C"/>
    <w:rsid w:val="00AB1538"/>
    <w:rsid w:val="00AB22B5"/>
    <w:rsid w:val="00AB246F"/>
    <w:rsid w:val="00AB3384"/>
    <w:rsid w:val="00AB3742"/>
    <w:rsid w:val="00AB3FF6"/>
    <w:rsid w:val="00AB72AE"/>
    <w:rsid w:val="00AC0222"/>
    <w:rsid w:val="00AC0FF2"/>
    <w:rsid w:val="00AC17FF"/>
    <w:rsid w:val="00AC2027"/>
    <w:rsid w:val="00AC373E"/>
    <w:rsid w:val="00AC3AD1"/>
    <w:rsid w:val="00AC4F51"/>
    <w:rsid w:val="00AC502F"/>
    <w:rsid w:val="00AC54E4"/>
    <w:rsid w:val="00AC6FD1"/>
    <w:rsid w:val="00AC6FF8"/>
    <w:rsid w:val="00AC7815"/>
    <w:rsid w:val="00AC7EC5"/>
    <w:rsid w:val="00AD09CC"/>
    <w:rsid w:val="00AD0F82"/>
    <w:rsid w:val="00AD29F8"/>
    <w:rsid w:val="00AD3B57"/>
    <w:rsid w:val="00AD4214"/>
    <w:rsid w:val="00AD44FE"/>
    <w:rsid w:val="00AD4575"/>
    <w:rsid w:val="00AD5405"/>
    <w:rsid w:val="00AD6403"/>
    <w:rsid w:val="00AD6D3B"/>
    <w:rsid w:val="00AD6F54"/>
    <w:rsid w:val="00AD743E"/>
    <w:rsid w:val="00AD75F2"/>
    <w:rsid w:val="00AE1877"/>
    <w:rsid w:val="00AE2F6B"/>
    <w:rsid w:val="00AE3A99"/>
    <w:rsid w:val="00AE4B1D"/>
    <w:rsid w:val="00AE5723"/>
    <w:rsid w:val="00AE5F39"/>
    <w:rsid w:val="00AE6373"/>
    <w:rsid w:val="00AE6EE0"/>
    <w:rsid w:val="00AE7162"/>
    <w:rsid w:val="00AE74EF"/>
    <w:rsid w:val="00AE7A50"/>
    <w:rsid w:val="00AF0C06"/>
    <w:rsid w:val="00AF0E94"/>
    <w:rsid w:val="00AF18FE"/>
    <w:rsid w:val="00AF2743"/>
    <w:rsid w:val="00AF2C23"/>
    <w:rsid w:val="00AF46A5"/>
    <w:rsid w:val="00AF5BE8"/>
    <w:rsid w:val="00B008AD"/>
    <w:rsid w:val="00B00944"/>
    <w:rsid w:val="00B016CD"/>
    <w:rsid w:val="00B01C7A"/>
    <w:rsid w:val="00B01EF1"/>
    <w:rsid w:val="00B01F89"/>
    <w:rsid w:val="00B02849"/>
    <w:rsid w:val="00B033E4"/>
    <w:rsid w:val="00B03F2B"/>
    <w:rsid w:val="00B0530B"/>
    <w:rsid w:val="00B06CCE"/>
    <w:rsid w:val="00B07843"/>
    <w:rsid w:val="00B07D93"/>
    <w:rsid w:val="00B107F1"/>
    <w:rsid w:val="00B109AB"/>
    <w:rsid w:val="00B1218D"/>
    <w:rsid w:val="00B1349E"/>
    <w:rsid w:val="00B14006"/>
    <w:rsid w:val="00B14CCB"/>
    <w:rsid w:val="00B15301"/>
    <w:rsid w:val="00B153E1"/>
    <w:rsid w:val="00B154EE"/>
    <w:rsid w:val="00B16E63"/>
    <w:rsid w:val="00B20A4C"/>
    <w:rsid w:val="00B20FCE"/>
    <w:rsid w:val="00B21C2C"/>
    <w:rsid w:val="00B22A2E"/>
    <w:rsid w:val="00B2362C"/>
    <w:rsid w:val="00B23A4F"/>
    <w:rsid w:val="00B24EF9"/>
    <w:rsid w:val="00B255D2"/>
    <w:rsid w:val="00B269D2"/>
    <w:rsid w:val="00B26C93"/>
    <w:rsid w:val="00B26D9E"/>
    <w:rsid w:val="00B279C3"/>
    <w:rsid w:val="00B279D7"/>
    <w:rsid w:val="00B27CAB"/>
    <w:rsid w:val="00B305E7"/>
    <w:rsid w:val="00B30CCD"/>
    <w:rsid w:val="00B317E2"/>
    <w:rsid w:val="00B31B2C"/>
    <w:rsid w:val="00B31BEE"/>
    <w:rsid w:val="00B31E96"/>
    <w:rsid w:val="00B3223A"/>
    <w:rsid w:val="00B325CB"/>
    <w:rsid w:val="00B34AB2"/>
    <w:rsid w:val="00B350CB"/>
    <w:rsid w:val="00B35B91"/>
    <w:rsid w:val="00B35CD8"/>
    <w:rsid w:val="00B369D2"/>
    <w:rsid w:val="00B429A8"/>
    <w:rsid w:val="00B432CA"/>
    <w:rsid w:val="00B43ACE"/>
    <w:rsid w:val="00B44118"/>
    <w:rsid w:val="00B44789"/>
    <w:rsid w:val="00B45816"/>
    <w:rsid w:val="00B4628D"/>
    <w:rsid w:val="00B46A02"/>
    <w:rsid w:val="00B474C6"/>
    <w:rsid w:val="00B47BFB"/>
    <w:rsid w:val="00B512BE"/>
    <w:rsid w:val="00B51664"/>
    <w:rsid w:val="00B51960"/>
    <w:rsid w:val="00B5296F"/>
    <w:rsid w:val="00B52B30"/>
    <w:rsid w:val="00B534C0"/>
    <w:rsid w:val="00B53FD2"/>
    <w:rsid w:val="00B54307"/>
    <w:rsid w:val="00B54468"/>
    <w:rsid w:val="00B54BE6"/>
    <w:rsid w:val="00B55DE9"/>
    <w:rsid w:val="00B56371"/>
    <w:rsid w:val="00B56690"/>
    <w:rsid w:val="00B57497"/>
    <w:rsid w:val="00B57AF3"/>
    <w:rsid w:val="00B57BCC"/>
    <w:rsid w:val="00B60BF6"/>
    <w:rsid w:val="00B60C85"/>
    <w:rsid w:val="00B621D6"/>
    <w:rsid w:val="00B62E18"/>
    <w:rsid w:val="00B62EC7"/>
    <w:rsid w:val="00B639E1"/>
    <w:rsid w:val="00B649C9"/>
    <w:rsid w:val="00B64F07"/>
    <w:rsid w:val="00B65DE1"/>
    <w:rsid w:val="00B678F7"/>
    <w:rsid w:val="00B679FC"/>
    <w:rsid w:val="00B67C8A"/>
    <w:rsid w:val="00B67FB5"/>
    <w:rsid w:val="00B706F5"/>
    <w:rsid w:val="00B70E05"/>
    <w:rsid w:val="00B71CC3"/>
    <w:rsid w:val="00B722FB"/>
    <w:rsid w:val="00B72C27"/>
    <w:rsid w:val="00B7317D"/>
    <w:rsid w:val="00B74D0A"/>
    <w:rsid w:val="00B75BF4"/>
    <w:rsid w:val="00B8093F"/>
    <w:rsid w:val="00B80AED"/>
    <w:rsid w:val="00B827CE"/>
    <w:rsid w:val="00B830EE"/>
    <w:rsid w:val="00B8489C"/>
    <w:rsid w:val="00B84BF2"/>
    <w:rsid w:val="00B85352"/>
    <w:rsid w:val="00B859DE"/>
    <w:rsid w:val="00B87919"/>
    <w:rsid w:val="00B91135"/>
    <w:rsid w:val="00B91407"/>
    <w:rsid w:val="00B919CC"/>
    <w:rsid w:val="00B91EC5"/>
    <w:rsid w:val="00B91F1B"/>
    <w:rsid w:val="00B92085"/>
    <w:rsid w:val="00B9222E"/>
    <w:rsid w:val="00B928C6"/>
    <w:rsid w:val="00B92B08"/>
    <w:rsid w:val="00B943EC"/>
    <w:rsid w:val="00B9574C"/>
    <w:rsid w:val="00B957B8"/>
    <w:rsid w:val="00B95BC1"/>
    <w:rsid w:val="00B96AE0"/>
    <w:rsid w:val="00B976E2"/>
    <w:rsid w:val="00B97B1E"/>
    <w:rsid w:val="00BA0D50"/>
    <w:rsid w:val="00BA1252"/>
    <w:rsid w:val="00BA1C23"/>
    <w:rsid w:val="00BA1C56"/>
    <w:rsid w:val="00BA28D3"/>
    <w:rsid w:val="00BA2910"/>
    <w:rsid w:val="00BA2C98"/>
    <w:rsid w:val="00BA488A"/>
    <w:rsid w:val="00BA4A60"/>
    <w:rsid w:val="00BA509D"/>
    <w:rsid w:val="00BA5245"/>
    <w:rsid w:val="00BA6BF4"/>
    <w:rsid w:val="00BA73B1"/>
    <w:rsid w:val="00BB1CFD"/>
    <w:rsid w:val="00BB2318"/>
    <w:rsid w:val="00BB3977"/>
    <w:rsid w:val="00BB42D9"/>
    <w:rsid w:val="00BB4C9B"/>
    <w:rsid w:val="00BB4E24"/>
    <w:rsid w:val="00BB5D4C"/>
    <w:rsid w:val="00BB6ADB"/>
    <w:rsid w:val="00BB6BC2"/>
    <w:rsid w:val="00BB7ED0"/>
    <w:rsid w:val="00BC004A"/>
    <w:rsid w:val="00BC03B4"/>
    <w:rsid w:val="00BC04CB"/>
    <w:rsid w:val="00BC0B08"/>
    <w:rsid w:val="00BC2682"/>
    <w:rsid w:val="00BC2C13"/>
    <w:rsid w:val="00BC2ED5"/>
    <w:rsid w:val="00BC3989"/>
    <w:rsid w:val="00BC4214"/>
    <w:rsid w:val="00BC4221"/>
    <w:rsid w:val="00BC46EB"/>
    <w:rsid w:val="00BC4C02"/>
    <w:rsid w:val="00BC4CEA"/>
    <w:rsid w:val="00BC53F4"/>
    <w:rsid w:val="00BC6328"/>
    <w:rsid w:val="00BC697D"/>
    <w:rsid w:val="00BC747D"/>
    <w:rsid w:val="00BC7CAF"/>
    <w:rsid w:val="00BD098B"/>
    <w:rsid w:val="00BD2B18"/>
    <w:rsid w:val="00BD39B5"/>
    <w:rsid w:val="00BD44B1"/>
    <w:rsid w:val="00BD4B96"/>
    <w:rsid w:val="00BD4EFD"/>
    <w:rsid w:val="00BD5AA6"/>
    <w:rsid w:val="00BD6102"/>
    <w:rsid w:val="00BD66E9"/>
    <w:rsid w:val="00BD6FEE"/>
    <w:rsid w:val="00BE1504"/>
    <w:rsid w:val="00BE1969"/>
    <w:rsid w:val="00BE1A5B"/>
    <w:rsid w:val="00BE1A99"/>
    <w:rsid w:val="00BE2336"/>
    <w:rsid w:val="00BE3D50"/>
    <w:rsid w:val="00BE53A6"/>
    <w:rsid w:val="00BE5B23"/>
    <w:rsid w:val="00BE5DC3"/>
    <w:rsid w:val="00BE669B"/>
    <w:rsid w:val="00BF0723"/>
    <w:rsid w:val="00BF1256"/>
    <w:rsid w:val="00BF2412"/>
    <w:rsid w:val="00BF334D"/>
    <w:rsid w:val="00BF51F2"/>
    <w:rsid w:val="00BF6E7F"/>
    <w:rsid w:val="00C008C6"/>
    <w:rsid w:val="00C00EAA"/>
    <w:rsid w:val="00C00EC6"/>
    <w:rsid w:val="00C01D5B"/>
    <w:rsid w:val="00C0202F"/>
    <w:rsid w:val="00C03747"/>
    <w:rsid w:val="00C05235"/>
    <w:rsid w:val="00C05676"/>
    <w:rsid w:val="00C05F99"/>
    <w:rsid w:val="00C06FF1"/>
    <w:rsid w:val="00C07616"/>
    <w:rsid w:val="00C07656"/>
    <w:rsid w:val="00C07C39"/>
    <w:rsid w:val="00C1004D"/>
    <w:rsid w:val="00C11E5B"/>
    <w:rsid w:val="00C12253"/>
    <w:rsid w:val="00C129D8"/>
    <w:rsid w:val="00C1303A"/>
    <w:rsid w:val="00C134B9"/>
    <w:rsid w:val="00C16AAC"/>
    <w:rsid w:val="00C17C74"/>
    <w:rsid w:val="00C17F73"/>
    <w:rsid w:val="00C20F04"/>
    <w:rsid w:val="00C21AE6"/>
    <w:rsid w:val="00C23130"/>
    <w:rsid w:val="00C23A1D"/>
    <w:rsid w:val="00C23E2C"/>
    <w:rsid w:val="00C2428C"/>
    <w:rsid w:val="00C25BD0"/>
    <w:rsid w:val="00C25FDB"/>
    <w:rsid w:val="00C26116"/>
    <w:rsid w:val="00C26B59"/>
    <w:rsid w:val="00C27562"/>
    <w:rsid w:val="00C309C9"/>
    <w:rsid w:val="00C31708"/>
    <w:rsid w:val="00C31E50"/>
    <w:rsid w:val="00C3402F"/>
    <w:rsid w:val="00C35E7C"/>
    <w:rsid w:val="00C3614C"/>
    <w:rsid w:val="00C362F9"/>
    <w:rsid w:val="00C36649"/>
    <w:rsid w:val="00C40943"/>
    <w:rsid w:val="00C40E14"/>
    <w:rsid w:val="00C40F70"/>
    <w:rsid w:val="00C420DF"/>
    <w:rsid w:val="00C4284B"/>
    <w:rsid w:val="00C42978"/>
    <w:rsid w:val="00C432EC"/>
    <w:rsid w:val="00C436CB"/>
    <w:rsid w:val="00C43ED9"/>
    <w:rsid w:val="00C4500C"/>
    <w:rsid w:val="00C45469"/>
    <w:rsid w:val="00C458A9"/>
    <w:rsid w:val="00C45AF6"/>
    <w:rsid w:val="00C45B1E"/>
    <w:rsid w:val="00C46371"/>
    <w:rsid w:val="00C467CD"/>
    <w:rsid w:val="00C46961"/>
    <w:rsid w:val="00C51301"/>
    <w:rsid w:val="00C52D79"/>
    <w:rsid w:val="00C52EB4"/>
    <w:rsid w:val="00C53A2D"/>
    <w:rsid w:val="00C56FFA"/>
    <w:rsid w:val="00C575C1"/>
    <w:rsid w:val="00C576D1"/>
    <w:rsid w:val="00C57EFB"/>
    <w:rsid w:val="00C604ED"/>
    <w:rsid w:val="00C61DFE"/>
    <w:rsid w:val="00C623D0"/>
    <w:rsid w:val="00C62CD8"/>
    <w:rsid w:val="00C66DB7"/>
    <w:rsid w:val="00C706C0"/>
    <w:rsid w:val="00C73034"/>
    <w:rsid w:val="00C74216"/>
    <w:rsid w:val="00C744ED"/>
    <w:rsid w:val="00C746F6"/>
    <w:rsid w:val="00C74C48"/>
    <w:rsid w:val="00C753CD"/>
    <w:rsid w:val="00C76E04"/>
    <w:rsid w:val="00C77E16"/>
    <w:rsid w:val="00C77F12"/>
    <w:rsid w:val="00C812F6"/>
    <w:rsid w:val="00C83759"/>
    <w:rsid w:val="00C8455F"/>
    <w:rsid w:val="00C847FF"/>
    <w:rsid w:val="00C8509B"/>
    <w:rsid w:val="00C85740"/>
    <w:rsid w:val="00C86942"/>
    <w:rsid w:val="00C86A37"/>
    <w:rsid w:val="00C90454"/>
    <w:rsid w:val="00C9178F"/>
    <w:rsid w:val="00C93820"/>
    <w:rsid w:val="00C94ECB"/>
    <w:rsid w:val="00C94ED1"/>
    <w:rsid w:val="00C95758"/>
    <w:rsid w:val="00C96370"/>
    <w:rsid w:val="00C969FC"/>
    <w:rsid w:val="00C96A23"/>
    <w:rsid w:val="00C9735A"/>
    <w:rsid w:val="00C973C0"/>
    <w:rsid w:val="00CA0146"/>
    <w:rsid w:val="00CA1E75"/>
    <w:rsid w:val="00CA33BB"/>
    <w:rsid w:val="00CA36B8"/>
    <w:rsid w:val="00CA43E0"/>
    <w:rsid w:val="00CA5386"/>
    <w:rsid w:val="00CA543E"/>
    <w:rsid w:val="00CA56C7"/>
    <w:rsid w:val="00CA66E9"/>
    <w:rsid w:val="00CB0965"/>
    <w:rsid w:val="00CB0B3F"/>
    <w:rsid w:val="00CB232B"/>
    <w:rsid w:val="00CB27D7"/>
    <w:rsid w:val="00CB2BBE"/>
    <w:rsid w:val="00CB38EF"/>
    <w:rsid w:val="00CB449A"/>
    <w:rsid w:val="00CB5AA6"/>
    <w:rsid w:val="00CB5D30"/>
    <w:rsid w:val="00CB5E5D"/>
    <w:rsid w:val="00CB72A9"/>
    <w:rsid w:val="00CB7557"/>
    <w:rsid w:val="00CB7713"/>
    <w:rsid w:val="00CB7C36"/>
    <w:rsid w:val="00CC07B8"/>
    <w:rsid w:val="00CC2F61"/>
    <w:rsid w:val="00CC4183"/>
    <w:rsid w:val="00CC5F03"/>
    <w:rsid w:val="00CC6B6B"/>
    <w:rsid w:val="00CC7263"/>
    <w:rsid w:val="00CC78AF"/>
    <w:rsid w:val="00CD0438"/>
    <w:rsid w:val="00CD0882"/>
    <w:rsid w:val="00CD0981"/>
    <w:rsid w:val="00CD1B7E"/>
    <w:rsid w:val="00CD2516"/>
    <w:rsid w:val="00CD2757"/>
    <w:rsid w:val="00CD378B"/>
    <w:rsid w:val="00CD3F4A"/>
    <w:rsid w:val="00CD44E3"/>
    <w:rsid w:val="00CD6664"/>
    <w:rsid w:val="00CD7782"/>
    <w:rsid w:val="00CD7A68"/>
    <w:rsid w:val="00CE044B"/>
    <w:rsid w:val="00CE056A"/>
    <w:rsid w:val="00CE1806"/>
    <w:rsid w:val="00CE1C39"/>
    <w:rsid w:val="00CE2398"/>
    <w:rsid w:val="00CE2E58"/>
    <w:rsid w:val="00CE420C"/>
    <w:rsid w:val="00CE523E"/>
    <w:rsid w:val="00CE59B5"/>
    <w:rsid w:val="00CE5D02"/>
    <w:rsid w:val="00CE5FC4"/>
    <w:rsid w:val="00CE6176"/>
    <w:rsid w:val="00CE687F"/>
    <w:rsid w:val="00CE72E8"/>
    <w:rsid w:val="00CE7F31"/>
    <w:rsid w:val="00CE7FFE"/>
    <w:rsid w:val="00CF0882"/>
    <w:rsid w:val="00CF0AB9"/>
    <w:rsid w:val="00CF12F8"/>
    <w:rsid w:val="00CF2542"/>
    <w:rsid w:val="00CF27DC"/>
    <w:rsid w:val="00CF2C6E"/>
    <w:rsid w:val="00CF3593"/>
    <w:rsid w:val="00CF394D"/>
    <w:rsid w:val="00CF3FAE"/>
    <w:rsid w:val="00CF689F"/>
    <w:rsid w:val="00D00423"/>
    <w:rsid w:val="00D012CD"/>
    <w:rsid w:val="00D01AA6"/>
    <w:rsid w:val="00D02160"/>
    <w:rsid w:val="00D02EE3"/>
    <w:rsid w:val="00D032F1"/>
    <w:rsid w:val="00D05C77"/>
    <w:rsid w:val="00D06FA3"/>
    <w:rsid w:val="00D071EB"/>
    <w:rsid w:val="00D07263"/>
    <w:rsid w:val="00D079C9"/>
    <w:rsid w:val="00D10A1C"/>
    <w:rsid w:val="00D10D2E"/>
    <w:rsid w:val="00D11379"/>
    <w:rsid w:val="00D11F4C"/>
    <w:rsid w:val="00D1224D"/>
    <w:rsid w:val="00D128F9"/>
    <w:rsid w:val="00D16E5A"/>
    <w:rsid w:val="00D16F40"/>
    <w:rsid w:val="00D1782B"/>
    <w:rsid w:val="00D20081"/>
    <w:rsid w:val="00D20769"/>
    <w:rsid w:val="00D209D1"/>
    <w:rsid w:val="00D20D1E"/>
    <w:rsid w:val="00D21471"/>
    <w:rsid w:val="00D22304"/>
    <w:rsid w:val="00D22568"/>
    <w:rsid w:val="00D231FC"/>
    <w:rsid w:val="00D2417B"/>
    <w:rsid w:val="00D249D8"/>
    <w:rsid w:val="00D254CF"/>
    <w:rsid w:val="00D262EE"/>
    <w:rsid w:val="00D2706E"/>
    <w:rsid w:val="00D270A7"/>
    <w:rsid w:val="00D27504"/>
    <w:rsid w:val="00D30878"/>
    <w:rsid w:val="00D31557"/>
    <w:rsid w:val="00D319F1"/>
    <w:rsid w:val="00D31C1C"/>
    <w:rsid w:val="00D32D7F"/>
    <w:rsid w:val="00D32EED"/>
    <w:rsid w:val="00D33D4D"/>
    <w:rsid w:val="00D34B6B"/>
    <w:rsid w:val="00D3597E"/>
    <w:rsid w:val="00D35E21"/>
    <w:rsid w:val="00D35EAF"/>
    <w:rsid w:val="00D3692A"/>
    <w:rsid w:val="00D36A64"/>
    <w:rsid w:val="00D3729D"/>
    <w:rsid w:val="00D37424"/>
    <w:rsid w:val="00D37665"/>
    <w:rsid w:val="00D37A68"/>
    <w:rsid w:val="00D40024"/>
    <w:rsid w:val="00D412F4"/>
    <w:rsid w:val="00D419C7"/>
    <w:rsid w:val="00D41A2A"/>
    <w:rsid w:val="00D41B5E"/>
    <w:rsid w:val="00D42076"/>
    <w:rsid w:val="00D4251A"/>
    <w:rsid w:val="00D426E7"/>
    <w:rsid w:val="00D44419"/>
    <w:rsid w:val="00D44507"/>
    <w:rsid w:val="00D45606"/>
    <w:rsid w:val="00D4613F"/>
    <w:rsid w:val="00D50464"/>
    <w:rsid w:val="00D513E3"/>
    <w:rsid w:val="00D51A0A"/>
    <w:rsid w:val="00D53A74"/>
    <w:rsid w:val="00D54B61"/>
    <w:rsid w:val="00D54C23"/>
    <w:rsid w:val="00D54D9A"/>
    <w:rsid w:val="00D54EEE"/>
    <w:rsid w:val="00D5563C"/>
    <w:rsid w:val="00D56570"/>
    <w:rsid w:val="00D565C7"/>
    <w:rsid w:val="00D568C3"/>
    <w:rsid w:val="00D56E8A"/>
    <w:rsid w:val="00D60B16"/>
    <w:rsid w:val="00D614F1"/>
    <w:rsid w:val="00D61E43"/>
    <w:rsid w:val="00D62167"/>
    <w:rsid w:val="00D627E2"/>
    <w:rsid w:val="00D628C7"/>
    <w:rsid w:val="00D62ED7"/>
    <w:rsid w:val="00D634F2"/>
    <w:rsid w:val="00D6369B"/>
    <w:rsid w:val="00D64C4F"/>
    <w:rsid w:val="00D66222"/>
    <w:rsid w:val="00D664AF"/>
    <w:rsid w:val="00D66ECD"/>
    <w:rsid w:val="00D70B37"/>
    <w:rsid w:val="00D74A30"/>
    <w:rsid w:val="00D74A93"/>
    <w:rsid w:val="00D76BA1"/>
    <w:rsid w:val="00D774A3"/>
    <w:rsid w:val="00D77CB9"/>
    <w:rsid w:val="00D800FE"/>
    <w:rsid w:val="00D8079A"/>
    <w:rsid w:val="00D8118D"/>
    <w:rsid w:val="00D83A62"/>
    <w:rsid w:val="00D83C52"/>
    <w:rsid w:val="00D83DD9"/>
    <w:rsid w:val="00D8422A"/>
    <w:rsid w:val="00D8494A"/>
    <w:rsid w:val="00D84B26"/>
    <w:rsid w:val="00D85676"/>
    <w:rsid w:val="00D85713"/>
    <w:rsid w:val="00D85905"/>
    <w:rsid w:val="00D87232"/>
    <w:rsid w:val="00D90986"/>
    <w:rsid w:val="00D90A0F"/>
    <w:rsid w:val="00D91D02"/>
    <w:rsid w:val="00D92185"/>
    <w:rsid w:val="00D921AB"/>
    <w:rsid w:val="00D932E7"/>
    <w:rsid w:val="00D93618"/>
    <w:rsid w:val="00D95908"/>
    <w:rsid w:val="00D974AE"/>
    <w:rsid w:val="00D975A9"/>
    <w:rsid w:val="00D97F28"/>
    <w:rsid w:val="00DA0D6C"/>
    <w:rsid w:val="00DA136E"/>
    <w:rsid w:val="00DA2F52"/>
    <w:rsid w:val="00DA5D39"/>
    <w:rsid w:val="00DA5D42"/>
    <w:rsid w:val="00DA75B6"/>
    <w:rsid w:val="00DB0E81"/>
    <w:rsid w:val="00DB2680"/>
    <w:rsid w:val="00DB32DE"/>
    <w:rsid w:val="00DB39CD"/>
    <w:rsid w:val="00DB4CBD"/>
    <w:rsid w:val="00DB5242"/>
    <w:rsid w:val="00DB57DE"/>
    <w:rsid w:val="00DB5ACD"/>
    <w:rsid w:val="00DB6684"/>
    <w:rsid w:val="00DB7E43"/>
    <w:rsid w:val="00DC0285"/>
    <w:rsid w:val="00DC25CF"/>
    <w:rsid w:val="00DC3B21"/>
    <w:rsid w:val="00DC3BC5"/>
    <w:rsid w:val="00DC50B5"/>
    <w:rsid w:val="00DC5C96"/>
    <w:rsid w:val="00DC6B01"/>
    <w:rsid w:val="00DD007F"/>
    <w:rsid w:val="00DD01BA"/>
    <w:rsid w:val="00DD08CD"/>
    <w:rsid w:val="00DD0F79"/>
    <w:rsid w:val="00DD1555"/>
    <w:rsid w:val="00DD16E8"/>
    <w:rsid w:val="00DD1A40"/>
    <w:rsid w:val="00DD2961"/>
    <w:rsid w:val="00DD2DF4"/>
    <w:rsid w:val="00DD4286"/>
    <w:rsid w:val="00DD46CC"/>
    <w:rsid w:val="00DD48B2"/>
    <w:rsid w:val="00DD516C"/>
    <w:rsid w:val="00DD6114"/>
    <w:rsid w:val="00DD7C29"/>
    <w:rsid w:val="00DD7D33"/>
    <w:rsid w:val="00DE0CEE"/>
    <w:rsid w:val="00DE12F1"/>
    <w:rsid w:val="00DE1FE5"/>
    <w:rsid w:val="00DE2E81"/>
    <w:rsid w:val="00DE3A2D"/>
    <w:rsid w:val="00DE3C1B"/>
    <w:rsid w:val="00DE4C92"/>
    <w:rsid w:val="00DE4CFC"/>
    <w:rsid w:val="00DE557C"/>
    <w:rsid w:val="00DE6525"/>
    <w:rsid w:val="00DE66A6"/>
    <w:rsid w:val="00DE741A"/>
    <w:rsid w:val="00DE7697"/>
    <w:rsid w:val="00DF02E0"/>
    <w:rsid w:val="00DF0B54"/>
    <w:rsid w:val="00DF1ADA"/>
    <w:rsid w:val="00DF23F0"/>
    <w:rsid w:val="00DF3431"/>
    <w:rsid w:val="00DF3FCD"/>
    <w:rsid w:val="00DF48BA"/>
    <w:rsid w:val="00DF4D26"/>
    <w:rsid w:val="00DF5E7C"/>
    <w:rsid w:val="00DF6013"/>
    <w:rsid w:val="00E0276F"/>
    <w:rsid w:val="00E02F46"/>
    <w:rsid w:val="00E030AE"/>
    <w:rsid w:val="00E0467B"/>
    <w:rsid w:val="00E04B2A"/>
    <w:rsid w:val="00E05A06"/>
    <w:rsid w:val="00E05A8F"/>
    <w:rsid w:val="00E05D6A"/>
    <w:rsid w:val="00E06205"/>
    <w:rsid w:val="00E079F1"/>
    <w:rsid w:val="00E1130D"/>
    <w:rsid w:val="00E11D8F"/>
    <w:rsid w:val="00E121E8"/>
    <w:rsid w:val="00E12362"/>
    <w:rsid w:val="00E12D34"/>
    <w:rsid w:val="00E1416D"/>
    <w:rsid w:val="00E1491A"/>
    <w:rsid w:val="00E14EE6"/>
    <w:rsid w:val="00E1513E"/>
    <w:rsid w:val="00E15511"/>
    <w:rsid w:val="00E15571"/>
    <w:rsid w:val="00E16008"/>
    <w:rsid w:val="00E16518"/>
    <w:rsid w:val="00E16F8E"/>
    <w:rsid w:val="00E171C2"/>
    <w:rsid w:val="00E17985"/>
    <w:rsid w:val="00E17D84"/>
    <w:rsid w:val="00E20F73"/>
    <w:rsid w:val="00E221C7"/>
    <w:rsid w:val="00E226E3"/>
    <w:rsid w:val="00E22A90"/>
    <w:rsid w:val="00E2389F"/>
    <w:rsid w:val="00E24B58"/>
    <w:rsid w:val="00E26706"/>
    <w:rsid w:val="00E26D8C"/>
    <w:rsid w:val="00E270A4"/>
    <w:rsid w:val="00E27423"/>
    <w:rsid w:val="00E30910"/>
    <w:rsid w:val="00E30C81"/>
    <w:rsid w:val="00E32935"/>
    <w:rsid w:val="00E336D1"/>
    <w:rsid w:val="00E34AE2"/>
    <w:rsid w:val="00E35403"/>
    <w:rsid w:val="00E3540C"/>
    <w:rsid w:val="00E35622"/>
    <w:rsid w:val="00E35C77"/>
    <w:rsid w:val="00E36473"/>
    <w:rsid w:val="00E378B6"/>
    <w:rsid w:val="00E4073D"/>
    <w:rsid w:val="00E40886"/>
    <w:rsid w:val="00E4099D"/>
    <w:rsid w:val="00E40C26"/>
    <w:rsid w:val="00E416B8"/>
    <w:rsid w:val="00E41D66"/>
    <w:rsid w:val="00E42CEE"/>
    <w:rsid w:val="00E42D34"/>
    <w:rsid w:val="00E4335B"/>
    <w:rsid w:val="00E434B9"/>
    <w:rsid w:val="00E44167"/>
    <w:rsid w:val="00E44B04"/>
    <w:rsid w:val="00E450F8"/>
    <w:rsid w:val="00E459B5"/>
    <w:rsid w:val="00E46CE8"/>
    <w:rsid w:val="00E47B85"/>
    <w:rsid w:val="00E507CA"/>
    <w:rsid w:val="00E533E0"/>
    <w:rsid w:val="00E53558"/>
    <w:rsid w:val="00E535FA"/>
    <w:rsid w:val="00E53B90"/>
    <w:rsid w:val="00E601B5"/>
    <w:rsid w:val="00E628E8"/>
    <w:rsid w:val="00E62E6E"/>
    <w:rsid w:val="00E648FD"/>
    <w:rsid w:val="00E651D2"/>
    <w:rsid w:val="00E6549A"/>
    <w:rsid w:val="00E65823"/>
    <w:rsid w:val="00E65E2D"/>
    <w:rsid w:val="00E666C9"/>
    <w:rsid w:val="00E66CE6"/>
    <w:rsid w:val="00E6705B"/>
    <w:rsid w:val="00E67787"/>
    <w:rsid w:val="00E70929"/>
    <w:rsid w:val="00E71189"/>
    <w:rsid w:val="00E711BE"/>
    <w:rsid w:val="00E72A56"/>
    <w:rsid w:val="00E73DC6"/>
    <w:rsid w:val="00E746C4"/>
    <w:rsid w:val="00E7522E"/>
    <w:rsid w:val="00E75BCA"/>
    <w:rsid w:val="00E75F16"/>
    <w:rsid w:val="00E77DCC"/>
    <w:rsid w:val="00E8341F"/>
    <w:rsid w:val="00E839D6"/>
    <w:rsid w:val="00E83CC4"/>
    <w:rsid w:val="00E847FE"/>
    <w:rsid w:val="00E86225"/>
    <w:rsid w:val="00E86647"/>
    <w:rsid w:val="00E86AB5"/>
    <w:rsid w:val="00E87C45"/>
    <w:rsid w:val="00E87E5F"/>
    <w:rsid w:val="00E90EB6"/>
    <w:rsid w:val="00E920A9"/>
    <w:rsid w:val="00E922B1"/>
    <w:rsid w:val="00E92F3F"/>
    <w:rsid w:val="00E94834"/>
    <w:rsid w:val="00E95314"/>
    <w:rsid w:val="00E97C70"/>
    <w:rsid w:val="00EA2230"/>
    <w:rsid w:val="00EA3674"/>
    <w:rsid w:val="00EA466D"/>
    <w:rsid w:val="00EA47E6"/>
    <w:rsid w:val="00EA58EB"/>
    <w:rsid w:val="00EB1365"/>
    <w:rsid w:val="00EB2488"/>
    <w:rsid w:val="00EB2F01"/>
    <w:rsid w:val="00EB43EE"/>
    <w:rsid w:val="00EB490F"/>
    <w:rsid w:val="00EB4FA7"/>
    <w:rsid w:val="00EB57D0"/>
    <w:rsid w:val="00EB5BAC"/>
    <w:rsid w:val="00EB64C6"/>
    <w:rsid w:val="00EB7A60"/>
    <w:rsid w:val="00EC0C1B"/>
    <w:rsid w:val="00EC130F"/>
    <w:rsid w:val="00EC132E"/>
    <w:rsid w:val="00EC1D4B"/>
    <w:rsid w:val="00EC2501"/>
    <w:rsid w:val="00EC34FE"/>
    <w:rsid w:val="00EC6942"/>
    <w:rsid w:val="00ED013C"/>
    <w:rsid w:val="00ED02ED"/>
    <w:rsid w:val="00ED2098"/>
    <w:rsid w:val="00ED312D"/>
    <w:rsid w:val="00ED3BF1"/>
    <w:rsid w:val="00ED3DEC"/>
    <w:rsid w:val="00ED4FA6"/>
    <w:rsid w:val="00ED507E"/>
    <w:rsid w:val="00ED5378"/>
    <w:rsid w:val="00ED70AF"/>
    <w:rsid w:val="00ED7C95"/>
    <w:rsid w:val="00ED7E6F"/>
    <w:rsid w:val="00EE00A8"/>
    <w:rsid w:val="00EE0AC9"/>
    <w:rsid w:val="00EE1046"/>
    <w:rsid w:val="00EE139B"/>
    <w:rsid w:val="00EE187A"/>
    <w:rsid w:val="00EE2102"/>
    <w:rsid w:val="00EE24D1"/>
    <w:rsid w:val="00EE32EF"/>
    <w:rsid w:val="00EE41FA"/>
    <w:rsid w:val="00EE576C"/>
    <w:rsid w:val="00EE63FB"/>
    <w:rsid w:val="00EE68DE"/>
    <w:rsid w:val="00EF0630"/>
    <w:rsid w:val="00EF12B5"/>
    <w:rsid w:val="00EF1973"/>
    <w:rsid w:val="00EF2D5B"/>
    <w:rsid w:val="00EF2F9E"/>
    <w:rsid w:val="00EF3247"/>
    <w:rsid w:val="00EF32F3"/>
    <w:rsid w:val="00EF3A74"/>
    <w:rsid w:val="00EF53BB"/>
    <w:rsid w:val="00EF5685"/>
    <w:rsid w:val="00F013BC"/>
    <w:rsid w:val="00F01777"/>
    <w:rsid w:val="00F02345"/>
    <w:rsid w:val="00F03214"/>
    <w:rsid w:val="00F0448A"/>
    <w:rsid w:val="00F04F1F"/>
    <w:rsid w:val="00F05311"/>
    <w:rsid w:val="00F05468"/>
    <w:rsid w:val="00F05D13"/>
    <w:rsid w:val="00F07BB3"/>
    <w:rsid w:val="00F07D94"/>
    <w:rsid w:val="00F07EAE"/>
    <w:rsid w:val="00F07FA5"/>
    <w:rsid w:val="00F1054C"/>
    <w:rsid w:val="00F10AA5"/>
    <w:rsid w:val="00F10DF2"/>
    <w:rsid w:val="00F11A6A"/>
    <w:rsid w:val="00F11E2A"/>
    <w:rsid w:val="00F15185"/>
    <w:rsid w:val="00F153B3"/>
    <w:rsid w:val="00F1657A"/>
    <w:rsid w:val="00F16A98"/>
    <w:rsid w:val="00F16E12"/>
    <w:rsid w:val="00F1742F"/>
    <w:rsid w:val="00F22B4A"/>
    <w:rsid w:val="00F2336D"/>
    <w:rsid w:val="00F24262"/>
    <w:rsid w:val="00F24363"/>
    <w:rsid w:val="00F2513E"/>
    <w:rsid w:val="00F255F0"/>
    <w:rsid w:val="00F2574A"/>
    <w:rsid w:val="00F25784"/>
    <w:rsid w:val="00F25791"/>
    <w:rsid w:val="00F25B35"/>
    <w:rsid w:val="00F25B53"/>
    <w:rsid w:val="00F25C9D"/>
    <w:rsid w:val="00F25D8A"/>
    <w:rsid w:val="00F31CE0"/>
    <w:rsid w:val="00F33115"/>
    <w:rsid w:val="00F33213"/>
    <w:rsid w:val="00F33BC2"/>
    <w:rsid w:val="00F34470"/>
    <w:rsid w:val="00F3556D"/>
    <w:rsid w:val="00F3639B"/>
    <w:rsid w:val="00F36A21"/>
    <w:rsid w:val="00F36DFB"/>
    <w:rsid w:val="00F40E29"/>
    <w:rsid w:val="00F41B89"/>
    <w:rsid w:val="00F43639"/>
    <w:rsid w:val="00F4520A"/>
    <w:rsid w:val="00F4565C"/>
    <w:rsid w:val="00F456A6"/>
    <w:rsid w:val="00F45C28"/>
    <w:rsid w:val="00F45D08"/>
    <w:rsid w:val="00F45FB7"/>
    <w:rsid w:val="00F460CC"/>
    <w:rsid w:val="00F46F1B"/>
    <w:rsid w:val="00F500F5"/>
    <w:rsid w:val="00F5063D"/>
    <w:rsid w:val="00F511B0"/>
    <w:rsid w:val="00F522FC"/>
    <w:rsid w:val="00F528E2"/>
    <w:rsid w:val="00F53350"/>
    <w:rsid w:val="00F533F2"/>
    <w:rsid w:val="00F543A0"/>
    <w:rsid w:val="00F5663A"/>
    <w:rsid w:val="00F56CEA"/>
    <w:rsid w:val="00F5702D"/>
    <w:rsid w:val="00F5771B"/>
    <w:rsid w:val="00F6042C"/>
    <w:rsid w:val="00F60F76"/>
    <w:rsid w:val="00F61513"/>
    <w:rsid w:val="00F62ECC"/>
    <w:rsid w:val="00F63A77"/>
    <w:rsid w:val="00F64892"/>
    <w:rsid w:val="00F64A6B"/>
    <w:rsid w:val="00F650BD"/>
    <w:rsid w:val="00F661FE"/>
    <w:rsid w:val="00F66EB2"/>
    <w:rsid w:val="00F67FAE"/>
    <w:rsid w:val="00F71192"/>
    <w:rsid w:val="00F714E3"/>
    <w:rsid w:val="00F72093"/>
    <w:rsid w:val="00F7228E"/>
    <w:rsid w:val="00F73D63"/>
    <w:rsid w:val="00F7449B"/>
    <w:rsid w:val="00F7567A"/>
    <w:rsid w:val="00F76F70"/>
    <w:rsid w:val="00F772FE"/>
    <w:rsid w:val="00F80ED0"/>
    <w:rsid w:val="00F80F47"/>
    <w:rsid w:val="00F81449"/>
    <w:rsid w:val="00F81DB5"/>
    <w:rsid w:val="00F83E9D"/>
    <w:rsid w:val="00F84323"/>
    <w:rsid w:val="00F87568"/>
    <w:rsid w:val="00F87F47"/>
    <w:rsid w:val="00F9087F"/>
    <w:rsid w:val="00F90DB0"/>
    <w:rsid w:val="00F90EC7"/>
    <w:rsid w:val="00F914F2"/>
    <w:rsid w:val="00F9324C"/>
    <w:rsid w:val="00F93B3F"/>
    <w:rsid w:val="00F93C96"/>
    <w:rsid w:val="00F93CF7"/>
    <w:rsid w:val="00F94160"/>
    <w:rsid w:val="00F94334"/>
    <w:rsid w:val="00F94564"/>
    <w:rsid w:val="00F9532A"/>
    <w:rsid w:val="00F9537E"/>
    <w:rsid w:val="00F95E10"/>
    <w:rsid w:val="00F964D0"/>
    <w:rsid w:val="00F96796"/>
    <w:rsid w:val="00F9711C"/>
    <w:rsid w:val="00F9772D"/>
    <w:rsid w:val="00FA02ED"/>
    <w:rsid w:val="00FA1674"/>
    <w:rsid w:val="00FA36DF"/>
    <w:rsid w:val="00FA4FB4"/>
    <w:rsid w:val="00FA5E00"/>
    <w:rsid w:val="00FA66D4"/>
    <w:rsid w:val="00FA6760"/>
    <w:rsid w:val="00FB1A2F"/>
    <w:rsid w:val="00FB1DE8"/>
    <w:rsid w:val="00FB27B5"/>
    <w:rsid w:val="00FB29A2"/>
    <w:rsid w:val="00FB2B52"/>
    <w:rsid w:val="00FB3177"/>
    <w:rsid w:val="00FB35A2"/>
    <w:rsid w:val="00FB3744"/>
    <w:rsid w:val="00FB497D"/>
    <w:rsid w:val="00FB5BC3"/>
    <w:rsid w:val="00FB5C85"/>
    <w:rsid w:val="00FB74C4"/>
    <w:rsid w:val="00FB792C"/>
    <w:rsid w:val="00FC36EE"/>
    <w:rsid w:val="00FC3991"/>
    <w:rsid w:val="00FC420F"/>
    <w:rsid w:val="00FC448E"/>
    <w:rsid w:val="00FC458F"/>
    <w:rsid w:val="00FC4D85"/>
    <w:rsid w:val="00FC692C"/>
    <w:rsid w:val="00FC713A"/>
    <w:rsid w:val="00FC7438"/>
    <w:rsid w:val="00FC7E06"/>
    <w:rsid w:val="00FD03B9"/>
    <w:rsid w:val="00FD04B1"/>
    <w:rsid w:val="00FD190E"/>
    <w:rsid w:val="00FD3173"/>
    <w:rsid w:val="00FD394F"/>
    <w:rsid w:val="00FD3DC2"/>
    <w:rsid w:val="00FD4A06"/>
    <w:rsid w:val="00FD5652"/>
    <w:rsid w:val="00FD62D9"/>
    <w:rsid w:val="00FD640E"/>
    <w:rsid w:val="00FD7560"/>
    <w:rsid w:val="00FE049F"/>
    <w:rsid w:val="00FE08BB"/>
    <w:rsid w:val="00FE0B99"/>
    <w:rsid w:val="00FE0BBC"/>
    <w:rsid w:val="00FE11DC"/>
    <w:rsid w:val="00FE14D1"/>
    <w:rsid w:val="00FE21F2"/>
    <w:rsid w:val="00FE28A9"/>
    <w:rsid w:val="00FE2B00"/>
    <w:rsid w:val="00FE4CCB"/>
    <w:rsid w:val="00FE67EE"/>
    <w:rsid w:val="00FE7BF0"/>
    <w:rsid w:val="00FF072B"/>
    <w:rsid w:val="00FF0792"/>
    <w:rsid w:val="00FF0C22"/>
    <w:rsid w:val="00FF11A7"/>
    <w:rsid w:val="00FF12DE"/>
    <w:rsid w:val="00FF17C8"/>
    <w:rsid w:val="00FF1AC3"/>
    <w:rsid w:val="00FF1DA2"/>
    <w:rsid w:val="00FF3C02"/>
    <w:rsid w:val="00FF42BB"/>
    <w:rsid w:val="00FF49FA"/>
    <w:rsid w:val="00FF4B56"/>
    <w:rsid w:val="00FF52F8"/>
    <w:rsid w:val="00FF578E"/>
    <w:rsid w:val="00FF6C90"/>
    <w:rsid w:val="00FF70F4"/>
    <w:rsid w:val="00FF71FF"/>
    <w:rsid w:val="00FF7D99"/>
    <w:rsid w:val="05C24A3C"/>
    <w:rsid w:val="078948D7"/>
    <w:rsid w:val="07FF09EC"/>
    <w:rsid w:val="0CBA6F68"/>
    <w:rsid w:val="0F9C6B75"/>
    <w:rsid w:val="142E47EB"/>
    <w:rsid w:val="14C42F36"/>
    <w:rsid w:val="19D03F01"/>
    <w:rsid w:val="1B9F431E"/>
    <w:rsid w:val="2391602A"/>
    <w:rsid w:val="25E43462"/>
    <w:rsid w:val="26774271"/>
    <w:rsid w:val="35537238"/>
    <w:rsid w:val="3DD700BD"/>
    <w:rsid w:val="3EEA4D63"/>
    <w:rsid w:val="4644667A"/>
    <w:rsid w:val="4865731D"/>
    <w:rsid w:val="52A87FD6"/>
    <w:rsid w:val="58AF6092"/>
    <w:rsid w:val="5CF678D0"/>
    <w:rsid w:val="6110398F"/>
    <w:rsid w:val="63283736"/>
    <w:rsid w:val="6C066477"/>
    <w:rsid w:val="6D117EE7"/>
    <w:rsid w:val="70BF0D74"/>
    <w:rsid w:val="736F105B"/>
    <w:rsid w:val="7E8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footnote text" w:uiPriority="99" w:unhideWhenUsed="1" w:qFormat="1"/>
    <w:lsdException w:name="annotation text" w:qFormat="1"/>
    <w:lsdException w:name="header" w:uiPriority="99" w:qFormat="1"/>
    <w:lsdException w:name="footer" w:uiPriority="99" w:qFormat="1"/>
    <w:lsdException w:name="caption" w:uiPriority="35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ind w:right="-1" w:firstLine="42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1"/>
    <w:qFormat/>
    <w:pPr>
      <w:keepNext/>
      <w:keepLines/>
      <w:numPr>
        <w:numId w:val="1"/>
      </w:numPr>
      <w:spacing w:before="340" w:after="330"/>
      <w:ind w:right="-907"/>
      <w:outlineLvl w:val="0"/>
    </w:pPr>
    <w:rPr>
      <w:rFonts w:ascii="微软雅黑" w:eastAsia="微软雅黑" w:hAnsi="微软雅黑"/>
      <w:bCs/>
      <w:kern w:val="44"/>
      <w:sz w:val="28"/>
      <w:szCs w:val="28"/>
      <w:lang w:val="zh-CN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/>
      <w:ind w:right="-907"/>
      <w:outlineLvl w:val="1"/>
    </w:pPr>
    <w:rPr>
      <w:rFonts w:ascii="微软雅黑" w:eastAsia="微软雅黑" w:hAnsi="微软雅黑"/>
      <w:b/>
      <w:bCs/>
      <w:szCs w:val="21"/>
      <w:lang w:val="zh-CN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hAnsi="Arial"/>
      <w:b/>
      <w:bCs/>
      <w:sz w:val="18"/>
      <w:szCs w:val="32"/>
      <w:lang w:val="zh-CN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Cs w:val="28"/>
      <w:lang w:val="zh-CN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lang w:val="zh-CN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lang w:val="zh-CN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lang w:val="zh-CN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70">
    <w:name w:val="toc 7"/>
    <w:basedOn w:val="a"/>
    <w:next w:val="a"/>
    <w:uiPriority w:val="39"/>
    <w:unhideWhenUsed/>
    <w:qFormat/>
    <w:pPr>
      <w:spacing w:line="240" w:lineRule="auto"/>
      <w:ind w:leftChars="1200" w:left="2520" w:right="0" w:firstLine="0"/>
    </w:pPr>
    <w:rPr>
      <w:rFonts w:asciiTheme="minorHAnsi" w:eastAsiaTheme="minorEastAsia" w:hAnsiTheme="minorHAnsi" w:cstheme="minorBidi"/>
      <w:szCs w:val="22"/>
    </w:rPr>
  </w:style>
  <w:style w:type="paragraph" w:styleId="a5">
    <w:name w:val="caption"/>
    <w:basedOn w:val="a"/>
    <w:next w:val="a"/>
    <w:uiPriority w:val="35"/>
    <w:qFormat/>
    <w:pPr>
      <w:jc w:val="left"/>
    </w:pPr>
    <w:rPr>
      <w:b/>
      <w:bCs/>
      <w:sz w:val="30"/>
    </w:rPr>
  </w:style>
  <w:style w:type="paragraph" w:styleId="a6">
    <w:name w:val="Document Map"/>
    <w:basedOn w:val="a"/>
    <w:link w:val="Char1"/>
    <w:qFormat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spacing w:line="240" w:lineRule="auto"/>
      <w:ind w:leftChars="800" w:left="1680" w:right="0" w:firstLine="0"/>
    </w:pPr>
    <w:rPr>
      <w:rFonts w:asciiTheme="minorHAnsi" w:eastAsiaTheme="minorEastAsia" w:hAnsiTheme="minorHAnsi" w:cstheme="minorBidi"/>
      <w:szCs w:val="22"/>
    </w:rPr>
  </w:style>
  <w:style w:type="paragraph" w:styleId="30">
    <w:name w:val="toc 3"/>
    <w:basedOn w:val="a"/>
    <w:next w:val="a"/>
    <w:uiPriority w:val="39"/>
    <w:unhideWhenUsed/>
    <w:qFormat/>
    <w:pPr>
      <w:spacing w:line="240" w:lineRule="auto"/>
      <w:ind w:leftChars="400" w:left="840" w:right="0" w:firstLine="0"/>
    </w:pPr>
    <w:rPr>
      <w:rFonts w:asciiTheme="minorHAnsi" w:eastAsiaTheme="minorEastAsia" w:hAnsiTheme="minorHAnsi" w:cstheme="minorBidi"/>
      <w:szCs w:val="22"/>
    </w:rPr>
  </w:style>
  <w:style w:type="paragraph" w:styleId="a7">
    <w:name w:val="Plain Text"/>
    <w:basedOn w:val="a"/>
    <w:link w:val="Char2"/>
    <w:qFormat/>
    <w:pPr>
      <w:spacing w:before="120"/>
    </w:pPr>
    <w:rPr>
      <w:rFonts w:ascii="宋体" w:hAnsi="Courier New"/>
      <w:szCs w:val="20"/>
      <w:lang w:val="zh-CN"/>
    </w:rPr>
  </w:style>
  <w:style w:type="paragraph" w:styleId="80">
    <w:name w:val="toc 8"/>
    <w:basedOn w:val="a"/>
    <w:next w:val="a"/>
    <w:uiPriority w:val="39"/>
    <w:unhideWhenUsed/>
    <w:qFormat/>
    <w:pPr>
      <w:spacing w:line="240" w:lineRule="auto"/>
      <w:ind w:leftChars="1400" w:left="2940" w:right="0" w:firstLine="0"/>
    </w:pPr>
    <w:rPr>
      <w:rFonts w:asciiTheme="minorHAnsi" w:eastAsiaTheme="minorEastAsia" w:hAnsiTheme="minorHAnsi" w:cstheme="minorBidi"/>
      <w:szCs w:val="22"/>
    </w:rPr>
  </w:style>
  <w:style w:type="paragraph" w:styleId="a8">
    <w:name w:val="Balloon Text"/>
    <w:basedOn w:val="a"/>
    <w:link w:val="Char3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Char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a">
    <w:name w:val="header"/>
    <w:basedOn w:val="a"/>
    <w:link w:val="Char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unhideWhenUsed/>
    <w:qFormat/>
    <w:pPr>
      <w:spacing w:line="240" w:lineRule="auto"/>
      <w:ind w:leftChars="600" w:left="1260" w:right="0" w:firstLine="0"/>
    </w:pPr>
    <w:rPr>
      <w:rFonts w:asciiTheme="minorHAnsi" w:eastAsiaTheme="minorEastAsia" w:hAnsiTheme="minorHAnsi" w:cstheme="minorBidi"/>
      <w:szCs w:val="22"/>
    </w:rPr>
  </w:style>
  <w:style w:type="paragraph" w:styleId="ab">
    <w:name w:val="footnote text"/>
    <w:basedOn w:val="a"/>
    <w:link w:val="Char6"/>
    <w:uiPriority w:val="99"/>
    <w:unhideWhenUsed/>
    <w:qFormat/>
    <w:pPr>
      <w:widowControl/>
      <w:spacing w:line="240" w:lineRule="auto"/>
      <w:ind w:right="0" w:firstLine="0"/>
      <w:jc w:val="left"/>
    </w:pPr>
    <w:rPr>
      <w:rFonts w:asciiTheme="minorHAnsi" w:eastAsiaTheme="minorEastAsia" w:hAnsiTheme="minorHAnsi" w:cstheme="minorBidi"/>
      <w:kern w:val="0"/>
      <w:sz w:val="20"/>
      <w:szCs w:val="20"/>
    </w:rPr>
  </w:style>
  <w:style w:type="paragraph" w:styleId="60">
    <w:name w:val="toc 6"/>
    <w:basedOn w:val="a"/>
    <w:next w:val="a"/>
    <w:uiPriority w:val="39"/>
    <w:unhideWhenUsed/>
    <w:qFormat/>
    <w:pPr>
      <w:spacing w:line="240" w:lineRule="auto"/>
      <w:ind w:leftChars="1000" w:left="2100" w:right="0" w:firstLine="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spacing w:line="240" w:lineRule="auto"/>
      <w:ind w:leftChars="1600" w:left="3360" w:right="0" w:firstLine="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  <w:jc w:val="left"/>
    </w:pPr>
    <w:rPr>
      <w:rFonts w:ascii="宋体" w:hAnsi="宋体" w:cs="宋体"/>
      <w:kern w:val="0"/>
      <w:sz w:val="24"/>
    </w:rPr>
  </w:style>
  <w:style w:type="paragraph" w:styleId="ac">
    <w:name w:val="Title"/>
    <w:basedOn w:val="a"/>
    <w:next w:val="a"/>
    <w:link w:val="Char7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zh-CN"/>
    </w:rPr>
  </w:style>
  <w:style w:type="character" w:styleId="ad">
    <w:name w:val="Strong"/>
    <w:qFormat/>
    <w:rPr>
      <w:b/>
      <w:bCs/>
    </w:rPr>
  </w:style>
  <w:style w:type="character" w:styleId="ae">
    <w:name w:val="Hyperlink"/>
    <w:uiPriority w:val="99"/>
    <w:qFormat/>
    <w:rPr>
      <w:color w:val="0000FF"/>
      <w:u w:val="single"/>
    </w:rPr>
  </w:style>
  <w:style w:type="character" w:styleId="af">
    <w:name w:val="annotation reference"/>
    <w:basedOn w:val="a0"/>
    <w:qFormat/>
    <w:rPr>
      <w:sz w:val="21"/>
      <w:szCs w:val="21"/>
    </w:rPr>
  </w:style>
  <w:style w:type="table" w:styleId="af0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2">
    <w:name w:val="纯文本 Char"/>
    <w:link w:val="a7"/>
    <w:qFormat/>
    <w:rPr>
      <w:rFonts w:ascii="宋体" w:hAnsi="Courier New"/>
      <w:kern w:val="2"/>
      <w:sz w:val="21"/>
    </w:rPr>
  </w:style>
  <w:style w:type="character" w:customStyle="1" w:styleId="1Char">
    <w:name w:val="标题 1 Char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微软雅黑" w:eastAsia="微软雅黑" w:hAnsi="微软雅黑"/>
      <w:b/>
      <w:bCs/>
      <w:kern w:val="2"/>
      <w:sz w:val="21"/>
      <w:szCs w:val="21"/>
      <w:lang w:val="zh-CN" w:eastAsia="zh-CN"/>
    </w:rPr>
  </w:style>
  <w:style w:type="character" w:customStyle="1" w:styleId="3Char">
    <w:name w:val="标题 3 Char"/>
    <w:link w:val="3"/>
    <w:qFormat/>
    <w:rPr>
      <w:rFonts w:ascii="Arial" w:hAnsi="Arial"/>
      <w:b/>
      <w:bCs/>
      <w:kern w:val="2"/>
      <w:sz w:val="18"/>
      <w:szCs w:val="32"/>
    </w:rPr>
  </w:style>
  <w:style w:type="character" w:customStyle="1" w:styleId="4Char">
    <w:name w:val="标题 4 Char"/>
    <w:link w:val="4"/>
    <w:qFormat/>
    <w:rPr>
      <w:rFonts w:ascii="Arial" w:eastAsia="黑体" w:hAnsi="Arial"/>
      <w:b/>
      <w:bCs/>
      <w:kern w:val="2"/>
      <w:sz w:val="21"/>
      <w:szCs w:val="28"/>
    </w:rPr>
  </w:style>
  <w:style w:type="character" w:customStyle="1" w:styleId="5Char">
    <w:name w:val="标题 5 Char"/>
    <w:link w:val="5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1Char1">
    <w:name w:val="标题 1 Char1"/>
    <w:link w:val="1"/>
    <w:qFormat/>
    <w:rPr>
      <w:rFonts w:ascii="微软雅黑" w:eastAsia="微软雅黑" w:hAnsi="微软雅黑"/>
      <w:bCs/>
      <w:kern w:val="44"/>
      <w:sz w:val="28"/>
      <w:szCs w:val="28"/>
      <w:lang w:val="zh-CN" w:eastAsia="zh-CN"/>
    </w:rPr>
  </w:style>
  <w:style w:type="character" w:customStyle="1" w:styleId="Char5">
    <w:name w:val="页眉 Char"/>
    <w:link w:val="aa"/>
    <w:uiPriority w:val="99"/>
    <w:qFormat/>
    <w:rPr>
      <w:kern w:val="2"/>
      <w:sz w:val="18"/>
      <w:szCs w:val="18"/>
    </w:rPr>
  </w:style>
  <w:style w:type="character" w:customStyle="1" w:styleId="Char4">
    <w:name w:val="页脚 Char"/>
    <w:link w:val="a9"/>
    <w:uiPriority w:val="99"/>
    <w:qFormat/>
    <w:rPr>
      <w:kern w:val="2"/>
      <w:sz w:val="18"/>
      <w:szCs w:val="18"/>
    </w:rPr>
  </w:style>
  <w:style w:type="paragraph" w:customStyle="1" w:styleId="-11">
    <w:name w:val="彩色列表 - 强调文字颜色 11"/>
    <w:basedOn w:val="a"/>
    <w:uiPriority w:val="34"/>
    <w:qFormat/>
    <w:pPr>
      <w:ind w:firstLineChars="200" w:firstLine="200"/>
    </w:pPr>
    <w:rPr>
      <w:rFonts w:ascii="Calibri" w:hAnsi="Calibri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</w:rPr>
  </w:style>
  <w:style w:type="character" w:customStyle="1" w:styleId="Char7">
    <w:name w:val="标题 Char"/>
    <w:link w:val="ac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1">
    <w:name w:val="文档结构图 Char"/>
    <w:basedOn w:val="a0"/>
    <w:link w:val="a6"/>
    <w:qFormat/>
    <w:rPr>
      <w:rFonts w:ascii="宋体"/>
      <w:kern w:val="2"/>
      <w:sz w:val="18"/>
      <w:szCs w:val="18"/>
    </w:rPr>
  </w:style>
  <w:style w:type="paragraph" w:customStyle="1" w:styleId="af1">
    <w:name w:val="文本内容"/>
    <w:basedOn w:val="a"/>
    <w:link w:val="Char8"/>
    <w:qFormat/>
    <w:pPr>
      <w:spacing w:beforeLines="50" w:before="156" w:afterLines="80" w:after="249" w:line="440" w:lineRule="exact"/>
      <w:ind w:right="0"/>
    </w:pPr>
    <w:rPr>
      <w:rFonts w:ascii="微软雅黑" w:eastAsia="微软雅黑" w:hAnsi="微软雅黑"/>
    </w:rPr>
  </w:style>
  <w:style w:type="paragraph" w:customStyle="1" w:styleId="af2">
    <w:name w:val="首页公司信息"/>
    <w:basedOn w:val="a"/>
    <w:link w:val="Char9"/>
    <w:qFormat/>
    <w:pPr>
      <w:spacing w:line="360" w:lineRule="exact"/>
      <w:ind w:leftChars="900" w:left="1890" w:right="0"/>
    </w:pPr>
    <w:rPr>
      <w:rFonts w:ascii="微软雅黑" w:eastAsia="微软雅黑" w:hAnsi="微软雅黑"/>
      <w:color w:val="7F7F7F"/>
      <w:sz w:val="20"/>
      <w:szCs w:val="20"/>
    </w:rPr>
  </w:style>
  <w:style w:type="character" w:customStyle="1" w:styleId="Char8">
    <w:name w:val="文本内容 Char"/>
    <w:basedOn w:val="a0"/>
    <w:link w:val="af1"/>
    <w:qFormat/>
    <w:rPr>
      <w:rFonts w:ascii="微软雅黑" w:eastAsia="微软雅黑" w:hAnsi="微软雅黑"/>
      <w:kern w:val="2"/>
      <w:sz w:val="21"/>
      <w:szCs w:val="24"/>
    </w:rPr>
  </w:style>
  <w:style w:type="paragraph" w:customStyle="1" w:styleId="af3">
    <w:name w:val="首页标题"/>
    <w:basedOn w:val="a"/>
    <w:link w:val="Chara"/>
    <w:qFormat/>
    <w:pPr>
      <w:ind w:leftChars="900" w:left="1890"/>
    </w:pPr>
    <w:rPr>
      <w:rFonts w:ascii="微软雅黑" w:eastAsia="微软雅黑" w:hAnsi="微软雅黑"/>
      <w:sz w:val="40"/>
      <w:szCs w:val="40"/>
    </w:rPr>
  </w:style>
  <w:style w:type="character" w:customStyle="1" w:styleId="Char9">
    <w:name w:val="首页公司信息 Char"/>
    <w:basedOn w:val="a0"/>
    <w:link w:val="af2"/>
    <w:qFormat/>
    <w:rPr>
      <w:rFonts w:ascii="微软雅黑" w:eastAsia="微软雅黑" w:hAnsi="微软雅黑"/>
      <w:color w:val="7F7F7F"/>
      <w:kern w:val="2"/>
    </w:rPr>
  </w:style>
  <w:style w:type="paragraph" w:customStyle="1" w:styleId="af4">
    <w:name w:val="图片说明"/>
    <w:basedOn w:val="a"/>
    <w:link w:val="Charb"/>
    <w:qFormat/>
    <w:pPr>
      <w:ind w:firstLine="0"/>
      <w:jc w:val="center"/>
    </w:pPr>
    <w:rPr>
      <w:rFonts w:ascii="微软雅黑" w:eastAsia="微软雅黑" w:hAnsi="微软雅黑"/>
      <w:sz w:val="20"/>
      <w:szCs w:val="20"/>
    </w:rPr>
  </w:style>
  <w:style w:type="character" w:customStyle="1" w:styleId="Chara">
    <w:name w:val="首页标题 Char"/>
    <w:basedOn w:val="a0"/>
    <w:link w:val="af3"/>
    <w:qFormat/>
    <w:rPr>
      <w:rFonts w:ascii="微软雅黑" w:eastAsia="微软雅黑" w:hAnsi="微软雅黑"/>
      <w:kern w:val="2"/>
      <w:sz w:val="40"/>
      <w:szCs w:val="40"/>
    </w:rPr>
  </w:style>
  <w:style w:type="character" w:customStyle="1" w:styleId="Charb">
    <w:name w:val="图片说明 Char"/>
    <w:basedOn w:val="a0"/>
    <w:link w:val="af4"/>
    <w:qFormat/>
    <w:rPr>
      <w:rFonts w:ascii="微软雅黑" w:eastAsia="微软雅黑" w:hAnsi="微软雅黑"/>
      <w:kern w:val="2"/>
    </w:rPr>
  </w:style>
  <w:style w:type="character" w:customStyle="1" w:styleId="Char3">
    <w:name w:val="批注框文本 Char"/>
    <w:basedOn w:val="a0"/>
    <w:link w:val="a8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spacing w:line="240" w:lineRule="auto"/>
      <w:ind w:right="0" w:firstLineChars="200" w:firstLine="200"/>
    </w:pPr>
    <w:rPr>
      <w:rFonts w:asciiTheme="minorHAnsi" w:eastAsiaTheme="minorEastAsia" w:hAnsiTheme="minorHAnsi" w:cstheme="minorBidi"/>
      <w:szCs w:val="22"/>
    </w:rPr>
  </w:style>
  <w:style w:type="paragraph" w:customStyle="1" w:styleId="af5">
    <w:name w:val="代码高亮"/>
    <w:basedOn w:val="a"/>
    <w:link w:val="Charc"/>
    <w:qFormat/>
  </w:style>
  <w:style w:type="character" w:customStyle="1" w:styleId="Charc">
    <w:name w:val="代码高亮 Char"/>
    <w:basedOn w:val="a0"/>
    <w:link w:val="af5"/>
    <w:qFormat/>
    <w:rPr>
      <w:kern w:val="2"/>
      <w:sz w:val="21"/>
      <w:szCs w:val="24"/>
    </w:r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ind w:right="0" w:firstLine="0"/>
      <w:jc w:val="left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Char6">
    <w:name w:val="脚注文本 Char"/>
    <w:basedOn w:val="a0"/>
    <w:link w:val="ab"/>
    <w:uiPriority w:val="99"/>
    <w:qFormat/>
    <w:rPr>
      <w:rFonts w:asciiTheme="minorHAnsi" w:eastAsiaTheme="minorEastAsia" w:hAnsiTheme="minorHAnsi" w:cstheme="minorBidi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table" w:customStyle="1" w:styleId="13">
    <w:name w:val="日历 1"/>
    <w:basedOn w:val="a1"/>
    <w:uiPriority w:val="99"/>
    <w:qFormat/>
    <w:rPr>
      <w:rFonts w:asciiTheme="minorHAnsi" w:eastAsiaTheme="minorEastAsia" w:hAnsiTheme="minorHAnsi" w:cstheme="minorBidi"/>
      <w:sz w:val="22"/>
      <w:szCs w:val="22"/>
    </w:rPr>
    <w:tblPr/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14">
    <w:name w:val="修订1"/>
    <w:hidden/>
    <w:uiPriority w:val="71"/>
    <w:qFormat/>
    <w:rPr>
      <w:kern w:val="2"/>
      <w:sz w:val="21"/>
      <w:szCs w:val="24"/>
    </w:rPr>
  </w:style>
  <w:style w:type="paragraph" w:customStyle="1" w:styleId="15">
    <w:name w:val="列出段落1"/>
    <w:basedOn w:val="a"/>
    <w:uiPriority w:val="34"/>
    <w:qFormat/>
    <w:pPr>
      <w:spacing w:line="240" w:lineRule="auto"/>
      <w:ind w:right="0" w:firstLineChars="200" w:firstLine="200"/>
    </w:pPr>
    <w:rPr>
      <w:rFonts w:ascii="Cambria" w:hAnsi="Cambria" w:cs="黑体"/>
      <w:szCs w:val="22"/>
    </w:rPr>
  </w:style>
  <w:style w:type="character" w:customStyle="1" w:styleId="apple-converted-space">
    <w:name w:val="apple-converted-space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footnote text" w:uiPriority="99" w:unhideWhenUsed="1" w:qFormat="1"/>
    <w:lsdException w:name="annotation text" w:qFormat="1"/>
    <w:lsdException w:name="header" w:uiPriority="99" w:qFormat="1"/>
    <w:lsdException w:name="footer" w:uiPriority="99" w:qFormat="1"/>
    <w:lsdException w:name="caption" w:uiPriority="35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ind w:right="-1" w:firstLine="42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1"/>
    <w:qFormat/>
    <w:pPr>
      <w:keepNext/>
      <w:keepLines/>
      <w:numPr>
        <w:numId w:val="1"/>
      </w:numPr>
      <w:spacing w:before="340" w:after="330"/>
      <w:ind w:right="-907"/>
      <w:outlineLvl w:val="0"/>
    </w:pPr>
    <w:rPr>
      <w:rFonts w:ascii="微软雅黑" w:eastAsia="微软雅黑" w:hAnsi="微软雅黑"/>
      <w:bCs/>
      <w:kern w:val="44"/>
      <w:sz w:val="28"/>
      <w:szCs w:val="28"/>
      <w:lang w:val="zh-CN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/>
      <w:ind w:right="-907"/>
      <w:outlineLvl w:val="1"/>
    </w:pPr>
    <w:rPr>
      <w:rFonts w:ascii="微软雅黑" w:eastAsia="微软雅黑" w:hAnsi="微软雅黑"/>
      <w:b/>
      <w:bCs/>
      <w:szCs w:val="21"/>
      <w:lang w:val="zh-CN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hAnsi="Arial"/>
      <w:b/>
      <w:bCs/>
      <w:sz w:val="18"/>
      <w:szCs w:val="32"/>
      <w:lang w:val="zh-CN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Cs w:val="28"/>
      <w:lang w:val="zh-CN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lang w:val="zh-CN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lang w:val="zh-CN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lang w:val="zh-CN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70">
    <w:name w:val="toc 7"/>
    <w:basedOn w:val="a"/>
    <w:next w:val="a"/>
    <w:uiPriority w:val="39"/>
    <w:unhideWhenUsed/>
    <w:qFormat/>
    <w:pPr>
      <w:spacing w:line="240" w:lineRule="auto"/>
      <w:ind w:leftChars="1200" w:left="2520" w:right="0" w:firstLine="0"/>
    </w:pPr>
    <w:rPr>
      <w:rFonts w:asciiTheme="minorHAnsi" w:eastAsiaTheme="minorEastAsia" w:hAnsiTheme="minorHAnsi" w:cstheme="minorBidi"/>
      <w:szCs w:val="22"/>
    </w:rPr>
  </w:style>
  <w:style w:type="paragraph" w:styleId="a5">
    <w:name w:val="caption"/>
    <w:basedOn w:val="a"/>
    <w:next w:val="a"/>
    <w:uiPriority w:val="35"/>
    <w:qFormat/>
    <w:pPr>
      <w:jc w:val="left"/>
    </w:pPr>
    <w:rPr>
      <w:b/>
      <w:bCs/>
      <w:sz w:val="30"/>
    </w:rPr>
  </w:style>
  <w:style w:type="paragraph" w:styleId="a6">
    <w:name w:val="Document Map"/>
    <w:basedOn w:val="a"/>
    <w:link w:val="Char1"/>
    <w:qFormat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spacing w:line="240" w:lineRule="auto"/>
      <w:ind w:leftChars="800" w:left="1680" w:right="0" w:firstLine="0"/>
    </w:pPr>
    <w:rPr>
      <w:rFonts w:asciiTheme="minorHAnsi" w:eastAsiaTheme="minorEastAsia" w:hAnsiTheme="minorHAnsi" w:cstheme="minorBidi"/>
      <w:szCs w:val="22"/>
    </w:rPr>
  </w:style>
  <w:style w:type="paragraph" w:styleId="30">
    <w:name w:val="toc 3"/>
    <w:basedOn w:val="a"/>
    <w:next w:val="a"/>
    <w:uiPriority w:val="39"/>
    <w:unhideWhenUsed/>
    <w:qFormat/>
    <w:pPr>
      <w:spacing w:line="240" w:lineRule="auto"/>
      <w:ind w:leftChars="400" w:left="840" w:right="0" w:firstLine="0"/>
    </w:pPr>
    <w:rPr>
      <w:rFonts w:asciiTheme="minorHAnsi" w:eastAsiaTheme="minorEastAsia" w:hAnsiTheme="minorHAnsi" w:cstheme="minorBidi"/>
      <w:szCs w:val="22"/>
    </w:rPr>
  </w:style>
  <w:style w:type="paragraph" w:styleId="a7">
    <w:name w:val="Plain Text"/>
    <w:basedOn w:val="a"/>
    <w:link w:val="Char2"/>
    <w:qFormat/>
    <w:pPr>
      <w:spacing w:before="120"/>
    </w:pPr>
    <w:rPr>
      <w:rFonts w:ascii="宋体" w:hAnsi="Courier New"/>
      <w:szCs w:val="20"/>
      <w:lang w:val="zh-CN"/>
    </w:rPr>
  </w:style>
  <w:style w:type="paragraph" w:styleId="80">
    <w:name w:val="toc 8"/>
    <w:basedOn w:val="a"/>
    <w:next w:val="a"/>
    <w:uiPriority w:val="39"/>
    <w:unhideWhenUsed/>
    <w:qFormat/>
    <w:pPr>
      <w:spacing w:line="240" w:lineRule="auto"/>
      <w:ind w:leftChars="1400" w:left="2940" w:right="0" w:firstLine="0"/>
    </w:pPr>
    <w:rPr>
      <w:rFonts w:asciiTheme="minorHAnsi" w:eastAsiaTheme="minorEastAsia" w:hAnsiTheme="minorHAnsi" w:cstheme="minorBidi"/>
      <w:szCs w:val="22"/>
    </w:rPr>
  </w:style>
  <w:style w:type="paragraph" w:styleId="a8">
    <w:name w:val="Balloon Text"/>
    <w:basedOn w:val="a"/>
    <w:link w:val="Char3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Char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a">
    <w:name w:val="header"/>
    <w:basedOn w:val="a"/>
    <w:link w:val="Char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unhideWhenUsed/>
    <w:qFormat/>
    <w:pPr>
      <w:spacing w:line="240" w:lineRule="auto"/>
      <w:ind w:leftChars="600" w:left="1260" w:right="0" w:firstLine="0"/>
    </w:pPr>
    <w:rPr>
      <w:rFonts w:asciiTheme="minorHAnsi" w:eastAsiaTheme="minorEastAsia" w:hAnsiTheme="minorHAnsi" w:cstheme="minorBidi"/>
      <w:szCs w:val="22"/>
    </w:rPr>
  </w:style>
  <w:style w:type="paragraph" w:styleId="ab">
    <w:name w:val="footnote text"/>
    <w:basedOn w:val="a"/>
    <w:link w:val="Char6"/>
    <w:uiPriority w:val="99"/>
    <w:unhideWhenUsed/>
    <w:qFormat/>
    <w:pPr>
      <w:widowControl/>
      <w:spacing w:line="240" w:lineRule="auto"/>
      <w:ind w:right="0" w:firstLine="0"/>
      <w:jc w:val="left"/>
    </w:pPr>
    <w:rPr>
      <w:rFonts w:asciiTheme="minorHAnsi" w:eastAsiaTheme="minorEastAsia" w:hAnsiTheme="minorHAnsi" w:cstheme="minorBidi"/>
      <w:kern w:val="0"/>
      <w:sz w:val="20"/>
      <w:szCs w:val="20"/>
    </w:rPr>
  </w:style>
  <w:style w:type="paragraph" w:styleId="60">
    <w:name w:val="toc 6"/>
    <w:basedOn w:val="a"/>
    <w:next w:val="a"/>
    <w:uiPriority w:val="39"/>
    <w:unhideWhenUsed/>
    <w:qFormat/>
    <w:pPr>
      <w:spacing w:line="240" w:lineRule="auto"/>
      <w:ind w:leftChars="1000" w:left="2100" w:right="0" w:firstLine="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spacing w:line="240" w:lineRule="auto"/>
      <w:ind w:leftChars="1600" w:left="3360" w:right="0" w:firstLine="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  <w:jc w:val="left"/>
    </w:pPr>
    <w:rPr>
      <w:rFonts w:ascii="宋体" w:hAnsi="宋体" w:cs="宋体"/>
      <w:kern w:val="0"/>
      <w:sz w:val="24"/>
    </w:rPr>
  </w:style>
  <w:style w:type="paragraph" w:styleId="ac">
    <w:name w:val="Title"/>
    <w:basedOn w:val="a"/>
    <w:next w:val="a"/>
    <w:link w:val="Char7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zh-CN"/>
    </w:rPr>
  </w:style>
  <w:style w:type="character" w:styleId="ad">
    <w:name w:val="Strong"/>
    <w:qFormat/>
    <w:rPr>
      <w:b/>
      <w:bCs/>
    </w:rPr>
  </w:style>
  <w:style w:type="character" w:styleId="ae">
    <w:name w:val="Hyperlink"/>
    <w:uiPriority w:val="99"/>
    <w:qFormat/>
    <w:rPr>
      <w:color w:val="0000FF"/>
      <w:u w:val="single"/>
    </w:rPr>
  </w:style>
  <w:style w:type="character" w:styleId="af">
    <w:name w:val="annotation reference"/>
    <w:basedOn w:val="a0"/>
    <w:qFormat/>
    <w:rPr>
      <w:sz w:val="21"/>
      <w:szCs w:val="21"/>
    </w:rPr>
  </w:style>
  <w:style w:type="table" w:styleId="af0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2">
    <w:name w:val="纯文本 Char"/>
    <w:link w:val="a7"/>
    <w:qFormat/>
    <w:rPr>
      <w:rFonts w:ascii="宋体" w:hAnsi="Courier New"/>
      <w:kern w:val="2"/>
      <w:sz w:val="21"/>
    </w:rPr>
  </w:style>
  <w:style w:type="character" w:customStyle="1" w:styleId="1Char">
    <w:name w:val="标题 1 Char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微软雅黑" w:eastAsia="微软雅黑" w:hAnsi="微软雅黑"/>
      <w:b/>
      <w:bCs/>
      <w:kern w:val="2"/>
      <w:sz w:val="21"/>
      <w:szCs w:val="21"/>
      <w:lang w:val="zh-CN" w:eastAsia="zh-CN"/>
    </w:rPr>
  </w:style>
  <w:style w:type="character" w:customStyle="1" w:styleId="3Char">
    <w:name w:val="标题 3 Char"/>
    <w:link w:val="3"/>
    <w:qFormat/>
    <w:rPr>
      <w:rFonts w:ascii="Arial" w:hAnsi="Arial"/>
      <w:b/>
      <w:bCs/>
      <w:kern w:val="2"/>
      <w:sz w:val="18"/>
      <w:szCs w:val="32"/>
    </w:rPr>
  </w:style>
  <w:style w:type="character" w:customStyle="1" w:styleId="4Char">
    <w:name w:val="标题 4 Char"/>
    <w:link w:val="4"/>
    <w:qFormat/>
    <w:rPr>
      <w:rFonts w:ascii="Arial" w:eastAsia="黑体" w:hAnsi="Arial"/>
      <w:b/>
      <w:bCs/>
      <w:kern w:val="2"/>
      <w:sz w:val="21"/>
      <w:szCs w:val="28"/>
    </w:rPr>
  </w:style>
  <w:style w:type="character" w:customStyle="1" w:styleId="5Char">
    <w:name w:val="标题 5 Char"/>
    <w:link w:val="5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1Char1">
    <w:name w:val="标题 1 Char1"/>
    <w:link w:val="1"/>
    <w:qFormat/>
    <w:rPr>
      <w:rFonts w:ascii="微软雅黑" w:eastAsia="微软雅黑" w:hAnsi="微软雅黑"/>
      <w:bCs/>
      <w:kern w:val="44"/>
      <w:sz w:val="28"/>
      <w:szCs w:val="28"/>
      <w:lang w:val="zh-CN" w:eastAsia="zh-CN"/>
    </w:rPr>
  </w:style>
  <w:style w:type="character" w:customStyle="1" w:styleId="Char5">
    <w:name w:val="页眉 Char"/>
    <w:link w:val="aa"/>
    <w:uiPriority w:val="99"/>
    <w:qFormat/>
    <w:rPr>
      <w:kern w:val="2"/>
      <w:sz w:val="18"/>
      <w:szCs w:val="18"/>
    </w:rPr>
  </w:style>
  <w:style w:type="character" w:customStyle="1" w:styleId="Char4">
    <w:name w:val="页脚 Char"/>
    <w:link w:val="a9"/>
    <w:uiPriority w:val="99"/>
    <w:qFormat/>
    <w:rPr>
      <w:kern w:val="2"/>
      <w:sz w:val="18"/>
      <w:szCs w:val="18"/>
    </w:rPr>
  </w:style>
  <w:style w:type="paragraph" w:customStyle="1" w:styleId="-11">
    <w:name w:val="彩色列表 - 强调文字颜色 11"/>
    <w:basedOn w:val="a"/>
    <w:uiPriority w:val="34"/>
    <w:qFormat/>
    <w:pPr>
      <w:ind w:firstLineChars="200" w:firstLine="200"/>
    </w:pPr>
    <w:rPr>
      <w:rFonts w:ascii="Calibri" w:hAnsi="Calibri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</w:rPr>
  </w:style>
  <w:style w:type="character" w:customStyle="1" w:styleId="Char7">
    <w:name w:val="标题 Char"/>
    <w:link w:val="ac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1">
    <w:name w:val="文档结构图 Char"/>
    <w:basedOn w:val="a0"/>
    <w:link w:val="a6"/>
    <w:qFormat/>
    <w:rPr>
      <w:rFonts w:ascii="宋体"/>
      <w:kern w:val="2"/>
      <w:sz w:val="18"/>
      <w:szCs w:val="18"/>
    </w:rPr>
  </w:style>
  <w:style w:type="paragraph" w:customStyle="1" w:styleId="af1">
    <w:name w:val="文本内容"/>
    <w:basedOn w:val="a"/>
    <w:link w:val="Char8"/>
    <w:qFormat/>
    <w:pPr>
      <w:spacing w:beforeLines="50" w:before="156" w:afterLines="80" w:after="249" w:line="440" w:lineRule="exact"/>
      <w:ind w:right="0"/>
    </w:pPr>
    <w:rPr>
      <w:rFonts w:ascii="微软雅黑" w:eastAsia="微软雅黑" w:hAnsi="微软雅黑"/>
    </w:rPr>
  </w:style>
  <w:style w:type="paragraph" w:customStyle="1" w:styleId="af2">
    <w:name w:val="首页公司信息"/>
    <w:basedOn w:val="a"/>
    <w:link w:val="Char9"/>
    <w:qFormat/>
    <w:pPr>
      <w:spacing w:line="360" w:lineRule="exact"/>
      <w:ind w:leftChars="900" w:left="1890" w:right="0"/>
    </w:pPr>
    <w:rPr>
      <w:rFonts w:ascii="微软雅黑" w:eastAsia="微软雅黑" w:hAnsi="微软雅黑"/>
      <w:color w:val="7F7F7F"/>
      <w:sz w:val="20"/>
      <w:szCs w:val="20"/>
    </w:rPr>
  </w:style>
  <w:style w:type="character" w:customStyle="1" w:styleId="Char8">
    <w:name w:val="文本内容 Char"/>
    <w:basedOn w:val="a0"/>
    <w:link w:val="af1"/>
    <w:qFormat/>
    <w:rPr>
      <w:rFonts w:ascii="微软雅黑" w:eastAsia="微软雅黑" w:hAnsi="微软雅黑"/>
      <w:kern w:val="2"/>
      <w:sz w:val="21"/>
      <w:szCs w:val="24"/>
    </w:rPr>
  </w:style>
  <w:style w:type="paragraph" w:customStyle="1" w:styleId="af3">
    <w:name w:val="首页标题"/>
    <w:basedOn w:val="a"/>
    <w:link w:val="Chara"/>
    <w:qFormat/>
    <w:pPr>
      <w:ind w:leftChars="900" w:left="1890"/>
    </w:pPr>
    <w:rPr>
      <w:rFonts w:ascii="微软雅黑" w:eastAsia="微软雅黑" w:hAnsi="微软雅黑"/>
      <w:sz w:val="40"/>
      <w:szCs w:val="40"/>
    </w:rPr>
  </w:style>
  <w:style w:type="character" w:customStyle="1" w:styleId="Char9">
    <w:name w:val="首页公司信息 Char"/>
    <w:basedOn w:val="a0"/>
    <w:link w:val="af2"/>
    <w:qFormat/>
    <w:rPr>
      <w:rFonts w:ascii="微软雅黑" w:eastAsia="微软雅黑" w:hAnsi="微软雅黑"/>
      <w:color w:val="7F7F7F"/>
      <w:kern w:val="2"/>
    </w:rPr>
  </w:style>
  <w:style w:type="paragraph" w:customStyle="1" w:styleId="af4">
    <w:name w:val="图片说明"/>
    <w:basedOn w:val="a"/>
    <w:link w:val="Charb"/>
    <w:qFormat/>
    <w:pPr>
      <w:ind w:firstLine="0"/>
      <w:jc w:val="center"/>
    </w:pPr>
    <w:rPr>
      <w:rFonts w:ascii="微软雅黑" w:eastAsia="微软雅黑" w:hAnsi="微软雅黑"/>
      <w:sz w:val="20"/>
      <w:szCs w:val="20"/>
    </w:rPr>
  </w:style>
  <w:style w:type="character" w:customStyle="1" w:styleId="Chara">
    <w:name w:val="首页标题 Char"/>
    <w:basedOn w:val="a0"/>
    <w:link w:val="af3"/>
    <w:qFormat/>
    <w:rPr>
      <w:rFonts w:ascii="微软雅黑" w:eastAsia="微软雅黑" w:hAnsi="微软雅黑"/>
      <w:kern w:val="2"/>
      <w:sz w:val="40"/>
      <w:szCs w:val="40"/>
    </w:rPr>
  </w:style>
  <w:style w:type="character" w:customStyle="1" w:styleId="Charb">
    <w:name w:val="图片说明 Char"/>
    <w:basedOn w:val="a0"/>
    <w:link w:val="af4"/>
    <w:qFormat/>
    <w:rPr>
      <w:rFonts w:ascii="微软雅黑" w:eastAsia="微软雅黑" w:hAnsi="微软雅黑"/>
      <w:kern w:val="2"/>
    </w:rPr>
  </w:style>
  <w:style w:type="character" w:customStyle="1" w:styleId="Char3">
    <w:name w:val="批注框文本 Char"/>
    <w:basedOn w:val="a0"/>
    <w:link w:val="a8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spacing w:line="240" w:lineRule="auto"/>
      <w:ind w:right="0" w:firstLineChars="200" w:firstLine="200"/>
    </w:pPr>
    <w:rPr>
      <w:rFonts w:asciiTheme="minorHAnsi" w:eastAsiaTheme="minorEastAsia" w:hAnsiTheme="minorHAnsi" w:cstheme="minorBidi"/>
      <w:szCs w:val="22"/>
    </w:rPr>
  </w:style>
  <w:style w:type="paragraph" w:customStyle="1" w:styleId="af5">
    <w:name w:val="代码高亮"/>
    <w:basedOn w:val="a"/>
    <w:link w:val="Charc"/>
    <w:qFormat/>
  </w:style>
  <w:style w:type="character" w:customStyle="1" w:styleId="Charc">
    <w:name w:val="代码高亮 Char"/>
    <w:basedOn w:val="a0"/>
    <w:link w:val="af5"/>
    <w:qFormat/>
    <w:rPr>
      <w:kern w:val="2"/>
      <w:sz w:val="21"/>
      <w:szCs w:val="24"/>
    </w:r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ind w:right="0" w:firstLine="0"/>
      <w:jc w:val="left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Char6">
    <w:name w:val="脚注文本 Char"/>
    <w:basedOn w:val="a0"/>
    <w:link w:val="ab"/>
    <w:uiPriority w:val="99"/>
    <w:qFormat/>
    <w:rPr>
      <w:rFonts w:asciiTheme="minorHAnsi" w:eastAsiaTheme="minorEastAsia" w:hAnsiTheme="minorHAnsi" w:cstheme="minorBidi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table" w:customStyle="1" w:styleId="13">
    <w:name w:val="日历 1"/>
    <w:basedOn w:val="a1"/>
    <w:uiPriority w:val="99"/>
    <w:qFormat/>
    <w:rPr>
      <w:rFonts w:asciiTheme="minorHAnsi" w:eastAsiaTheme="minorEastAsia" w:hAnsiTheme="minorHAnsi" w:cstheme="minorBidi"/>
      <w:sz w:val="22"/>
      <w:szCs w:val="22"/>
    </w:rPr>
    <w:tblPr/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14">
    <w:name w:val="修订1"/>
    <w:hidden/>
    <w:uiPriority w:val="71"/>
    <w:qFormat/>
    <w:rPr>
      <w:kern w:val="2"/>
      <w:sz w:val="21"/>
      <w:szCs w:val="24"/>
    </w:rPr>
  </w:style>
  <w:style w:type="paragraph" w:customStyle="1" w:styleId="15">
    <w:name w:val="列出段落1"/>
    <w:basedOn w:val="a"/>
    <w:uiPriority w:val="34"/>
    <w:qFormat/>
    <w:pPr>
      <w:spacing w:line="240" w:lineRule="auto"/>
      <w:ind w:right="0" w:firstLineChars="200" w:firstLine="200"/>
    </w:pPr>
    <w:rPr>
      <w:rFonts w:ascii="Cambria" w:hAnsi="Cambria" w:cs="黑体"/>
      <w:szCs w:val="22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hyperlink" Target="http://182.92.174.37/api/v1.0/register.php" TargetMode="External"/><Relationship Id="rId26" Type="http://schemas.openxmlformats.org/officeDocument/2006/relationships/hyperlink" Target="http://182.92.174.37/api/v1.0/register.php" TargetMode="External"/><Relationship Id="rId39" Type="http://schemas.openxmlformats.org/officeDocument/2006/relationships/hyperlink" Target="http://182.92.174.37/api/v1.0/register.php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182.92.174.37/api/v1.0/register.php" TargetMode="External"/><Relationship Id="rId34" Type="http://schemas.openxmlformats.org/officeDocument/2006/relationships/hyperlink" Target="http://182.92.174.37/api/v1.0/register.php" TargetMode="External"/><Relationship Id="rId42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182.92.174.37/api/v1.0/register.php" TargetMode="External"/><Relationship Id="rId17" Type="http://schemas.openxmlformats.org/officeDocument/2006/relationships/hyperlink" Target="http://182.92.174.37/api/v1.0/register.php" TargetMode="External"/><Relationship Id="rId25" Type="http://schemas.openxmlformats.org/officeDocument/2006/relationships/hyperlink" Target="http://182.92.174.37/api/v1.0/register.php" TargetMode="External"/><Relationship Id="rId33" Type="http://schemas.openxmlformats.org/officeDocument/2006/relationships/hyperlink" Target="http://182.92.174.37/api/v1.0/register.php" TargetMode="External"/><Relationship Id="rId38" Type="http://schemas.openxmlformats.org/officeDocument/2006/relationships/hyperlink" Target="http://182.92.174.37/api/v1.0/register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82.92.174.37/api/v1.0/register.php" TargetMode="External"/><Relationship Id="rId20" Type="http://schemas.openxmlformats.org/officeDocument/2006/relationships/hyperlink" Target="http://182.92.174.37/api/v1.0/register.php" TargetMode="External"/><Relationship Id="rId29" Type="http://schemas.openxmlformats.org/officeDocument/2006/relationships/hyperlink" Target="http://182.92.174.37/api/v1.0/register.php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82.92.174.37/api/v1.0/register.php" TargetMode="External"/><Relationship Id="rId24" Type="http://schemas.openxmlformats.org/officeDocument/2006/relationships/hyperlink" Target="http://182.92.174.37/api/v1.0/register.php" TargetMode="External"/><Relationship Id="rId32" Type="http://schemas.openxmlformats.org/officeDocument/2006/relationships/hyperlink" Target="http://182.92.174.37/api/v1.0/register.php" TargetMode="External"/><Relationship Id="rId37" Type="http://schemas.openxmlformats.org/officeDocument/2006/relationships/hyperlink" Target="http://182.92.174.37/api/v1.0/register.php" TargetMode="External"/><Relationship Id="rId40" Type="http://schemas.openxmlformats.org/officeDocument/2006/relationships/hyperlink" Target="http://182.92.174.37/api/v1.0/register.php" TargetMode="External"/><Relationship Id="rId45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://182.92.174.37/api/v1.0/register.php" TargetMode="External"/><Relationship Id="rId23" Type="http://schemas.openxmlformats.org/officeDocument/2006/relationships/hyperlink" Target="http://182.92.174.37/api/v1.0/register.php" TargetMode="External"/><Relationship Id="rId28" Type="http://schemas.openxmlformats.org/officeDocument/2006/relationships/hyperlink" Target="http://182.92.174.37/api/v1.0/register.php" TargetMode="External"/><Relationship Id="rId36" Type="http://schemas.openxmlformats.org/officeDocument/2006/relationships/hyperlink" Target="http://182.92.174.37/api/v1.0/register.php" TargetMode="External"/><Relationship Id="rId10" Type="http://schemas.openxmlformats.org/officeDocument/2006/relationships/hyperlink" Target="http://www.tidemedia.com" TargetMode="External"/><Relationship Id="rId19" Type="http://schemas.openxmlformats.org/officeDocument/2006/relationships/hyperlink" Target="http://182.92.174.37/api/v1.0/register.php" TargetMode="External"/><Relationship Id="rId31" Type="http://schemas.openxmlformats.org/officeDocument/2006/relationships/hyperlink" Target="http://182.92.174.37/api/v1.0/register.php" TargetMode="Externa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182.92.174.37/api/v1.0/register.php" TargetMode="External"/><Relationship Id="rId22" Type="http://schemas.openxmlformats.org/officeDocument/2006/relationships/hyperlink" Target="http://182.92.174.37/api/v1.0/register.php" TargetMode="External"/><Relationship Id="rId27" Type="http://schemas.openxmlformats.org/officeDocument/2006/relationships/hyperlink" Target="http://182.92.174.37/api/v1.0/register.php" TargetMode="External"/><Relationship Id="rId30" Type="http://schemas.openxmlformats.org/officeDocument/2006/relationships/hyperlink" Target="http://182.92.174.37/api/v1.0/register.php" TargetMode="External"/><Relationship Id="rId35" Type="http://schemas.openxmlformats.org/officeDocument/2006/relationships/hyperlink" Target="http://182.92.174.37/api/v1.0/register.php" TargetMode="External"/><Relationship Id="rId43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4037;&#20316;\&#25293;&#21334;\&#35268;&#21010;&#25991;&#26723;\&#34255;&#23478;&#22280;API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4D7E5-13D8-4529-8C15-BF6E48BD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藏家圈API.dotx</Template>
  <TotalTime>331</TotalTime>
  <Pages>43</Pages>
  <Words>3012</Words>
  <Characters>17170</Characters>
  <Application>Microsoft Office Word</Application>
  <DocSecurity>0</DocSecurity>
  <Lines>143</Lines>
  <Paragraphs>40</Paragraphs>
  <ScaleCrop>false</ScaleCrop>
  <Company>MC SYSTEM</Company>
  <LinksUpToDate>false</LinksUpToDate>
  <CharactersWithSpaces>20142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</dc:creator>
  <cp:lastModifiedBy>admin</cp:lastModifiedBy>
  <cp:revision>1293</cp:revision>
  <cp:lastPrinted>2015-08-13T06:44:00Z</cp:lastPrinted>
  <dcterms:created xsi:type="dcterms:W3CDTF">2015-05-22T14:12:00Z</dcterms:created>
  <dcterms:modified xsi:type="dcterms:W3CDTF">2016-09-14T03:35:00Z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